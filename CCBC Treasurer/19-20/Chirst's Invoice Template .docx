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FF404" w14:textId="3158B8CF" w:rsidR="00FC0EB4" w:rsidRDefault="00887564">
      <w:pPr>
        <w:jc w:val="center"/>
        <w:rPr>
          <w:rFonts w:ascii="Arial" w:hAnsi="Arial" w:cs="Arial"/>
          <w:color w:val="000000"/>
          <w:sz w:val="18"/>
          <w:szCs w:val="18"/>
        </w:rPr>
      </w:pPr>
      <w:r w:rsidRPr="002A2DBA">
        <w:rPr>
          <w:rFonts w:ascii="Arial" w:hAnsi="Arial" w:cs="Arial"/>
          <w:noProof/>
          <w:color w:val="000000"/>
          <w:sz w:val="18"/>
          <w:szCs w:val="18"/>
          <w:lang w:val="en-GB" w:eastAsia="zh-CN"/>
        </w:rPr>
        <w:drawing>
          <wp:inline distT="0" distB="0" distL="0" distR="0" wp14:anchorId="144A83A5" wp14:editId="5DA8D74E">
            <wp:extent cx="673735" cy="914400"/>
            <wp:effectExtent l="0" t="0" r="0" b="0"/>
            <wp:docPr id="1" name="Picture 1" descr="CCBC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BC Cre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23F4" w14:textId="77777777" w:rsidR="00FC0EB4" w:rsidRDefault="00FC0EB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Christ’s College Boat Club</w:t>
      </w:r>
    </w:p>
    <w:p w14:paraId="03CD3411" w14:textId="77777777" w:rsidR="00282505" w:rsidRDefault="0028250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St. Andrew’s Street</w:t>
      </w:r>
    </w:p>
    <w:p w14:paraId="72531D48" w14:textId="77777777" w:rsidR="00FC0EB4" w:rsidRDefault="00FC0EB4">
      <w:pPr>
        <w:jc w:val="center"/>
        <w:rPr>
          <w:rFonts w:ascii="Arial" w:hAnsi="Arial" w:cs="Arial"/>
          <w:b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</w:rPr>
            <w:t>Cambridge</w:t>
          </w:r>
        </w:smartTag>
      </w:smartTag>
    </w:p>
    <w:p w14:paraId="79973A54" w14:textId="77777777" w:rsidR="00FC0EB4" w:rsidRDefault="00FC0EB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CB2 3BU</w:t>
      </w:r>
    </w:p>
    <w:p w14:paraId="39A5AD5D" w14:textId="77777777" w:rsidR="00FC0EB4" w:rsidRDefault="00FC0EB4">
      <w:pPr>
        <w:rPr>
          <w:b/>
        </w:rPr>
      </w:pPr>
    </w:p>
    <w:p w14:paraId="23F8A493" w14:textId="77777777" w:rsidR="00FC0EB4" w:rsidRDefault="00FC0EB4"/>
    <w:p w14:paraId="14CE6270" w14:textId="20CC54B8" w:rsidR="00FC0EB4" w:rsidRDefault="00FC0EB4">
      <w:pPr>
        <w:jc w:val="right"/>
      </w:pPr>
      <w:r>
        <w:tab/>
      </w:r>
      <w:r>
        <w:tab/>
      </w:r>
      <w:r>
        <w:tab/>
      </w:r>
      <w:r>
        <w:tab/>
      </w:r>
      <w:r w:rsidR="00330DE0">
        <w:fldChar w:fldCharType="begin"/>
      </w:r>
      <w:r>
        <w:rPr>
          <w:lang w:val="en-GB"/>
        </w:rPr>
        <w:instrText xml:space="preserve"> DATE \@ "dddd, dd MMMM yyyy" </w:instrText>
      </w:r>
      <w:r w:rsidR="00330DE0">
        <w:fldChar w:fldCharType="separate"/>
      </w:r>
      <w:r w:rsidR="008D72CE">
        <w:rPr>
          <w:noProof/>
          <w:lang w:val="en-GB"/>
        </w:rPr>
        <w:t>Thursday, 05 March 2020</w:t>
      </w:r>
      <w:r w:rsidR="00330DE0">
        <w:fldChar w:fldCharType="end"/>
      </w:r>
    </w:p>
    <w:p w14:paraId="4CA31DA8" w14:textId="77777777" w:rsidR="00FC0EB4" w:rsidRDefault="00FC0EB4"/>
    <w:p w14:paraId="28B58E00" w14:textId="77777777" w:rsidR="00FC0EB4" w:rsidRDefault="00FC0EB4"/>
    <w:p w14:paraId="581552EA" w14:textId="291574F5" w:rsidR="00FC0EB4" w:rsidRDefault="008C20BF">
      <w:r>
        <w:t xml:space="preserve">To </w:t>
      </w:r>
      <w:r w:rsidR="007E5717">
        <w:t>Featurespace</w:t>
      </w:r>
      <w:r w:rsidR="00F40CDD">
        <w:t>,</w:t>
      </w:r>
    </w:p>
    <w:p w14:paraId="451ACEB2" w14:textId="77777777" w:rsidR="00FC0EB4" w:rsidRDefault="00FC0EB4"/>
    <w:p w14:paraId="30786DE3" w14:textId="77777777" w:rsidR="00FC0EB4" w:rsidRDefault="00FC0EB4"/>
    <w:p w14:paraId="0A32E8A0" w14:textId="091594A2" w:rsidR="00FC0EB4" w:rsidRDefault="00DF04C0" w:rsidP="00F40CDD">
      <w:pPr>
        <w:jc w:val="center"/>
        <w:rPr>
          <w:b/>
        </w:rPr>
      </w:pPr>
      <w:r w:rsidRPr="00DF04C0">
        <w:rPr>
          <w:b/>
        </w:rPr>
        <w:t xml:space="preserve">Invoice for </w:t>
      </w:r>
      <w:r w:rsidR="007E5717">
        <w:rPr>
          <w:b/>
        </w:rPr>
        <w:t>sponsorship</w:t>
      </w:r>
      <w:r w:rsidRPr="00DF04C0">
        <w:rPr>
          <w:b/>
        </w:rPr>
        <w:t xml:space="preserve"> </w:t>
      </w:r>
      <w:r w:rsidR="007E5717">
        <w:rPr>
          <w:b/>
        </w:rPr>
        <w:t>of</w:t>
      </w:r>
      <w:r w:rsidRPr="00DF04C0">
        <w:rPr>
          <w:b/>
        </w:rPr>
        <w:t xml:space="preserve"> Christ’s </w:t>
      </w:r>
      <w:r w:rsidR="007E5717">
        <w:rPr>
          <w:b/>
        </w:rPr>
        <w:t>College Boat Club</w:t>
      </w:r>
      <w:r w:rsidR="00DF20FD">
        <w:rPr>
          <w:b/>
        </w:rPr>
        <w:t xml:space="preserve"> </w:t>
      </w:r>
    </w:p>
    <w:p w14:paraId="3DB7C08A" w14:textId="77777777" w:rsidR="00F40CDD" w:rsidRPr="00F40CDD" w:rsidRDefault="00F40CDD" w:rsidP="00F40CDD">
      <w:pPr>
        <w:jc w:val="center"/>
        <w:rPr>
          <w:b/>
        </w:rPr>
      </w:pPr>
    </w:p>
    <w:p w14:paraId="68104925" w14:textId="756AA821" w:rsidR="00344C27" w:rsidRDefault="005E7C9C" w:rsidP="00344C27">
      <w:pPr>
        <w:jc w:val="both"/>
      </w:pPr>
      <w:r>
        <w:t xml:space="preserve">This comes to a total of </w:t>
      </w:r>
      <w:r w:rsidR="00114D43">
        <w:t>£</w:t>
      </w:r>
      <w:r w:rsidR="007E5717">
        <w:t>5,000</w:t>
      </w:r>
      <w:bookmarkStart w:id="0" w:name="_GoBack"/>
      <w:bookmarkEnd w:id="0"/>
      <w:r w:rsidR="00DF20FD">
        <w:t>.</w:t>
      </w:r>
      <w:r>
        <w:t>00</w:t>
      </w:r>
      <w:r w:rsidR="00114D43">
        <w:t>.</w:t>
      </w:r>
    </w:p>
    <w:p w14:paraId="64CB668B" w14:textId="77777777" w:rsidR="005E7C9C" w:rsidRDefault="005E7C9C" w:rsidP="00344C27"/>
    <w:p w14:paraId="53D30AA6" w14:textId="06CF8444" w:rsidR="00344C27" w:rsidRDefault="00B55C6A" w:rsidP="00344C27">
      <w:r>
        <w:t>Payments can be made by bank transfer, details below. Alternatively, a cheque made</w:t>
      </w:r>
      <w:r w:rsidR="00344C27">
        <w:t xml:space="preserve"> payable to Christ’s College Boat Club and sen</w:t>
      </w:r>
      <w:r>
        <w:t>t</w:t>
      </w:r>
      <w:r w:rsidR="00344C27">
        <w:t xml:space="preserve"> to </w:t>
      </w:r>
      <w:r w:rsidR="00F40CDD">
        <w:t>Sam Drury</w:t>
      </w:r>
      <w:r w:rsidR="00344C27">
        <w:t>, CCBC Treasurer at the above address</w:t>
      </w:r>
      <w:r>
        <w:t xml:space="preserve"> will be accepted</w:t>
      </w:r>
      <w:r w:rsidR="00344C27">
        <w:t>. Prompt payment would be appreciated.</w:t>
      </w:r>
    </w:p>
    <w:p w14:paraId="624C65F5" w14:textId="77777777" w:rsidR="00344C27" w:rsidRDefault="00344C27" w:rsidP="00344C27"/>
    <w:p w14:paraId="27F0582C" w14:textId="77777777" w:rsidR="00344C27" w:rsidRDefault="00344C27" w:rsidP="00344C27">
      <w:pPr>
        <w:jc w:val="center"/>
      </w:pPr>
      <w:r>
        <w:t>Christ’s College Boat Club</w:t>
      </w:r>
    </w:p>
    <w:p w14:paraId="4A73669A" w14:textId="77777777" w:rsidR="00344C27" w:rsidRPr="005C1529" w:rsidRDefault="00344C27" w:rsidP="00344C27">
      <w:pPr>
        <w:jc w:val="center"/>
        <w:rPr>
          <w:lang w:val="en-GB"/>
        </w:rPr>
      </w:pPr>
      <w:r>
        <w:t xml:space="preserve">Sort code: </w:t>
      </w:r>
      <w:r>
        <w:tab/>
      </w:r>
      <w:r>
        <w:tab/>
      </w:r>
      <w:r w:rsidRPr="004D5C72">
        <w:t>40-16-08</w:t>
      </w:r>
    </w:p>
    <w:p w14:paraId="4833FAE3" w14:textId="77777777" w:rsidR="00344C27" w:rsidRDefault="00344C27" w:rsidP="00344C27">
      <w:pPr>
        <w:jc w:val="center"/>
      </w:pPr>
      <w:r>
        <w:t xml:space="preserve">Account number: </w:t>
      </w:r>
      <w:r>
        <w:tab/>
      </w:r>
      <w:r w:rsidRPr="004D5C72">
        <w:t>12292971</w:t>
      </w:r>
    </w:p>
    <w:p w14:paraId="0D2CA13F" w14:textId="77777777" w:rsidR="00344C27" w:rsidRDefault="00344C27" w:rsidP="00344C27"/>
    <w:p w14:paraId="3A94F839" w14:textId="1C4F02A9" w:rsidR="00691D7B" w:rsidRDefault="00344C27" w:rsidP="00344C27">
      <w:r>
        <w:t xml:space="preserve">Any queries should be addressed to </w:t>
      </w:r>
      <w:r w:rsidR="00F40CDD">
        <w:t>Sam Drury</w:t>
      </w:r>
      <w:r w:rsidR="00887564">
        <w:t xml:space="preserve"> (</w:t>
      </w:r>
      <w:hyperlink r:id="rId6" w:history="1">
        <w:r w:rsidR="00691D7B" w:rsidRPr="00FC2E91">
          <w:rPr>
            <w:rStyle w:val="Hyperlink"/>
          </w:rPr>
          <w:t>spd38@cam.ac.uk</w:t>
        </w:r>
      </w:hyperlink>
      <w:r w:rsidR="00887564">
        <w:t>).</w:t>
      </w:r>
    </w:p>
    <w:p w14:paraId="26FD6C18" w14:textId="77777777" w:rsidR="001C721C" w:rsidRDefault="001C721C" w:rsidP="001C721C"/>
    <w:p w14:paraId="6328A45E" w14:textId="77777777" w:rsidR="001C721C" w:rsidRDefault="001C721C" w:rsidP="001C721C"/>
    <w:p w14:paraId="29368736" w14:textId="77777777" w:rsidR="001C721C" w:rsidRDefault="001C721C" w:rsidP="001C721C"/>
    <w:p w14:paraId="2BEDED06" w14:textId="77777777" w:rsidR="001C721C" w:rsidRDefault="001C721C" w:rsidP="001C721C">
      <w:r>
        <w:t>Yours sincerely,</w:t>
      </w:r>
    </w:p>
    <w:p w14:paraId="61AAC0D1" w14:textId="77777777" w:rsidR="001C721C" w:rsidRDefault="001C721C" w:rsidP="001C721C"/>
    <w:p w14:paraId="6EB3F042" w14:textId="77777777" w:rsidR="001C721C" w:rsidRDefault="001C721C" w:rsidP="001C721C"/>
    <w:p w14:paraId="0815081F" w14:textId="77777777" w:rsidR="001C721C" w:rsidRDefault="001C721C" w:rsidP="001C721C"/>
    <w:p w14:paraId="29E52F5B" w14:textId="48DD039C" w:rsidR="001C721C" w:rsidRDefault="00F40CDD" w:rsidP="001C721C">
      <w:r>
        <w:t>Sam Drury</w:t>
      </w:r>
    </w:p>
    <w:p w14:paraId="58568256" w14:textId="67BF2549" w:rsidR="001C721C" w:rsidRDefault="001C721C" w:rsidP="001C721C">
      <w:r>
        <w:t xml:space="preserve">Treasurer </w:t>
      </w:r>
      <w:r w:rsidR="00F40CDD">
        <w:t xml:space="preserve">- </w:t>
      </w:r>
      <w:r>
        <w:t>Christ’s College Boat Club</w:t>
      </w:r>
    </w:p>
    <w:p w14:paraId="09D2F3A3" w14:textId="0AA9D003" w:rsidR="001C721C" w:rsidRDefault="00F40CDD" w:rsidP="001C721C">
      <w:r>
        <w:t>spd38</w:t>
      </w:r>
      <w:r w:rsidR="00887564">
        <w:t>@cam.ac.uk</w:t>
      </w:r>
    </w:p>
    <w:p w14:paraId="7CD9783F" w14:textId="77777777" w:rsidR="00FC0EB4" w:rsidRDefault="00FC0EB4" w:rsidP="001C721C"/>
    <w:sectPr w:rsidR="00FC0EB4" w:rsidSect="00F87F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235F7"/>
    <w:multiLevelType w:val="hybridMultilevel"/>
    <w:tmpl w:val="B8C4B6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23270"/>
    <w:multiLevelType w:val="hybridMultilevel"/>
    <w:tmpl w:val="51243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64"/>
    <w:rsid w:val="00025282"/>
    <w:rsid w:val="0003596E"/>
    <w:rsid w:val="000721FF"/>
    <w:rsid w:val="000A1CFE"/>
    <w:rsid w:val="000E6DB4"/>
    <w:rsid w:val="00113349"/>
    <w:rsid w:val="00114D43"/>
    <w:rsid w:val="00141A8D"/>
    <w:rsid w:val="00165EB7"/>
    <w:rsid w:val="00192F7C"/>
    <w:rsid w:val="00192FBD"/>
    <w:rsid w:val="00193BF4"/>
    <w:rsid w:val="00194F1D"/>
    <w:rsid w:val="001B06A8"/>
    <w:rsid w:val="001B642F"/>
    <w:rsid w:val="001B71DB"/>
    <w:rsid w:val="001B7FA6"/>
    <w:rsid w:val="001C721C"/>
    <w:rsid w:val="001D5943"/>
    <w:rsid w:val="001E35F4"/>
    <w:rsid w:val="002042C9"/>
    <w:rsid w:val="002338A5"/>
    <w:rsid w:val="00252164"/>
    <w:rsid w:val="00263F85"/>
    <w:rsid w:val="00282505"/>
    <w:rsid w:val="002A2DBA"/>
    <w:rsid w:val="002B721D"/>
    <w:rsid w:val="00305E91"/>
    <w:rsid w:val="00314CA9"/>
    <w:rsid w:val="00330DE0"/>
    <w:rsid w:val="00344C27"/>
    <w:rsid w:val="00387DD7"/>
    <w:rsid w:val="003A4F8C"/>
    <w:rsid w:val="003B1637"/>
    <w:rsid w:val="003D0A57"/>
    <w:rsid w:val="003D4463"/>
    <w:rsid w:val="004567BC"/>
    <w:rsid w:val="004630CA"/>
    <w:rsid w:val="004C6D0C"/>
    <w:rsid w:val="0051222A"/>
    <w:rsid w:val="005A422F"/>
    <w:rsid w:val="005C1126"/>
    <w:rsid w:val="005C1529"/>
    <w:rsid w:val="005C4EB0"/>
    <w:rsid w:val="005E7C9C"/>
    <w:rsid w:val="00612A0D"/>
    <w:rsid w:val="00637430"/>
    <w:rsid w:val="0064210D"/>
    <w:rsid w:val="00645B60"/>
    <w:rsid w:val="0067172F"/>
    <w:rsid w:val="00691D7B"/>
    <w:rsid w:val="006B1812"/>
    <w:rsid w:val="00707A63"/>
    <w:rsid w:val="00712FC5"/>
    <w:rsid w:val="00727601"/>
    <w:rsid w:val="00750C10"/>
    <w:rsid w:val="00751DE7"/>
    <w:rsid w:val="007676C2"/>
    <w:rsid w:val="007A085F"/>
    <w:rsid w:val="007E1F13"/>
    <w:rsid w:val="007E5717"/>
    <w:rsid w:val="0080681E"/>
    <w:rsid w:val="00860D23"/>
    <w:rsid w:val="00862B85"/>
    <w:rsid w:val="00887564"/>
    <w:rsid w:val="008C20BF"/>
    <w:rsid w:val="008D72CE"/>
    <w:rsid w:val="0091750E"/>
    <w:rsid w:val="009271E2"/>
    <w:rsid w:val="009441CB"/>
    <w:rsid w:val="0094428F"/>
    <w:rsid w:val="009516A3"/>
    <w:rsid w:val="00982058"/>
    <w:rsid w:val="00987FE2"/>
    <w:rsid w:val="009A49A1"/>
    <w:rsid w:val="009B1C2E"/>
    <w:rsid w:val="00A003A6"/>
    <w:rsid w:val="00A30DFA"/>
    <w:rsid w:val="00A735E9"/>
    <w:rsid w:val="00A943DF"/>
    <w:rsid w:val="00AD1F13"/>
    <w:rsid w:val="00AE2CD0"/>
    <w:rsid w:val="00B55C6A"/>
    <w:rsid w:val="00B616D2"/>
    <w:rsid w:val="00BB7F24"/>
    <w:rsid w:val="00C55E3A"/>
    <w:rsid w:val="00C63F6E"/>
    <w:rsid w:val="00D046A9"/>
    <w:rsid w:val="00D357E7"/>
    <w:rsid w:val="00D3598A"/>
    <w:rsid w:val="00DC04B9"/>
    <w:rsid w:val="00DD0AB0"/>
    <w:rsid w:val="00DF04C0"/>
    <w:rsid w:val="00DF20FD"/>
    <w:rsid w:val="00E14CC7"/>
    <w:rsid w:val="00E46FF7"/>
    <w:rsid w:val="00E864C4"/>
    <w:rsid w:val="00E933F6"/>
    <w:rsid w:val="00EA4482"/>
    <w:rsid w:val="00F050E4"/>
    <w:rsid w:val="00F07BF6"/>
    <w:rsid w:val="00F40CDD"/>
    <w:rsid w:val="00F465DE"/>
    <w:rsid w:val="00F65BF9"/>
    <w:rsid w:val="00F87FE4"/>
    <w:rsid w:val="00F94C05"/>
    <w:rsid w:val="00FC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3B35A6BD"/>
  <w15:chartTrackingRefBased/>
  <w15:docId w15:val="{CF1D6296-FC7A-4308-A065-45FADAD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FE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87FE4"/>
    <w:rPr>
      <w:color w:val="0000FF"/>
      <w:u w:val="single"/>
    </w:rPr>
  </w:style>
  <w:style w:type="paragraph" w:styleId="HTMLPreformatted">
    <w:name w:val="HTML Preformatted"/>
    <w:basedOn w:val="Normal"/>
    <w:rsid w:val="00F8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  <w:lang w:val="en-GB" w:eastAsia="en-GB"/>
    </w:rPr>
  </w:style>
  <w:style w:type="paragraph" w:styleId="BalloonText">
    <w:name w:val="Balloon Text"/>
    <w:basedOn w:val="Normal"/>
    <w:semiHidden/>
    <w:rsid w:val="00F87FE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91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4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pd38@cam.ac.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homas%20Ogden\Application%20Data\Microsoft\Templates\Boatclu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Boatclub</Template>
  <TotalTime>237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ms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Ogden</dc:creator>
  <cp:keywords/>
  <cp:lastModifiedBy>Sam Drury</cp:lastModifiedBy>
  <cp:revision>41</cp:revision>
  <cp:lastPrinted>2020-03-05T10:50:00Z</cp:lastPrinted>
  <dcterms:created xsi:type="dcterms:W3CDTF">2018-09-26T18:41:00Z</dcterms:created>
  <dcterms:modified xsi:type="dcterms:W3CDTF">2020-03-05T10:50:00Z</dcterms:modified>
</cp:coreProperties>
</file>