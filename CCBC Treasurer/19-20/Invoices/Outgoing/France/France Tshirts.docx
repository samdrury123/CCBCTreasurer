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317386" w14:paraId="0BCF5637" w14:textId="77777777" w:rsidTr="00027D2C">
        <w:trPr>
          <w:gridAfter w:val="1"/>
          <w:wAfter w:w="2500" w:type="pct"/>
        </w:trPr>
        <w:tc>
          <w:tcPr>
            <w:tcW w:w="2500" w:type="pct"/>
            <w:gridSpan w:val="2"/>
            <w:shd w:val="clear" w:color="auto" w:fill="7E97AD" w:themeFill="accent1"/>
            <w:vAlign w:val="center"/>
          </w:tcPr>
          <w:p w14:paraId="0BCF5636" w14:textId="2C0EB766" w:rsidR="00010A00" w:rsidRPr="00010A00" w:rsidRDefault="00317386" w:rsidP="00516568">
            <w:pPr>
              <w:pStyle w:val="Title"/>
            </w:pPr>
            <w:bookmarkStart w:id="0" w:name="_GoBack"/>
            <w:bookmarkEnd w:id="0"/>
            <w:r>
              <w:t xml:space="preserve">Invoice </w:t>
            </w:r>
            <w:r w:rsidR="00704374">
              <w:t>2</w:t>
            </w:r>
            <w:r w:rsidR="00D62ED4">
              <w:t>4</w:t>
            </w:r>
            <w:r w:rsidR="001A5F07">
              <w:t>75</w:t>
            </w:r>
          </w:p>
        </w:tc>
      </w:tr>
      <w:tr w:rsidR="00317386" w14:paraId="0BCF5639" w14:textId="77777777" w:rsidTr="00027D2C">
        <w:trPr>
          <w:gridAfter w:val="1"/>
          <w:wAfter w:w="2500" w:type="pct"/>
        </w:trPr>
        <w:tc>
          <w:tcPr>
            <w:tcW w:w="2500" w:type="pct"/>
            <w:gridSpan w:val="2"/>
            <w:shd w:val="clear" w:color="auto" w:fill="7E97AD" w:themeFill="accent1"/>
            <w:vAlign w:val="center"/>
          </w:tcPr>
          <w:p w14:paraId="0BCF5638" w14:textId="1CFFC42E" w:rsidR="00317386" w:rsidRDefault="00D62ED4" w:rsidP="00972604">
            <w:pPr>
              <w:pStyle w:val="Title"/>
            </w:pPr>
            <w:r>
              <w:t>2</w:t>
            </w:r>
            <w:r w:rsidR="001A5F07">
              <w:t>8</w:t>
            </w:r>
            <w:r w:rsidR="00C64CFF">
              <w:t>/</w:t>
            </w:r>
            <w:r>
              <w:t>11</w:t>
            </w:r>
            <w:r w:rsidR="00FA3903">
              <w:t>/201</w:t>
            </w:r>
            <w:r w:rsidR="00011787">
              <w:t>9</w:t>
            </w:r>
          </w:p>
        </w:tc>
      </w:tr>
      <w:tr w:rsidR="00112F8A" w14:paraId="0BCF563E" w14:textId="77777777" w:rsidTr="00027D2C">
        <w:tblPrEx>
          <w:shd w:val="clear" w:color="auto" w:fill="auto"/>
        </w:tblPrEx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B" w14:textId="77777777"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C" w14:textId="77777777"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14:paraId="0BCF563D" w14:textId="77777777"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5F7EA3" w:rsidRPr="00B933EE" w14:paraId="0BCF564A" w14:textId="77777777" w:rsidTr="00027D2C">
        <w:tblPrEx>
          <w:shd w:val="clear" w:color="auto" w:fill="auto"/>
        </w:tblPrEx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1" w14:textId="1A8459F7" w:rsidR="009776CA" w:rsidRPr="00B933EE" w:rsidRDefault="001A5F07" w:rsidP="002D3EE3">
            <w:pPr>
              <w:rPr>
                <w:sz w:val="18"/>
                <w:szCs w:val="18"/>
              </w:rPr>
            </w:pPr>
            <w:r>
              <w:t>Christs College Cambridge Boat Club</w:t>
            </w: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2" w14:textId="77777777" w:rsidR="005F7EA3" w:rsidRPr="00B933EE" w:rsidRDefault="005F7EA3" w:rsidP="005F7EA3">
            <w:pPr>
              <w:rPr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14:paraId="003A7F46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Bank transfer:</w:t>
            </w:r>
          </w:p>
          <w:p w14:paraId="5F315A59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Barclays Bank, Worcester</w:t>
            </w:r>
          </w:p>
          <w:p w14:paraId="0363F1D6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Sort Code: 20 98 61</w:t>
            </w:r>
          </w:p>
          <w:p w14:paraId="053F783D" w14:textId="4FE55445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A/C number: 83656012</w:t>
            </w:r>
          </w:p>
          <w:p w14:paraId="26A61FBE" w14:textId="77777777" w:rsidR="005F7EA3" w:rsidRPr="00027D2C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 xml:space="preserve">SWIFTBIC BARCGB22 </w:t>
            </w:r>
          </w:p>
          <w:p w14:paraId="0BCF5649" w14:textId="526B012D" w:rsidR="005F7EA3" w:rsidRPr="00B933EE" w:rsidRDefault="005F7EA3" w:rsidP="005F7EA3">
            <w:pPr>
              <w:rPr>
                <w:sz w:val="18"/>
                <w:szCs w:val="18"/>
              </w:rPr>
            </w:pPr>
            <w:r w:rsidRPr="00027D2C">
              <w:rPr>
                <w:sz w:val="18"/>
                <w:szCs w:val="18"/>
              </w:rPr>
              <w:t>IBANGB55 BARC 2098 6183 6560 12</w:t>
            </w:r>
          </w:p>
        </w:tc>
      </w:tr>
    </w:tbl>
    <w:tbl>
      <w:tblPr>
        <w:tblStyle w:val="InvoiceTable"/>
        <w:tblW w:w="5000" w:type="pct"/>
        <w:tblLook w:val="04E0" w:firstRow="1" w:lastRow="1" w:firstColumn="1" w:lastColumn="0" w:noHBand="0" w:noVBand="1"/>
        <w:tblDescription w:val="Billing and shipping info table"/>
      </w:tblPr>
      <w:tblGrid>
        <w:gridCol w:w="2016"/>
        <w:gridCol w:w="4032"/>
        <w:gridCol w:w="2016"/>
        <w:gridCol w:w="2016"/>
      </w:tblGrid>
      <w:tr w:rsidR="00112F8A" w:rsidRPr="00B933EE" w14:paraId="0BCF5650" w14:textId="77777777" w:rsidTr="00B1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0BCF564C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Quantity</w:t>
            </w:r>
          </w:p>
        </w:tc>
        <w:tc>
          <w:tcPr>
            <w:tcW w:w="2000" w:type="pct"/>
          </w:tcPr>
          <w:p w14:paraId="0BCF564D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Description</w:t>
            </w:r>
          </w:p>
        </w:tc>
        <w:tc>
          <w:tcPr>
            <w:tcW w:w="1000" w:type="pct"/>
          </w:tcPr>
          <w:p w14:paraId="0BCF564E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Unit Price</w:t>
            </w:r>
          </w:p>
        </w:tc>
        <w:tc>
          <w:tcPr>
            <w:tcW w:w="1000" w:type="pct"/>
          </w:tcPr>
          <w:p w14:paraId="0BCF564F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Total</w:t>
            </w:r>
          </w:p>
        </w:tc>
      </w:tr>
      <w:tr w:rsidR="002D3EE3" w:rsidRPr="00B933EE" w14:paraId="27271AD3" w14:textId="77777777" w:rsidTr="004E519E">
        <w:tc>
          <w:tcPr>
            <w:tcW w:w="1000" w:type="pct"/>
          </w:tcPr>
          <w:p w14:paraId="3ED74E1B" w14:textId="064158D6" w:rsidR="002D3EE3" w:rsidRPr="00B45D72" w:rsidRDefault="001A5F07" w:rsidP="002D3EE3">
            <w:r>
              <w:t>38</w:t>
            </w:r>
          </w:p>
        </w:tc>
        <w:tc>
          <w:tcPr>
            <w:tcW w:w="2000" w:type="pct"/>
          </w:tcPr>
          <w:p w14:paraId="64DC4948" w14:textId="347FA61B" w:rsidR="002D3EE3" w:rsidRPr="00B45D72" w:rsidRDefault="001A5F07" w:rsidP="002D3EE3">
            <w:r>
              <w:t>T-Shirts</w:t>
            </w:r>
          </w:p>
        </w:tc>
        <w:tc>
          <w:tcPr>
            <w:tcW w:w="1000" w:type="pct"/>
          </w:tcPr>
          <w:p w14:paraId="71F44970" w14:textId="18652D92" w:rsidR="002D3EE3" w:rsidRPr="00B45D72" w:rsidRDefault="002D3EE3" w:rsidP="002D3EE3">
            <w:pPr>
              <w:jc w:val="right"/>
            </w:pPr>
            <w:r>
              <w:t>£</w:t>
            </w:r>
            <w:r w:rsidR="001A5F07">
              <w:t>13.00</w:t>
            </w:r>
          </w:p>
        </w:tc>
        <w:tc>
          <w:tcPr>
            <w:tcW w:w="1000" w:type="pct"/>
          </w:tcPr>
          <w:p w14:paraId="43B23850" w14:textId="3BD82350" w:rsidR="002D3EE3" w:rsidRPr="00B45D72" w:rsidRDefault="002D3EE3" w:rsidP="002D3EE3">
            <w:pPr>
              <w:jc w:val="right"/>
            </w:pPr>
            <w:r>
              <w:t>£</w:t>
            </w:r>
            <w:r w:rsidR="001A5F07">
              <w:t>494.00</w:t>
            </w:r>
          </w:p>
        </w:tc>
      </w:tr>
      <w:tr w:rsidR="002D3EE3" w:rsidRPr="00B933EE" w14:paraId="1D914C14" w14:textId="77777777" w:rsidTr="004E519E">
        <w:tc>
          <w:tcPr>
            <w:tcW w:w="1000" w:type="pct"/>
          </w:tcPr>
          <w:p w14:paraId="258EF141" w14:textId="08212375" w:rsidR="002D3EE3" w:rsidRPr="00B45D72" w:rsidRDefault="002D3EE3" w:rsidP="002D3EE3"/>
        </w:tc>
        <w:tc>
          <w:tcPr>
            <w:tcW w:w="2000" w:type="pct"/>
          </w:tcPr>
          <w:p w14:paraId="77C9FED6" w14:textId="12C419DE" w:rsidR="002D3EE3" w:rsidRPr="00B45D72" w:rsidRDefault="002D3EE3" w:rsidP="002D3EE3"/>
        </w:tc>
        <w:tc>
          <w:tcPr>
            <w:tcW w:w="1000" w:type="pct"/>
          </w:tcPr>
          <w:p w14:paraId="1B4248BD" w14:textId="63997FAE" w:rsidR="002D3EE3" w:rsidRPr="00B45D72" w:rsidRDefault="002D3EE3" w:rsidP="002D3EE3">
            <w:pPr>
              <w:jc w:val="right"/>
            </w:pPr>
          </w:p>
        </w:tc>
        <w:tc>
          <w:tcPr>
            <w:tcW w:w="1000" w:type="pct"/>
          </w:tcPr>
          <w:p w14:paraId="58ED2AD6" w14:textId="480E31CE" w:rsidR="002D3EE3" w:rsidRPr="00B45D72" w:rsidRDefault="002D3EE3" w:rsidP="002D3EE3">
            <w:pPr>
              <w:jc w:val="right"/>
            </w:pPr>
          </w:p>
        </w:tc>
      </w:tr>
      <w:tr w:rsidR="002D3EE3" w:rsidRPr="00B933EE" w14:paraId="6F6D5F22" w14:textId="77777777" w:rsidTr="004E519E">
        <w:tc>
          <w:tcPr>
            <w:tcW w:w="1000" w:type="pct"/>
          </w:tcPr>
          <w:p w14:paraId="0168888F" w14:textId="7AD579A7" w:rsidR="002D3EE3" w:rsidRPr="00B45D72" w:rsidRDefault="002D3EE3" w:rsidP="002D3EE3"/>
        </w:tc>
        <w:tc>
          <w:tcPr>
            <w:tcW w:w="2000" w:type="pct"/>
          </w:tcPr>
          <w:p w14:paraId="224B8F6C" w14:textId="7948D9B9" w:rsidR="002D3EE3" w:rsidRPr="00B45D72" w:rsidRDefault="002D3EE3" w:rsidP="002D3EE3"/>
        </w:tc>
        <w:tc>
          <w:tcPr>
            <w:tcW w:w="1000" w:type="pct"/>
          </w:tcPr>
          <w:p w14:paraId="47C9E1ED" w14:textId="674FBE6A" w:rsidR="002D3EE3" w:rsidRPr="00B45D72" w:rsidRDefault="002D3EE3" w:rsidP="002D3EE3">
            <w:pPr>
              <w:jc w:val="right"/>
            </w:pPr>
          </w:p>
        </w:tc>
        <w:tc>
          <w:tcPr>
            <w:tcW w:w="1000" w:type="pct"/>
          </w:tcPr>
          <w:p w14:paraId="26ED0F36" w14:textId="7A59EFC1" w:rsidR="002D3EE3" w:rsidRPr="00B45D72" w:rsidRDefault="002D3EE3" w:rsidP="002D3EE3">
            <w:pPr>
              <w:jc w:val="right"/>
            </w:pPr>
          </w:p>
        </w:tc>
      </w:tr>
      <w:tr w:rsidR="002D3EE3" w:rsidRPr="00B933EE" w14:paraId="45530D60" w14:textId="77777777" w:rsidTr="004E519E">
        <w:tc>
          <w:tcPr>
            <w:tcW w:w="1000" w:type="pct"/>
          </w:tcPr>
          <w:p w14:paraId="4EF9E850" w14:textId="4EBFF25F" w:rsidR="002D3EE3" w:rsidRPr="00B45D72" w:rsidRDefault="002D3EE3" w:rsidP="002D3EE3"/>
        </w:tc>
        <w:tc>
          <w:tcPr>
            <w:tcW w:w="2000" w:type="pct"/>
          </w:tcPr>
          <w:p w14:paraId="64523647" w14:textId="34C20FF0" w:rsidR="002D3EE3" w:rsidRPr="00B45D72" w:rsidRDefault="002D3EE3" w:rsidP="002D3EE3"/>
        </w:tc>
        <w:tc>
          <w:tcPr>
            <w:tcW w:w="1000" w:type="pct"/>
          </w:tcPr>
          <w:p w14:paraId="40F92D3E" w14:textId="13EA3378" w:rsidR="002D3EE3" w:rsidRPr="00B45D72" w:rsidRDefault="002D3EE3" w:rsidP="002D3EE3">
            <w:pPr>
              <w:jc w:val="right"/>
            </w:pPr>
          </w:p>
        </w:tc>
        <w:tc>
          <w:tcPr>
            <w:tcW w:w="1000" w:type="pct"/>
          </w:tcPr>
          <w:p w14:paraId="32496922" w14:textId="1AC54ECC" w:rsidR="002D3EE3" w:rsidRPr="00B45D72" w:rsidRDefault="002D3EE3" w:rsidP="002D3EE3">
            <w:pPr>
              <w:jc w:val="right"/>
            </w:pPr>
          </w:p>
        </w:tc>
      </w:tr>
      <w:tr w:rsidR="00D97E01" w:rsidRPr="00B933EE" w14:paraId="384D0C7F" w14:textId="77777777" w:rsidTr="00EA7537">
        <w:tc>
          <w:tcPr>
            <w:tcW w:w="1000" w:type="pct"/>
          </w:tcPr>
          <w:p w14:paraId="1E34F56B" w14:textId="2AF79D47" w:rsidR="00D97E01" w:rsidRPr="00B45D72" w:rsidRDefault="00D97E01" w:rsidP="00D97E01"/>
        </w:tc>
        <w:tc>
          <w:tcPr>
            <w:tcW w:w="2000" w:type="pct"/>
          </w:tcPr>
          <w:p w14:paraId="70B7BFAB" w14:textId="167F4144" w:rsidR="00D97E01" w:rsidRPr="00B45D72" w:rsidRDefault="00D97E01" w:rsidP="00D97E01"/>
        </w:tc>
        <w:tc>
          <w:tcPr>
            <w:tcW w:w="1000" w:type="pct"/>
          </w:tcPr>
          <w:p w14:paraId="5440ECFE" w14:textId="4CFCBA2D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59D0BF70" w14:textId="6DCF83B5" w:rsidR="00D97E01" w:rsidRPr="00B45D72" w:rsidRDefault="00D97E01" w:rsidP="00D97E01">
            <w:pPr>
              <w:jc w:val="right"/>
            </w:pPr>
          </w:p>
        </w:tc>
      </w:tr>
      <w:tr w:rsidR="00D97E01" w:rsidRPr="00B933EE" w14:paraId="3F2E5911" w14:textId="77777777" w:rsidTr="008375E7">
        <w:tc>
          <w:tcPr>
            <w:tcW w:w="1000" w:type="pct"/>
          </w:tcPr>
          <w:p w14:paraId="7EE531AF" w14:textId="34BDF5A8" w:rsidR="00D97E01" w:rsidRPr="00B45D72" w:rsidRDefault="00D97E01" w:rsidP="00D97E01"/>
        </w:tc>
        <w:tc>
          <w:tcPr>
            <w:tcW w:w="2000" w:type="pct"/>
          </w:tcPr>
          <w:p w14:paraId="39B006B4" w14:textId="1AB1DED3" w:rsidR="00D97E01" w:rsidRPr="00B45D72" w:rsidRDefault="00D97E01" w:rsidP="00D97E01"/>
        </w:tc>
        <w:tc>
          <w:tcPr>
            <w:tcW w:w="1000" w:type="pct"/>
          </w:tcPr>
          <w:p w14:paraId="30FDF23F" w14:textId="5048FA29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19431FF9" w14:textId="242C3DBB" w:rsidR="00D97E01" w:rsidRPr="00B45D72" w:rsidRDefault="00D97E01" w:rsidP="00D97E01">
            <w:pPr>
              <w:jc w:val="right"/>
            </w:pPr>
          </w:p>
        </w:tc>
      </w:tr>
      <w:tr w:rsidR="00D97E01" w:rsidRPr="00B933EE" w14:paraId="1BB1AD64" w14:textId="77777777" w:rsidTr="00795683">
        <w:tc>
          <w:tcPr>
            <w:tcW w:w="1000" w:type="pct"/>
          </w:tcPr>
          <w:p w14:paraId="701BB132" w14:textId="70256576" w:rsidR="00D97E01" w:rsidRPr="00B45D72" w:rsidRDefault="00D97E01" w:rsidP="00D97E01"/>
        </w:tc>
        <w:tc>
          <w:tcPr>
            <w:tcW w:w="2000" w:type="pct"/>
          </w:tcPr>
          <w:p w14:paraId="7169CB10" w14:textId="6A19858D" w:rsidR="00D97E01" w:rsidRPr="00B45D72" w:rsidRDefault="00D97E01" w:rsidP="00D97E01"/>
        </w:tc>
        <w:tc>
          <w:tcPr>
            <w:tcW w:w="1000" w:type="pct"/>
          </w:tcPr>
          <w:p w14:paraId="02A0276B" w14:textId="0DB81565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5514D80F" w14:textId="7685FFED" w:rsidR="00D97E01" w:rsidRPr="00B45D72" w:rsidRDefault="00D97E01" w:rsidP="00D97E01">
            <w:pPr>
              <w:jc w:val="right"/>
            </w:pPr>
          </w:p>
        </w:tc>
      </w:tr>
      <w:tr w:rsidR="00D97E01" w:rsidRPr="00B933EE" w14:paraId="726C16B5" w14:textId="77777777" w:rsidTr="007956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14:paraId="0A559C10" w14:textId="6FA573BD" w:rsidR="00D97E01" w:rsidRPr="00B45D72" w:rsidRDefault="00D97E01" w:rsidP="00D97E01"/>
        </w:tc>
        <w:tc>
          <w:tcPr>
            <w:tcW w:w="2000" w:type="pct"/>
          </w:tcPr>
          <w:p w14:paraId="1150D746" w14:textId="79954C85" w:rsidR="00D97E01" w:rsidRPr="00B45D72" w:rsidRDefault="00D97E01" w:rsidP="00D97E01"/>
        </w:tc>
        <w:tc>
          <w:tcPr>
            <w:tcW w:w="1000" w:type="pct"/>
          </w:tcPr>
          <w:p w14:paraId="655F5A84" w14:textId="03734E73" w:rsidR="00D97E01" w:rsidRPr="00B45D72" w:rsidRDefault="00D97E01" w:rsidP="00D97E01">
            <w:pPr>
              <w:jc w:val="right"/>
            </w:pPr>
          </w:p>
        </w:tc>
        <w:tc>
          <w:tcPr>
            <w:tcW w:w="1000" w:type="pct"/>
          </w:tcPr>
          <w:p w14:paraId="16205BBD" w14:textId="65B247A4" w:rsidR="00D97E01" w:rsidRPr="00B45D72" w:rsidRDefault="00D97E01" w:rsidP="00D97E01">
            <w:pPr>
              <w:jc w:val="right"/>
            </w:pPr>
          </w:p>
        </w:tc>
      </w:tr>
    </w:tbl>
    <w:p w14:paraId="0BCF566A" w14:textId="77777777"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F8A" w14:paraId="0BCF566D" w14:textId="77777777" w:rsidTr="00112F8A">
        <w:trPr>
          <w:jc w:val="right"/>
        </w:trPr>
        <w:tc>
          <w:tcPr>
            <w:tcW w:w="3000" w:type="pct"/>
          </w:tcPr>
          <w:p w14:paraId="0BCF566B" w14:textId="77777777"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14:paraId="0BCF566C" w14:textId="0B8F1674" w:rsidR="00112F8A" w:rsidRDefault="00C92790" w:rsidP="00C076B9">
            <w:pPr>
              <w:jc w:val="right"/>
            </w:pPr>
            <w:r>
              <w:t>£</w:t>
            </w:r>
            <w:r w:rsidR="001A5F07">
              <w:t>494.00</w:t>
            </w:r>
          </w:p>
        </w:tc>
      </w:tr>
      <w:tr w:rsidR="00112F8A" w14:paraId="0BCF5673" w14:textId="77777777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14:paraId="0BCF5671" w14:textId="62C7E03F" w:rsidR="00112F8A" w:rsidRDefault="001A5F07">
            <w:pPr>
              <w:pStyle w:val="TableHeading"/>
            </w:pPr>
            <w:r>
              <w:t>Shipping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14:paraId="0BCF5672" w14:textId="3DC952F2" w:rsidR="00112F8A" w:rsidRDefault="00E30A5C" w:rsidP="00972604">
            <w:pPr>
              <w:jc w:val="right"/>
            </w:pPr>
            <w:r>
              <w:t>£</w:t>
            </w:r>
            <w:r w:rsidR="001A5F07">
              <w:t>12.95</w:t>
            </w:r>
          </w:p>
        </w:tc>
      </w:tr>
      <w:tr w:rsidR="00112F8A" w14:paraId="0BCF5676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4" w14:textId="3CB70E5F" w:rsidR="00112F8A" w:rsidRDefault="00BE453E" w:rsidP="00A43890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5" w14:textId="77A04572" w:rsidR="002D08CC" w:rsidRPr="00D62ED4" w:rsidRDefault="00BF4346" w:rsidP="002D08CC">
            <w:pPr>
              <w:jc w:val="right"/>
              <w:rPr>
                <w:rStyle w:val="Strong"/>
                <w:sz w:val="28"/>
                <w:szCs w:val="28"/>
              </w:rPr>
            </w:pPr>
            <w:r w:rsidRPr="00D62ED4">
              <w:rPr>
                <w:rStyle w:val="Strong"/>
                <w:sz w:val="28"/>
                <w:szCs w:val="28"/>
              </w:rPr>
              <w:t>£</w:t>
            </w:r>
            <w:r w:rsidR="001A5F07">
              <w:rPr>
                <w:rStyle w:val="Strong"/>
                <w:sz w:val="28"/>
                <w:szCs w:val="28"/>
              </w:rPr>
              <w:t>506.95</w:t>
            </w:r>
          </w:p>
        </w:tc>
      </w:tr>
      <w:tr w:rsidR="00112F8A" w14:paraId="0BCF5679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7" w14:textId="77777777"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8" w14:textId="77777777" w:rsidR="00112F8A" w:rsidRDefault="00112F8A"/>
        </w:tc>
      </w:tr>
    </w:tbl>
    <w:p w14:paraId="0BCF5680" w14:textId="2A6B3D36" w:rsidR="00F35BE8" w:rsidRDefault="00767061" w:rsidP="00B933EE">
      <w:pPr>
        <w:jc w:val="center"/>
      </w:pPr>
      <w:r>
        <w:t>Payment terms are</w:t>
      </w:r>
      <w:r w:rsidR="00F35BE8">
        <w:t xml:space="preserve"> </w:t>
      </w:r>
      <w:r w:rsidR="00A74263">
        <w:t>payment prior to</w:t>
      </w:r>
      <w:r w:rsidR="00623873">
        <w:t xml:space="preserve"> delivery</w:t>
      </w:r>
      <w:r w:rsidR="00F35BE8">
        <w:t>.</w:t>
      </w:r>
    </w:p>
    <w:sectPr w:rsidR="00F35BE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2C0B" w14:textId="77777777" w:rsidR="00DF172D" w:rsidRDefault="00DF172D">
      <w:pPr>
        <w:spacing w:before="0" w:after="0"/>
      </w:pPr>
      <w:r>
        <w:separator/>
      </w:r>
    </w:p>
  </w:endnote>
  <w:endnote w:type="continuationSeparator" w:id="0">
    <w:p w14:paraId="45D72EEC" w14:textId="77777777" w:rsidR="00DF172D" w:rsidRDefault="00DF17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F5688" w14:textId="470731E9" w:rsidR="00112F8A" w:rsidRDefault="00BE45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02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19576" w14:textId="77777777" w:rsidR="00DF172D" w:rsidRDefault="00DF172D">
      <w:pPr>
        <w:spacing w:before="0" w:after="0"/>
      </w:pPr>
      <w:r>
        <w:separator/>
      </w:r>
    </w:p>
  </w:footnote>
  <w:footnote w:type="continuationSeparator" w:id="0">
    <w:p w14:paraId="6C1E7161" w14:textId="77777777" w:rsidR="00DF172D" w:rsidRDefault="00DF17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14:paraId="0BCF5686" w14:textId="77777777"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 wp14:anchorId="0BCF5693" wp14:editId="7409C28F">
              <wp:extent cx="440573" cy="440573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573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976"/>
      <w:gridCol w:w="5104"/>
    </w:tblGrid>
    <w:tr w:rsidR="00112F8A" w14:paraId="0BCF5690" w14:textId="77777777">
      <w:tc>
        <w:tcPr>
          <w:tcW w:w="5148" w:type="dxa"/>
        </w:tcPr>
        <w:p w14:paraId="0C5B5271" w14:textId="77777777" w:rsidR="00010C31" w:rsidRDefault="00010C31" w:rsidP="00010C31">
          <w:r>
            <w:t>iD Sports &amp; Leisure Ltd</w:t>
          </w:r>
        </w:p>
        <w:p w14:paraId="26766124" w14:textId="77777777" w:rsidR="00010C31" w:rsidRDefault="00010C31" w:rsidP="00010C31">
          <w:r>
            <w:t>Unit 1, The Parks</w:t>
          </w:r>
        </w:p>
        <w:p w14:paraId="26795C60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Spring Lane South</w:t>
          </w:r>
        </w:p>
        <w:p w14:paraId="18D98E7E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Malvern</w:t>
          </w:r>
        </w:p>
        <w:p w14:paraId="6D3C336A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WR14 1AT</w:t>
          </w:r>
        </w:p>
        <w:p w14:paraId="398D59D3" w14:textId="77777777" w:rsidR="00010C31" w:rsidRDefault="00010C31" w:rsidP="00010C31">
          <w:r>
            <w:rPr>
              <w:rStyle w:val="Strong"/>
            </w:rPr>
            <w:t>Tel</w:t>
          </w:r>
          <w:r>
            <w:t xml:space="preserve"> +44 01684 899250 </w:t>
          </w:r>
        </w:p>
        <w:p w14:paraId="7EBBD847" w14:textId="77777777" w:rsidR="00010C31" w:rsidRDefault="00010C31" w:rsidP="00010C31">
          <w:pPr>
            <w:rPr>
              <w:kern w:val="0"/>
            </w:rPr>
          </w:pPr>
          <w:r>
            <w:rPr>
              <w:lang w:eastAsia="en-GB"/>
            </w:rPr>
            <w:t>Registered company No. 7139446</w:t>
          </w:r>
        </w:p>
        <w:p w14:paraId="076519D3" w14:textId="77777777" w:rsidR="00010C31" w:rsidRDefault="00010C31" w:rsidP="00010C31">
          <w:r>
            <w:rPr>
              <w:lang w:eastAsia="en-GB"/>
            </w:rPr>
            <w:t>VAT Reg No. GB986185271</w:t>
          </w:r>
        </w:p>
        <w:p w14:paraId="0BCF568E" w14:textId="5FA30749" w:rsidR="00112F8A" w:rsidRDefault="00112F8A" w:rsidP="00C0584A"/>
      </w:tc>
      <w:tc>
        <w:tcPr>
          <w:tcW w:w="5148" w:type="dxa"/>
        </w:tcPr>
        <w:p w14:paraId="2E5F1403" w14:textId="42EC4448" w:rsidR="007B2A7F" w:rsidRDefault="007B2A7F" w:rsidP="003611D7">
          <w:pPr>
            <w:tabs>
              <w:tab w:val="left" w:pos="3525"/>
            </w:tabs>
          </w:pPr>
        </w:p>
        <w:p w14:paraId="64941095" w14:textId="1F4D06E3" w:rsidR="007B2A7F" w:rsidRDefault="007B2A7F" w:rsidP="007B2A7F"/>
        <w:p w14:paraId="690DF560" w14:textId="7F71A046" w:rsidR="00DA4FB5" w:rsidRDefault="007B2A7F" w:rsidP="00E14636">
          <w:pPr>
            <w:tabs>
              <w:tab w:val="left" w:pos="3975"/>
              <w:tab w:val="left" w:pos="4110"/>
            </w:tabs>
          </w:pPr>
          <w:r>
            <w:tab/>
          </w:r>
          <w:r w:rsidR="00E14636">
            <w:tab/>
          </w:r>
        </w:p>
        <w:p w14:paraId="4F061E9C" w14:textId="38D12DD9" w:rsidR="00DA4FB5" w:rsidRDefault="00DA4FB5" w:rsidP="00DA4FB5"/>
        <w:p w14:paraId="4BD8BC3E" w14:textId="5CDA4E54" w:rsidR="00112F8A" w:rsidRPr="00DA4FB5" w:rsidRDefault="00DA4FB5" w:rsidP="00DA4FB5">
          <w:pPr>
            <w:tabs>
              <w:tab w:val="left" w:pos="3600"/>
            </w:tabs>
          </w:pPr>
          <w:r>
            <w:tab/>
          </w:r>
        </w:p>
      </w:tc>
    </w:tr>
  </w:tbl>
  <w:p w14:paraId="0BCF5691" w14:textId="77777777" w:rsidR="00112F8A" w:rsidRDefault="00112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4A"/>
    <w:rsid w:val="00004885"/>
    <w:rsid w:val="00005792"/>
    <w:rsid w:val="000072E8"/>
    <w:rsid w:val="00010A00"/>
    <w:rsid w:val="00010C31"/>
    <w:rsid w:val="0001150E"/>
    <w:rsid w:val="00011787"/>
    <w:rsid w:val="00020B51"/>
    <w:rsid w:val="00021CCD"/>
    <w:rsid w:val="0002260C"/>
    <w:rsid w:val="00025129"/>
    <w:rsid w:val="00027D2C"/>
    <w:rsid w:val="00032122"/>
    <w:rsid w:val="00034368"/>
    <w:rsid w:val="0004793A"/>
    <w:rsid w:val="00052906"/>
    <w:rsid w:val="00057A66"/>
    <w:rsid w:val="000608F0"/>
    <w:rsid w:val="00063C11"/>
    <w:rsid w:val="00066EDB"/>
    <w:rsid w:val="000722B0"/>
    <w:rsid w:val="00077225"/>
    <w:rsid w:val="00080C0F"/>
    <w:rsid w:val="000819F6"/>
    <w:rsid w:val="00085341"/>
    <w:rsid w:val="000871A6"/>
    <w:rsid w:val="00091782"/>
    <w:rsid w:val="00095B6C"/>
    <w:rsid w:val="0009641F"/>
    <w:rsid w:val="00096D0A"/>
    <w:rsid w:val="000B699E"/>
    <w:rsid w:val="000B7150"/>
    <w:rsid w:val="000C051C"/>
    <w:rsid w:val="000C14CB"/>
    <w:rsid w:val="000C446C"/>
    <w:rsid w:val="000C5F9A"/>
    <w:rsid w:val="000C66AE"/>
    <w:rsid w:val="000D5979"/>
    <w:rsid w:val="000D6EB5"/>
    <w:rsid w:val="000F12D5"/>
    <w:rsid w:val="000F3EAC"/>
    <w:rsid w:val="0010260A"/>
    <w:rsid w:val="001039B5"/>
    <w:rsid w:val="0010622A"/>
    <w:rsid w:val="0010626E"/>
    <w:rsid w:val="00107912"/>
    <w:rsid w:val="001100FF"/>
    <w:rsid w:val="00112F8A"/>
    <w:rsid w:val="0011711A"/>
    <w:rsid w:val="00117A78"/>
    <w:rsid w:val="00130427"/>
    <w:rsid w:val="00145D16"/>
    <w:rsid w:val="001506B5"/>
    <w:rsid w:val="00150D70"/>
    <w:rsid w:val="001625A6"/>
    <w:rsid w:val="001665B7"/>
    <w:rsid w:val="00172D57"/>
    <w:rsid w:val="00196164"/>
    <w:rsid w:val="001A2FE7"/>
    <w:rsid w:val="001A52CD"/>
    <w:rsid w:val="001A5F07"/>
    <w:rsid w:val="001B2699"/>
    <w:rsid w:val="001B3659"/>
    <w:rsid w:val="001B4F47"/>
    <w:rsid w:val="001B529D"/>
    <w:rsid w:val="001B52DF"/>
    <w:rsid w:val="001B7CDC"/>
    <w:rsid w:val="001C7D95"/>
    <w:rsid w:val="001D31EA"/>
    <w:rsid w:val="001D6CF9"/>
    <w:rsid w:val="001E2415"/>
    <w:rsid w:val="001F162E"/>
    <w:rsid w:val="001F54B5"/>
    <w:rsid w:val="001F6C67"/>
    <w:rsid w:val="00201AB5"/>
    <w:rsid w:val="002033AE"/>
    <w:rsid w:val="00217F2C"/>
    <w:rsid w:val="00222910"/>
    <w:rsid w:val="00231C90"/>
    <w:rsid w:val="00236038"/>
    <w:rsid w:val="00255DA3"/>
    <w:rsid w:val="00256580"/>
    <w:rsid w:val="00261315"/>
    <w:rsid w:val="00262824"/>
    <w:rsid w:val="00264E57"/>
    <w:rsid w:val="002662B1"/>
    <w:rsid w:val="0026729C"/>
    <w:rsid w:val="00276F16"/>
    <w:rsid w:val="002939C9"/>
    <w:rsid w:val="002A4B67"/>
    <w:rsid w:val="002A69BB"/>
    <w:rsid w:val="002B41AC"/>
    <w:rsid w:val="002C0412"/>
    <w:rsid w:val="002C050F"/>
    <w:rsid w:val="002C5B5C"/>
    <w:rsid w:val="002D08CC"/>
    <w:rsid w:val="002D3EE3"/>
    <w:rsid w:val="002D3EFA"/>
    <w:rsid w:val="002E1F12"/>
    <w:rsid w:val="002F1988"/>
    <w:rsid w:val="002F36A0"/>
    <w:rsid w:val="00306F60"/>
    <w:rsid w:val="00310015"/>
    <w:rsid w:val="003119A0"/>
    <w:rsid w:val="00317386"/>
    <w:rsid w:val="003237EE"/>
    <w:rsid w:val="003263DB"/>
    <w:rsid w:val="00332B12"/>
    <w:rsid w:val="003338C7"/>
    <w:rsid w:val="00335342"/>
    <w:rsid w:val="0033731C"/>
    <w:rsid w:val="003373F9"/>
    <w:rsid w:val="00337DF3"/>
    <w:rsid w:val="00340EE3"/>
    <w:rsid w:val="00341008"/>
    <w:rsid w:val="003428FC"/>
    <w:rsid w:val="00343719"/>
    <w:rsid w:val="00351ABD"/>
    <w:rsid w:val="003532F8"/>
    <w:rsid w:val="0035715A"/>
    <w:rsid w:val="003611D7"/>
    <w:rsid w:val="003624CA"/>
    <w:rsid w:val="00376442"/>
    <w:rsid w:val="003818FC"/>
    <w:rsid w:val="00382E60"/>
    <w:rsid w:val="0038304D"/>
    <w:rsid w:val="0038407C"/>
    <w:rsid w:val="00393BCC"/>
    <w:rsid w:val="003946CE"/>
    <w:rsid w:val="003A15C4"/>
    <w:rsid w:val="003A7028"/>
    <w:rsid w:val="003C02DF"/>
    <w:rsid w:val="003C1207"/>
    <w:rsid w:val="003C1F9C"/>
    <w:rsid w:val="003C29AE"/>
    <w:rsid w:val="003C39EC"/>
    <w:rsid w:val="003C56FA"/>
    <w:rsid w:val="003D560D"/>
    <w:rsid w:val="003D6577"/>
    <w:rsid w:val="003D7357"/>
    <w:rsid w:val="003E043D"/>
    <w:rsid w:val="003E75DC"/>
    <w:rsid w:val="003F2E94"/>
    <w:rsid w:val="003F5649"/>
    <w:rsid w:val="00404C5E"/>
    <w:rsid w:val="004077B0"/>
    <w:rsid w:val="004102A8"/>
    <w:rsid w:val="00410617"/>
    <w:rsid w:val="00415D5C"/>
    <w:rsid w:val="00416840"/>
    <w:rsid w:val="004201A7"/>
    <w:rsid w:val="00424CA6"/>
    <w:rsid w:val="004306F7"/>
    <w:rsid w:val="00430FAF"/>
    <w:rsid w:val="00441658"/>
    <w:rsid w:val="004467FD"/>
    <w:rsid w:val="004468D9"/>
    <w:rsid w:val="00455DBA"/>
    <w:rsid w:val="0046133F"/>
    <w:rsid w:val="00462FA6"/>
    <w:rsid w:val="00477718"/>
    <w:rsid w:val="00484CE8"/>
    <w:rsid w:val="00495CFD"/>
    <w:rsid w:val="004A18E2"/>
    <w:rsid w:val="004B05EB"/>
    <w:rsid w:val="004B0A0B"/>
    <w:rsid w:val="004B76FA"/>
    <w:rsid w:val="004C1C8A"/>
    <w:rsid w:val="004D23F3"/>
    <w:rsid w:val="004D389D"/>
    <w:rsid w:val="004D3C52"/>
    <w:rsid w:val="004E39BB"/>
    <w:rsid w:val="004E576A"/>
    <w:rsid w:val="004F53DA"/>
    <w:rsid w:val="004F7513"/>
    <w:rsid w:val="005042C3"/>
    <w:rsid w:val="00504EA7"/>
    <w:rsid w:val="00513032"/>
    <w:rsid w:val="00513BDB"/>
    <w:rsid w:val="005158E9"/>
    <w:rsid w:val="00516568"/>
    <w:rsid w:val="00517422"/>
    <w:rsid w:val="00517E00"/>
    <w:rsid w:val="00526C04"/>
    <w:rsid w:val="005325E8"/>
    <w:rsid w:val="005353BE"/>
    <w:rsid w:val="00543B82"/>
    <w:rsid w:val="00552E7A"/>
    <w:rsid w:val="005531C8"/>
    <w:rsid w:val="005567A7"/>
    <w:rsid w:val="00567437"/>
    <w:rsid w:val="00572D88"/>
    <w:rsid w:val="005778A0"/>
    <w:rsid w:val="0059209C"/>
    <w:rsid w:val="005948DE"/>
    <w:rsid w:val="005A3A45"/>
    <w:rsid w:val="005A444B"/>
    <w:rsid w:val="005B199F"/>
    <w:rsid w:val="005B1C22"/>
    <w:rsid w:val="005B784D"/>
    <w:rsid w:val="005B7B1F"/>
    <w:rsid w:val="005B7EC0"/>
    <w:rsid w:val="005C083D"/>
    <w:rsid w:val="005D1A8F"/>
    <w:rsid w:val="005D27D8"/>
    <w:rsid w:val="005D5EE4"/>
    <w:rsid w:val="005E2F66"/>
    <w:rsid w:val="005E41D9"/>
    <w:rsid w:val="005E452A"/>
    <w:rsid w:val="005F3997"/>
    <w:rsid w:val="005F39D6"/>
    <w:rsid w:val="005F44D2"/>
    <w:rsid w:val="005F7726"/>
    <w:rsid w:val="005F7EA3"/>
    <w:rsid w:val="005F7FC4"/>
    <w:rsid w:val="0060369F"/>
    <w:rsid w:val="00604A51"/>
    <w:rsid w:val="006103D1"/>
    <w:rsid w:val="006150AF"/>
    <w:rsid w:val="006160C4"/>
    <w:rsid w:val="00623640"/>
    <w:rsid w:val="00623873"/>
    <w:rsid w:val="00624094"/>
    <w:rsid w:val="006319CD"/>
    <w:rsid w:val="00632E90"/>
    <w:rsid w:val="006350F4"/>
    <w:rsid w:val="006420C1"/>
    <w:rsid w:val="0064699D"/>
    <w:rsid w:val="00654105"/>
    <w:rsid w:val="00662AD3"/>
    <w:rsid w:val="006714A9"/>
    <w:rsid w:val="00672731"/>
    <w:rsid w:val="00674B96"/>
    <w:rsid w:val="00681E45"/>
    <w:rsid w:val="00684D8B"/>
    <w:rsid w:val="0069179D"/>
    <w:rsid w:val="00695D3B"/>
    <w:rsid w:val="006B21CE"/>
    <w:rsid w:val="006B615E"/>
    <w:rsid w:val="006C1457"/>
    <w:rsid w:val="006C220B"/>
    <w:rsid w:val="006C45C8"/>
    <w:rsid w:val="006C52F2"/>
    <w:rsid w:val="006C634D"/>
    <w:rsid w:val="006D02A8"/>
    <w:rsid w:val="006D277C"/>
    <w:rsid w:val="006D5648"/>
    <w:rsid w:val="006F1207"/>
    <w:rsid w:val="006F1FBC"/>
    <w:rsid w:val="007013A4"/>
    <w:rsid w:val="00702AED"/>
    <w:rsid w:val="00703CB5"/>
    <w:rsid w:val="00704374"/>
    <w:rsid w:val="00706D64"/>
    <w:rsid w:val="0071348A"/>
    <w:rsid w:val="00714C55"/>
    <w:rsid w:val="007166A8"/>
    <w:rsid w:val="00717315"/>
    <w:rsid w:val="007211F5"/>
    <w:rsid w:val="00726CFB"/>
    <w:rsid w:val="00727990"/>
    <w:rsid w:val="00727CB3"/>
    <w:rsid w:val="00736E88"/>
    <w:rsid w:val="00741AFD"/>
    <w:rsid w:val="007434CC"/>
    <w:rsid w:val="007449C4"/>
    <w:rsid w:val="00744E03"/>
    <w:rsid w:val="00745456"/>
    <w:rsid w:val="007523B9"/>
    <w:rsid w:val="0075778C"/>
    <w:rsid w:val="00765E0E"/>
    <w:rsid w:val="00767061"/>
    <w:rsid w:val="00767AD5"/>
    <w:rsid w:val="0077146E"/>
    <w:rsid w:val="00772232"/>
    <w:rsid w:val="00783157"/>
    <w:rsid w:val="0078623F"/>
    <w:rsid w:val="00787375"/>
    <w:rsid w:val="007A61CB"/>
    <w:rsid w:val="007A63DA"/>
    <w:rsid w:val="007B2A7F"/>
    <w:rsid w:val="007B4E28"/>
    <w:rsid w:val="007B4E83"/>
    <w:rsid w:val="007B62B0"/>
    <w:rsid w:val="007C14C1"/>
    <w:rsid w:val="007C6788"/>
    <w:rsid w:val="007C75A1"/>
    <w:rsid w:val="007C7EFA"/>
    <w:rsid w:val="007D3F3C"/>
    <w:rsid w:val="007D5097"/>
    <w:rsid w:val="007D5C23"/>
    <w:rsid w:val="007E3052"/>
    <w:rsid w:val="007E3389"/>
    <w:rsid w:val="007F1566"/>
    <w:rsid w:val="007F5B3C"/>
    <w:rsid w:val="00801D34"/>
    <w:rsid w:val="008047D5"/>
    <w:rsid w:val="0080667E"/>
    <w:rsid w:val="008066D4"/>
    <w:rsid w:val="00807623"/>
    <w:rsid w:val="00810951"/>
    <w:rsid w:val="008129EF"/>
    <w:rsid w:val="0081546A"/>
    <w:rsid w:val="008171B9"/>
    <w:rsid w:val="00817475"/>
    <w:rsid w:val="008175C5"/>
    <w:rsid w:val="00817F9E"/>
    <w:rsid w:val="008251DD"/>
    <w:rsid w:val="00831EF2"/>
    <w:rsid w:val="008357A3"/>
    <w:rsid w:val="00847F81"/>
    <w:rsid w:val="00867587"/>
    <w:rsid w:val="00867C83"/>
    <w:rsid w:val="00871657"/>
    <w:rsid w:val="008719C7"/>
    <w:rsid w:val="0087390B"/>
    <w:rsid w:val="00880ADE"/>
    <w:rsid w:val="008902D2"/>
    <w:rsid w:val="00890B84"/>
    <w:rsid w:val="008921D1"/>
    <w:rsid w:val="008931E9"/>
    <w:rsid w:val="008A1C72"/>
    <w:rsid w:val="008A59B1"/>
    <w:rsid w:val="008A709F"/>
    <w:rsid w:val="008B2693"/>
    <w:rsid w:val="008C1ADD"/>
    <w:rsid w:val="008C431B"/>
    <w:rsid w:val="008C4A2E"/>
    <w:rsid w:val="008C57F9"/>
    <w:rsid w:val="008D3F62"/>
    <w:rsid w:val="008E17CC"/>
    <w:rsid w:val="008E2453"/>
    <w:rsid w:val="008E6D20"/>
    <w:rsid w:val="008F39F2"/>
    <w:rsid w:val="008F6FC3"/>
    <w:rsid w:val="00903DAB"/>
    <w:rsid w:val="00906AE6"/>
    <w:rsid w:val="009111F3"/>
    <w:rsid w:val="009113F3"/>
    <w:rsid w:val="009120E5"/>
    <w:rsid w:val="00916DF2"/>
    <w:rsid w:val="00922029"/>
    <w:rsid w:val="009408E1"/>
    <w:rsid w:val="00942BF1"/>
    <w:rsid w:val="009441BE"/>
    <w:rsid w:val="00944419"/>
    <w:rsid w:val="00956A0D"/>
    <w:rsid w:val="00964737"/>
    <w:rsid w:val="009676D0"/>
    <w:rsid w:val="00972604"/>
    <w:rsid w:val="009776CA"/>
    <w:rsid w:val="00982225"/>
    <w:rsid w:val="0098459F"/>
    <w:rsid w:val="009865D6"/>
    <w:rsid w:val="00993D91"/>
    <w:rsid w:val="00995915"/>
    <w:rsid w:val="00995CA5"/>
    <w:rsid w:val="009A32CF"/>
    <w:rsid w:val="009B2284"/>
    <w:rsid w:val="009B4A2E"/>
    <w:rsid w:val="009C0BAD"/>
    <w:rsid w:val="009C2834"/>
    <w:rsid w:val="009C4016"/>
    <w:rsid w:val="009C54D3"/>
    <w:rsid w:val="009C55CA"/>
    <w:rsid w:val="009E0185"/>
    <w:rsid w:val="009E174D"/>
    <w:rsid w:val="009E1762"/>
    <w:rsid w:val="009E1973"/>
    <w:rsid w:val="009E3C5A"/>
    <w:rsid w:val="009E6036"/>
    <w:rsid w:val="009E616D"/>
    <w:rsid w:val="009F0A9C"/>
    <w:rsid w:val="009F22E0"/>
    <w:rsid w:val="009F388A"/>
    <w:rsid w:val="00A03B4A"/>
    <w:rsid w:val="00A06E8A"/>
    <w:rsid w:val="00A071B9"/>
    <w:rsid w:val="00A13512"/>
    <w:rsid w:val="00A13C14"/>
    <w:rsid w:val="00A13CA2"/>
    <w:rsid w:val="00A164CF"/>
    <w:rsid w:val="00A17C5C"/>
    <w:rsid w:val="00A256F2"/>
    <w:rsid w:val="00A34EB4"/>
    <w:rsid w:val="00A35580"/>
    <w:rsid w:val="00A4141D"/>
    <w:rsid w:val="00A42459"/>
    <w:rsid w:val="00A43890"/>
    <w:rsid w:val="00A46437"/>
    <w:rsid w:val="00A466DC"/>
    <w:rsid w:val="00A54447"/>
    <w:rsid w:val="00A5527D"/>
    <w:rsid w:val="00A5570C"/>
    <w:rsid w:val="00A66B79"/>
    <w:rsid w:val="00A74263"/>
    <w:rsid w:val="00A776C2"/>
    <w:rsid w:val="00A80469"/>
    <w:rsid w:val="00A81E18"/>
    <w:rsid w:val="00A82B01"/>
    <w:rsid w:val="00A82F8F"/>
    <w:rsid w:val="00A853E6"/>
    <w:rsid w:val="00A923B6"/>
    <w:rsid w:val="00A936A5"/>
    <w:rsid w:val="00A93BF4"/>
    <w:rsid w:val="00AA0C92"/>
    <w:rsid w:val="00AA651E"/>
    <w:rsid w:val="00AB43B3"/>
    <w:rsid w:val="00AB63AC"/>
    <w:rsid w:val="00AB6571"/>
    <w:rsid w:val="00AC0274"/>
    <w:rsid w:val="00AC2A81"/>
    <w:rsid w:val="00AD03FB"/>
    <w:rsid w:val="00AE15F9"/>
    <w:rsid w:val="00AF4808"/>
    <w:rsid w:val="00B033E7"/>
    <w:rsid w:val="00B139B2"/>
    <w:rsid w:val="00B14051"/>
    <w:rsid w:val="00B16344"/>
    <w:rsid w:val="00B2135F"/>
    <w:rsid w:val="00B215F3"/>
    <w:rsid w:val="00B24F1E"/>
    <w:rsid w:val="00B32FB2"/>
    <w:rsid w:val="00B373CC"/>
    <w:rsid w:val="00B40198"/>
    <w:rsid w:val="00B40839"/>
    <w:rsid w:val="00B45D72"/>
    <w:rsid w:val="00B47DE9"/>
    <w:rsid w:val="00B51925"/>
    <w:rsid w:val="00B6136D"/>
    <w:rsid w:val="00B65905"/>
    <w:rsid w:val="00B71F9E"/>
    <w:rsid w:val="00B80A08"/>
    <w:rsid w:val="00B83D26"/>
    <w:rsid w:val="00B8640D"/>
    <w:rsid w:val="00B87764"/>
    <w:rsid w:val="00B87B4F"/>
    <w:rsid w:val="00B92F84"/>
    <w:rsid w:val="00B933EE"/>
    <w:rsid w:val="00BA1664"/>
    <w:rsid w:val="00BA5963"/>
    <w:rsid w:val="00BA5D0C"/>
    <w:rsid w:val="00BA7E73"/>
    <w:rsid w:val="00BB1BE3"/>
    <w:rsid w:val="00BB2518"/>
    <w:rsid w:val="00BB2C0F"/>
    <w:rsid w:val="00BB326B"/>
    <w:rsid w:val="00BC3457"/>
    <w:rsid w:val="00BD0291"/>
    <w:rsid w:val="00BD2178"/>
    <w:rsid w:val="00BD41CB"/>
    <w:rsid w:val="00BD5DA2"/>
    <w:rsid w:val="00BE38CD"/>
    <w:rsid w:val="00BE453E"/>
    <w:rsid w:val="00BF4346"/>
    <w:rsid w:val="00C0322C"/>
    <w:rsid w:val="00C04251"/>
    <w:rsid w:val="00C04E5D"/>
    <w:rsid w:val="00C05119"/>
    <w:rsid w:val="00C0584A"/>
    <w:rsid w:val="00C076B9"/>
    <w:rsid w:val="00C10143"/>
    <w:rsid w:val="00C1248C"/>
    <w:rsid w:val="00C15B70"/>
    <w:rsid w:val="00C17325"/>
    <w:rsid w:val="00C211DC"/>
    <w:rsid w:val="00C22AC7"/>
    <w:rsid w:val="00C23E1C"/>
    <w:rsid w:val="00C23FDE"/>
    <w:rsid w:val="00C340EE"/>
    <w:rsid w:val="00C41217"/>
    <w:rsid w:val="00C42F21"/>
    <w:rsid w:val="00C50968"/>
    <w:rsid w:val="00C53F09"/>
    <w:rsid w:val="00C5582D"/>
    <w:rsid w:val="00C56E6A"/>
    <w:rsid w:val="00C6436A"/>
    <w:rsid w:val="00C64CFF"/>
    <w:rsid w:val="00C66FB2"/>
    <w:rsid w:val="00C70E75"/>
    <w:rsid w:val="00C7497C"/>
    <w:rsid w:val="00C8195F"/>
    <w:rsid w:val="00C82639"/>
    <w:rsid w:val="00C83859"/>
    <w:rsid w:val="00C87918"/>
    <w:rsid w:val="00C92790"/>
    <w:rsid w:val="00C951F4"/>
    <w:rsid w:val="00C96115"/>
    <w:rsid w:val="00C976EF"/>
    <w:rsid w:val="00CA060D"/>
    <w:rsid w:val="00CA1287"/>
    <w:rsid w:val="00CA3917"/>
    <w:rsid w:val="00CA3BD4"/>
    <w:rsid w:val="00CA5827"/>
    <w:rsid w:val="00CA5E84"/>
    <w:rsid w:val="00CB2055"/>
    <w:rsid w:val="00CB3425"/>
    <w:rsid w:val="00CB45DC"/>
    <w:rsid w:val="00CC3574"/>
    <w:rsid w:val="00CC4379"/>
    <w:rsid w:val="00CC72FE"/>
    <w:rsid w:val="00CD08CF"/>
    <w:rsid w:val="00CD3403"/>
    <w:rsid w:val="00CD3F08"/>
    <w:rsid w:val="00CE068E"/>
    <w:rsid w:val="00CE1AB5"/>
    <w:rsid w:val="00CE3B71"/>
    <w:rsid w:val="00CE43E7"/>
    <w:rsid w:val="00CF0DD0"/>
    <w:rsid w:val="00CF3504"/>
    <w:rsid w:val="00CF65A2"/>
    <w:rsid w:val="00D1568D"/>
    <w:rsid w:val="00D23767"/>
    <w:rsid w:val="00D23AFA"/>
    <w:rsid w:val="00D26243"/>
    <w:rsid w:val="00D26CDB"/>
    <w:rsid w:val="00D33049"/>
    <w:rsid w:val="00D345A1"/>
    <w:rsid w:val="00D45811"/>
    <w:rsid w:val="00D505F9"/>
    <w:rsid w:val="00D509CE"/>
    <w:rsid w:val="00D60B1E"/>
    <w:rsid w:val="00D62ED4"/>
    <w:rsid w:val="00D63FE3"/>
    <w:rsid w:val="00D664EF"/>
    <w:rsid w:val="00D706BD"/>
    <w:rsid w:val="00D74FC3"/>
    <w:rsid w:val="00D8033A"/>
    <w:rsid w:val="00D8525A"/>
    <w:rsid w:val="00D91FE9"/>
    <w:rsid w:val="00D93BDB"/>
    <w:rsid w:val="00D97BFF"/>
    <w:rsid w:val="00D97E01"/>
    <w:rsid w:val="00DA1793"/>
    <w:rsid w:val="00DA2B1D"/>
    <w:rsid w:val="00DA3986"/>
    <w:rsid w:val="00DA3FB0"/>
    <w:rsid w:val="00DA4279"/>
    <w:rsid w:val="00DA4FB5"/>
    <w:rsid w:val="00DB49AC"/>
    <w:rsid w:val="00DC1DE8"/>
    <w:rsid w:val="00DD1903"/>
    <w:rsid w:val="00DD1D07"/>
    <w:rsid w:val="00DD2741"/>
    <w:rsid w:val="00DD3DEC"/>
    <w:rsid w:val="00DD537A"/>
    <w:rsid w:val="00DD53D8"/>
    <w:rsid w:val="00DE06D4"/>
    <w:rsid w:val="00DE1D47"/>
    <w:rsid w:val="00DE38FE"/>
    <w:rsid w:val="00DE44D7"/>
    <w:rsid w:val="00DE7269"/>
    <w:rsid w:val="00DE79E0"/>
    <w:rsid w:val="00DE7A54"/>
    <w:rsid w:val="00DF0D55"/>
    <w:rsid w:val="00DF134C"/>
    <w:rsid w:val="00DF172D"/>
    <w:rsid w:val="00DF7978"/>
    <w:rsid w:val="00E00908"/>
    <w:rsid w:val="00E01A21"/>
    <w:rsid w:val="00E046A8"/>
    <w:rsid w:val="00E11FF3"/>
    <w:rsid w:val="00E14636"/>
    <w:rsid w:val="00E15AD3"/>
    <w:rsid w:val="00E16C98"/>
    <w:rsid w:val="00E2075F"/>
    <w:rsid w:val="00E22CA1"/>
    <w:rsid w:val="00E30A5C"/>
    <w:rsid w:val="00E31409"/>
    <w:rsid w:val="00E40DB4"/>
    <w:rsid w:val="00E42EB7"/>
    <w:rsid w:val="00E442A3"/>
    <w:rsid w:val="00E44BEA"/>
    <w:rsid w:val="00E51E63"/>
    <w:rsid w:val="00E54225"/>
    <w:rsid w:val="00E54A41"/>
    <w:rsid w:val="00E6050D"/>
    <w:rsid w:val="00E71C99"/>
    <w:rsid w:val="00E74CE4"/>
    <w:rsid w:val="00E77EEB"/>
    <w:rsid w:val="00E9525F"/>
    <w:rsid w:val="00E96039"/>
    <w:rsid w:val="00E96ECA"/>
    <w:rsid w:val="00EA198D"/>
    <w:rsid w:val="00EA1CF5"/>
    <w:rsid w:val="00EB6EF9"/>
    <w:rsid w:val="00EC7501"/>
    <w:rsid w:val="00ED0A67"/>
    <w:rsid w:val="00ED512D"/>
    <w:rsid w:val="00EE189C"/>
    <w:rsid w:val="00EE4877"/>
    <w:rsid w:val="00EE5B37"/>
    <w:rsid w:val="00EF099D"/>
    <w:rsid w:val="00EF2DEF"/>
    <w:rsid w:val="00F00A2F"/>
    <w:rsid w:val="00F07B70"/>
    <w:rsid w:val="00F10FFC"/>
    <w:rsid w:val="00F159B4"/>
    <w:rsid w:val="00F212F5"/>
    <w:rsid w:val="00F24D9D"/>
    <w:rsid w:val="00F27003"/>
    <w:rsid w:val="00F3362B"/>
    <w:rsid w:val="00F35BE8"/>
    <w:rsid w:val="00F365F3"/>
    <w:rsid w:val="00F368EF"/>
    <w:rsid w:val="00F40DCA"/>
    <w:rsid w:val="00F53851"/>
    <w:rsid w:val="00F53877"/>
    <w:rsid w:val="00F54C7E"/>
    <w:rsid w:val="00F5745C"/>
    <w:rsid w:val="00F65ECB"/>
    <w:rsid w:val="00F669C6"/>
    <w:rsid w:val="00F740E3"/>
    <w:rsid w:val="00F74499"/>
    <w:rsid w:val="00F84481"/>
    <w:rsid w:val="00F84B00"/>
    <w:rsid w:val="00F91BD9"/>
    <w:rsid w:val="00F93F0E"/>
    <w:rsid w:val="00FA3903"/>
    <w:rsid w:val="00FA721F"/>
    <w:rsid w:val="00FB0444"/>
    <w:rsid w:val="00FB4BB0"/>
    <w:rsid w:val="00FB761B"/>
    <w:rsid w:val="00FC32FE"/>
    <w:rsid w:val="00FD20BE"/>
    <w:rsid w:val="00FD22DF"/>
    <w:rsid w:val="00FD2EA2"/>
    <w:rsid w:val="00FE0ACB"/>
    <w:rsid w:val="00FE16A9"/>
    <w:rsid w:val="00FE196A"/>
    <w:rsid w:val="00FE1E76"/>
    <w:rsid w:val="00F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5636"/>
  <w15:chartTrackingRefBased/>
  <w15:docId w15:val="{8948CB72-E5CD-4D91-88AD-6D63079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374CC-BC58-4DFD-8929-041F1013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keyte</dc:creator>
  <cp:keywords/>
  <cp:lastModifiedBy>Sam Drury</cp:lastModifiedBy>
  <cp:revision>2</cp:revision>
  <dcterms:created xsi:type="dcterms:W3CDTF">2020-01-06T14:43:00Z</dcterms:created>
  <dcterms:modified xsi:type="dcterms:W3CDTF">2020-01-06T14:43:00Z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