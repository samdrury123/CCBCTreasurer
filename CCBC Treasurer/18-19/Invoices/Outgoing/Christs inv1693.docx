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5040"/>
      </w:tblGrid>
      <w:tr w:rsidR="00317386" w14:paraId="0BCF5637" w14:textId="77777777" w:rsidTr="00317386">
        <w:tc>
          <w:tcPr>
            <w:tcW w:w="5000" w:type="pct"/>
            <w:shd w:val="clear" w:color="auto" w:fill="7E97AD" w:themeFill="accent1"/>
            <w:vAlign w:val="center"/>
          </w:tcPr>
          <w:p w14:paraId="0BCF5636" w14:textId="6CE7F100" w:rsidR="00317386" w:rsidRDefault="00317386" w:rsidP="00D97BFF">
            <w:pPr>
              <w:pStyle w:val="Title"/>
            </w:pPr>
            <w:r>
              <w:t xml:space="preserve">Invoice </w:t>
            </w:r>
            <w:r w:rsidR="00D97BFF">
              <w:t xml:space="preserve"> </w:t>
            </w:r>
            <w:r w:rsidR="00FD5686">
              <w:t>1693</w:t>
            </w:r>
          </w:p>
        </w:tc>
      </w:tr>
      <w:tr w:rsidR="00317386" w14:paraId="0BCF5639" w14:textId="77777777" w:rsidTr="00317386">
        <w:tc>
          <w:tcPr>
            <w:tcW w:w="5000" w:type="pct"/>
            <w:shd w:val="clear" w:color="auto" w:fill="7E97AD" w:themeFill="accent1"/>
            <w:vAlign w:val="center"/>
          </w:tcPr>
          <w:p w14:paraId="0BCF5638" w14:textId="7453ED3A" w:rsidR="00317386" w:rsidRDefault="00F212F5" w:rsidP="00972604">
            <w:pPr>
              <w:pStyle w:val="Title"/>
            </w:pPr>
            <w:r>
              <w:t>0</w:t>
            </w:r>
            <w:r w:rsidR="00F53851">
              <w:t>6</w:t>
            </w:r>
            <w:r w:rsidR="00C64CFF">
              <w:t>/</w:t>
            </w:r>
            <w:r w:rsidR="008129EF">
              <w:t>1</w:t>
            </w:r>
            <w:r w:rsidR="00F53851">
              <w:t>2</w:t>
            </w:r>
            <w:r w:rsidR="00FA3903">
              <w:t>/201</w:t>
            </w:r>
            <w:r w:rsidR="00F84481">
              <w:t>8</w:t>
            </w:r>
          </w:p>
        </w:tc>
      </w:tr>
    </w:tbl>
    <w:p w14:paraId="0BCF563A" w14:textId="77777777" w:rsidR="00112F8A" w:rsidRDefault="00112F8A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112F8A" w14:paraId="0BCF563E" w14:textId="77777777"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0BCF563B" w14:textId="77777777" w:rsidR="00112F8A" w:rsidRDefault="00BE453E">
            <w:pPr>
              <w:pStyle w:val="TableHeading"/>
            </w:pPr>
            <w:r>
              <w:t>Bill To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0BCF563C" w14:textId="77777777" w:rsidR="00112F8A" w:rsidRDefault="00112F8A">
            <w:pPr>
              <w:pStyle w:val="TableHeading"/>
            </w:pP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14:paraId="0BCF563D" w14:textId="77777777" w:rsidR="00112F8A" w:rsidRDefault="00CC4379">
            <w:pPr>
              <w:pStyle w:val="TableHeading"/>
            </w:pPr>
            <w:r>
              <w:t>payment instructions</w:t>
            </w:r>
          </w:p>
        </w:tc>
      </w:tr>
      <w:tr w:rsidR="00112F8A" w:rsidRPr="00B933EE" w14:paraId="0BCF564A" w14:textId="77777777"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4E2149F7" w14:textId="2347C6B9" w:rsidR="00340EE3" w:rsidRDefault="00FD5686" w:rsidP="00C211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Christs College Cambridge</w:t>
            </w:r>
          </w:p>
          <w:p w14:paraId="1ABE3552" w14:textId="7B329AB9" w:rsidR="00A34EB4" w:rsidRDefault="00A34EB4" w:rsidP="00C211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c/o </w:t>
            </w:r>
            <w:r w:rsidR="00FD5686">
              <w:rPr>
                <w:sz w:val="18"/>
                <w:szCs w:val="18"/>
              </w:rPr>
              <w:t>Adam Atkinson</w:t>
            </w:r>
          </w:p>
          <w:p w14:paraId="0BCF5641" w14:textId="26D94ACB" w:rsidR="009E0185" w:rsidRPr="00B933EE" w:rsidRDefault="009E0185" w:rsidP="00F53851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0BCF5642" w14:textId="77777777" w:rsidR="00112F8A" w:rsidRPr="00B933EE" w:rsidRDefault="00112F8A" w:rsidP="00CC4379">
            <w:pPr>
              <w:rPr>
                <w:sz w:val="18"/>
                <w:szCs w:val="18"/>
              </w:rPr>
            </w:pPr>
          </w:p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p w14:paraId="003A7F46" w14:textId="77777777" w:rsidR="00010C31" w:rsidRDefault="00010C31" w:rsidP="00010C31">
            <w:r>
              <w:t>Bank transfer:</w:t>
            </w:r>
          </w:p>
          <w:p w14:paraId="5F315A59" w14:textId="77777777" w:rsidR="00010C31" w:rsidRDefault="00010C31" w:rsidP="00010C31">
            <w:r>
              <w:t>Barclays Bank, Worcester</w:t>
            </w:r>
          </w:p>
          <w:p w14:paraId="0363F1D6" w14:textId="77777777" w:rsidR="00010C31" w:rsidRDefault="00010C31" w:rsidP="00010C31">
            <w:r>
              <w:t>Sort Code: 20 98 61</w:t>
            </w:r>
          </w:p>
          <w:p w14:paraId="053F783D" w14:textId="4FE55445" w:rsidR="00CC4379" w:rsidRDefault="00010C31" w:rsidP="00010C31">
            <w:r>
              <w:t>A/C number: 83656012</w:t>
            </w:r>
          </w:p>
          <w:p w14:paraId="26A61FBE" w14:textId="77777777" w:rsidR="00D26CDB" w:rsidRDefault="00D26CDB" w:rsidP="00010C31">
            <w:r w:rsidRPr="00D26CDB">
              <w:t xml:space="preserve">SWIFTBIC BARCGB22 </w:t>
            </w:r>
          </w:p>
          <w:p w14:paraId="0BCF5649" w14:textId="526B012D" w:rsidR="00DD53D8" w:rsidRPr="00B933EE" w:rsidRDefault="00D26CDB" w:rsidP="003611D7">
            <w:pPr>
              <w:rPr>
                <w:sz w:val="18"/>
                <w:szCs w:val="18"/>
              </w:rPr>
            </w:pPr>
            <w:r w:rsidRPr="00D26CDB">
              <w:t>IBANGB55 BARC 2098 6183 6560 12</w:t>
            </w:r>
          </w:p>
        </w:tc>
      </w:tr>
    </w:tbl>
    <w:tbl>
      <w:tblPr>
        <w:tblStyle w:val="InvoiceTable"/>
        <w:tblW w:w="5000" w:type="pct"/>
        <w:tblLook w:val="04E0" w:firstRow="1" w:lastRow="1" w:firstColumn="1" w:lastColumn="0" w:noHBand="0" w:noVBand="1"/>
        <w:tblDescription w:val="Billing and shipping info table"/>
      </w:tblPr>
      <w:tblGrid>
        <w:gridCol w:w="2016"/>
        <w:gridCol w:w="4032"/>
        <w:gridCol w:w="2016"/>
        <w:gridCol w:w="2016"/>
      </w:tblGrid>
      <w:tr w:rsidR="00112F8A" w:rsidRPr="00B933EE" w14:paraId="0BCF5650" w14:textId="77777777" w:rsidTr="00B14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0BCF564C" w14:textId="77777777" w:rsidR="00112F8A" w:rsidRPr="00B933EE" w:rsidRDefault="00BE453E">
            <w:pPr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Quantity</w:t>
            </w:r>
          </w:p>
        </w:tc>
        <w:tc>
          <w:tcPr>
            <w:tcW w:w="2000" w:type="pct"/>
          </w:tcPr>
          <w:p w14:paraId="0BCF564D" w14:textId="77777777" w:rsidR="00112F8A" w:rsidRPr="00B933EE" w:rsidRDefault="00BE453E">
            <w:pPr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Description</w:t>
            </w:r>
          </w:p>
        </w:tc>
        <w:tc>
          <w:tcPr>
            <w:tcW w:w="1000" w:type="pct"/>
          </w:tcPr>
          <w:p w14:paraId="0BCF564E" w14:textId="77777777" w:rsidR="00112F8A" w:rsidRPr="00B933EE" w:rsidRDefault="00BE453E">
            <w:pPr>
              <w:jc w:val="right"/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Unit Price</w:t>
            </w:r>
          </w:p>
        </w:tc>
        <w:tc>
          <w:tcPr>
            <w:tcW w:w="1000" w:type="pct"/>
          </w:tcPr>
          <w:p w14:paraId="0BCF564F" w14:textId="77777777" w:rsidR="00112F8A" w:rsidRPr="00B933EE" w:rsidRDefault="00BE453E">
            <w:pPr>
              <w:jc w:val="right"/>
              <w:rPr>
                <w:sz w:val="18"/>
                <w:szCs w:val="18"/>
              </w:rPr>
            </w:pPr>
            <w:r w:rsidRPr="00B933EE">
              <w:rPr>
                <w:sz w:val="18"/>
                <w:szCs w:val="18"/>
              </w:rPr>
              <w:t>Total</w:t>
            </w:r>
          </w:p>
        </w:tc>
      </w:tr>
      <w:tr w:rsidR="00A34EB4" w:rsidRPr="00B933EE" w14:paraId="27271AD3" w14:textId="77777777" w:rsidTr="00A25B0F">
        <w:tc>
          <w:tcPr>
            <w:tcW w:w="1000" w:type="pct"/>
          </w:tcPr>
          <w:p w14:paraId="3ED74E1B" w14:textId="3E9A5716" w:rsidR="00A34EB4" w:rsidRPr="00B45D72" w:rsidRDefault="00FD5686" w:rsidP="00A34EB4">
            <w:r>
              <w:t>21</w:t>
            </w:r>
          </w:p>
        </w:tc>
        <w:tc>
          <w:tcPr>
            <w:tcW w:w="2000" w:type="pct"/>
          </w:tcPr>
          <w:p w14:paraId="64DC4948" w14:textId="2AD0BC5C" w:rsidR="00A34EB4" w:rsidRPr="00B45D72" w:rsidRDefault="00FD5686" w:rsidP="00A34EB4">
            <w:r>
              <w:t>T-Shirts</w:t>
            </w:r>
          </w:p>
        </w:tc>
        <w:tc>
          <w:tcPr>
            <w:tcW w:w="1000" w:type="pct"/>
          </w:tcPr>
          <w:p w14:paraId="71F44970" w14:textId="262C3E52" w:rsidR="00A34EB4" w:rsidRPr="00B45D72" w:rsidRDefault="00A34EB4" w:rsidP="00A34EB4">
            <w:pPr>
              <w:jc w:val="right"/>
            </w:pPr>
            <w:r>
              <w:t>£</w:t>
            </w:r>
            <w:r w:rsidR="00FD5686">
              <w:t>12.00</w:t>
            </w:r>
          </w:p>
        </w:tc>
        <w:tc>
          <w:tcPr>
            <w:tcW w:w="1000" w:type="pct"/>
          </w:tcPr>
          <w:p w14:paraId="43B23850" w14:textId="7E281A2D" w:rsidR="00A34EB4" w:rsidRPr="00B45D72" w:rsidRDefault="00A34EB4" w:rsidP="00A34EB4">
            <w:pPr>
              <w:jc w:val="right"/>
            </w:pPr>
            <w:r>
              <w:t>£</w:t>
            </w:r>
            <w:r w:rsidR="00FD5686">
              <w:t>252</w:t>
            </w:r>
            <w:r>
              <w:t>.00</w:t>
            </w:r>
          </w:p>
        </w:tc>
      </w:tr>
      <w:tr w:rsidR="00A34EB4" w:rsidRPr="00B933EE" w14:paraId="1D914C14" w14:textId="77777777" w:rsidTr="00A25B0F">
        <w:tc>
          <w:tcPr>
            <w:tcW w:w="1000" w:type="pct"/>
          </w:tcPr>
          <w:p w14:paraId="258EF141" w14:textId="562098BA" w:rsidR="00A34EB4" w:rsidRPr="00B45D72" w:rsidRDefault="00A34EB4" w:rsidP="00A34EB4"/>
        </w:tc>
        <w:tc>
          <w:tcPr>
            <w:tcW w:w="2000" w:type="pct"/>
          </w:tcPr>
          <w:p w14:paraId="77C9FED6" w14:textId="5519B423" w:rsidR="00A34EB4" w:rsidRPr="00B45D72" w:rsidRDefault="00A34EB4" w:rsidP="00A34EB4"/>
        </w:tc>
        <w:tc>
          <w:tcPr>
            <w:tcW w:w="1000" w:type="pct"/>
          </w:tcPr>
          <w:p w14:paraId="1B4248BD" w14:textId="7FAE199E" w:rsidR="00A34EB4" w:rsidRPr="00B45D72" w:rsidRDefault="00A34EB4" w:rsidP="00A34EB4">
            <w:pPr>
              <w:jc w:val="right"/>
            </w:pPr>
          </w:p>
        </w:tc>
        <w:tc>
          <w:tcPr>
            <w:tcW w:w="1000" w:type="pct"/>
          </w:tcPr>
          <w:p w14:paraId="58ED2AD6" w14:textId="5F66A3FD" w:rsidR="00A34EB4" w:rsidRPr="00B45D72" w:rsidRDefault="00A34EB4" w:rsidP="00A34EB4">
            <w:pPr>
              <w:jc w:val="right"/>
            </w:pPr>
          </w:p>
        </w:tc>
      </w:tr>
      <w:tr w:rsidR="00A34EB4" w:rsidRPr="00B933EE" w14:paraId="750FA931" w14:textId="77777777" w:rsidTr="00A25B0F">
        <w:tc>
          <w:tcPr>
            <w:tcW w:w="1000" w:type="pct"/>
          </w:tcPr>
          <w:p w14:paraId="3B498AEE" w14:textId="67F3735E" w:rsidR="00A34EB4" w:rsidRPr="00B45D72" w:rsidRDefault="00A34EB4" w:rsidP="00A34EB4"/>
        </w:tc>
        <w:tc>
          <w:tcPr>
            <w:tcW w:w="2000" w:type="pct"/>
          </w:tcPr>
          <w:p w14:paraId="0F63923A" w14:textId="0F3E669E" w:rsidR="00A34EB4" w:rsidRPr="00B45D72" w:rsidRDefault="00A34EB4" w:rsidP="00A34EB4"/>
        </w:tc>
        <w:tc>
          <w:tcPr>
            <w:tcW w:w="1000" w:type="pct"/>
          </w:tcPr>
          <w:p w14:paraId="79ED634E" w14:textId="1CA8B542" w:rsidR="00A34EB4" w:rsidRPr="00B45D72" w:rsidRDefault="00A34EB4" w:rsidP="00A34EB4">
            <w:pPr>
              <w:jc w:val="right"/>
            </w:pPr>
          </w:p>
        </w:tc>
        <w:tc>
          <w:tcPr>
            <w:tcW w:w="1000" w:type="pct"/>
          </w:tcPr>
          <w:p w14:paraId="230795EF" w14:textId="3B8FF4A2" w:rsidR="00A34EB4" w:rsidRPr="00B45D72" w:rsidRDefault="00A34EB4" w:rsidP="00A34EB4">
            <w:pPr>
              <w:jc w:val="right"/>
            </w:pPr>
          </w:p>
        </w:tc>
      </w:tr>
      <w:tr w:rsidR="00A34EB4" w:rsidRPr="00B933EE" w14:paraId="4B372AB8" w14:textId="77777777" w:rsidTr="00A25B0F">
        <w:tc>
          <w:tcPr>
            <w:tcW w:w="1000" w:type="pct"/>
          </w:tcPr>
          <w:p w14:paraId="74DAC5EB" w14:textId="49607937" w:rsidR="00A34EB4" w:rsidRPr="00B45D72" w:rsidRDefault="00A34EB4" w:rsidP="00A34EB4"/>
        </w:tc>
        <w:tc>
          <w:tcPr>
            <w:tcW w:w="2000" w:type="pct"/>
          </w:tcPr>
          <w:p w14:paraId="07E7B1CD" w14:textId="35103225" w:rsidR="00A34EB4" w:rsidRPr="00B45D72" w:rsidRDefault="00A34EB4" w:rsidP="00A34EB4"/>
        </w:tc>
        <w:tc>
          <w:tcPr>
            <w:tcW w:w="1000" w:type="pct"/>
          </w:tcPr>
          <w:p w14:paraId="5E9CA876" w14:textId="1E72CC31" w:rsidR="00A34EB4" w:rsidRPr="00B45D72" w:rsidRDefault="00A34EB4" w:rsidP="00A34EB4">
            <w:pPr>
              <w:jc w:val="right"/>
            </w:pPr>
          </w:p>
        </w:tc>
        <w:tc>
          <w:tcPr>
            <w:tcW w:w="1000" w:type="pct"/>
          </w:tcPr>
          <w:p w14:paraId="3AF7B067" w14:textId="019DD14B" w:rsidR="00A34EB4" w:rsidRPr="00B45D72" w:rsidRDefault="00A34EB4" w:rsidP="00A34EB4">
            <w:pPr>
              <w:jc w:val="right"/>
            </w:pPr>
          </w:p>
        </w:tc>
      </w:tr>
      <w:tr w:rsidR="00A34EB4" w:rsidRPr="00B933EE" w14:paraId="18B92F6F" w14:textId="77777777" w:rsidTr="00A25B0F">
        <w:tc>
          <w:tcPr>
            <w:tcW w:w="1000" w:type="pct"/>
          </w:tcPr>
          <w:p w14:paraId="038DDEEA" w14:textId="57A4495D" w:rsidR="00A34EB4" w:rsidRPr="00B45D72" w:rsidRDefault="00A34EB4" w:rsidP="00A34EB4"/>
        </w:tc>
        <w:tc>
          <w:tcPr>
            <w:tcW w:w="2000" w:type="pct"/>
          </w:tcPr>
          <w:p w14:paraId="74AD5893" w14:textId="220C945C" w:rsidR="00A34EB4" w:rsidRPr="00B45D72" w:rsidRDefault="00A34EB4" w:rsidP="00A34EB4"/>
        </w:tc>
        <w:tc>
          <w:tcPr>
            <w:tcW w:w="1000" w:type="pct"/>
          </w:tcPr>
          <w:p w14:paraId="392BE7A1" w14:textId="2F246392" w:rsidR="00A34EB4" w:rsidRPr="00B45D72" w:rsidRDefault="00A34EB4" w:rsidP="00A34EB4">
            <w:pPr>
              <w:jc w:val="right"/>
            </w:pPr>
          </w:p>
        </w:tc>
        <w:tc>
          <w:tcPr>
            <w:tcW w:w="1000" w:type="pct"/>
          </w:tcPr>
          <w:p w14:paraId="6461D870" w14:textId="151704EB" w:rsidR="00A34EB4" w:rsidRPr="00B45D72" w:rsidRDefault="00A34EB4" w:rsidP="00A34EB4">
            <w:pPr>
              <w:jc w:val="right"/>
            </w:pPr>
          </w:p>
        </w:tc>
      </w:tr>
      <w:tr w:rsidR="00A34EB4" w:rsidRPr="00B933EE" w14:paraId="00273DAD" w14:textId="77777777" w:rsidTr="00A25B0F">
        <w:tc>
          <w:tcPr>
            <w:tcW w:w="1000" w:type="pct"/>
          </w:tcPr>
          <w:p w14:paraId="17EC973F" w14:textId="5048E52B" w:rsidR="00A34EB4" w:rsidRPr="00B45D72" w:rsidRDefault="00A34EB4" w:rsidP="00A34EB4"/>
        </w:tc>
        <w:tc>
          <w:tcPr>
            <w:tcW w:w="2000" w:type="pct"/>
          </w:tcPr>
          <w:p w14:paraId="6A731BE8" w14:textId="19579702" w:rsidR="00A34EB4" w:rsidRPr="00B45D72" w:rsidRDefault="00A34EB4" w:rsidP="00A34EB4"/>
        </w:tc>
        <w:tc>
          <w:tcPr>
            <w:tcW w:w="1000" w:type="pct"/>
          </w:tcPr>
          <w:p w14:paraId="5D02932F" w14:textId="00640D1C" w:rsidR="00A34EB4" w:rsidRPr="00B45D72" w:rsidRDefault="00A34EB4" w:rsidP="00A34EB4">
            <w:pPr>
              <w:jc w:val="right"/>
            </w:pPr>
          </w:p>
        </w:tc>
        <w:tc>
          <w:tcPr>
            <w:tcW w:w="1000" w:type="pct"/>
          </w:tcPr>
          <w:p w14:paraId="46D54E3C" w14:textId="549F5A9D" w:rsidR="00A34EB4" w:rsidRPr="00B45D72" w:rsidRDefault="00A34EB4" w:rsidP="00A34EB4">
            <w:pPr>
              <w:jc w:val="right"/>
            </w:pPr>
          </w:p>
        </w:tc>
      </w:tr>
      <w:tr w:rsidR="00922029" w:rsidRPr="00B933EE" w14:paraId="5780ABEF" w14:textId="77777777" w:rsidTr="000219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vAlign w:val="top"/>
          </w:tcPr>
          <w:p w14:paraId="7C75BC35" w14:textId="1B5F3A72" w:rsidR="00922029" w:rsidRPr="00B45D72" w:rsidRDefault="00922029" w:rsidP="00922029"/>
        </w:tc>
        <w:tc>
          <w:tcPr>
            <w:tcW w:w="2000" w:type="pct"/>
            <w:vAlign w:val="top"/>
          </w:tcPr>
          <w:p w14:paraId="4BC23D75" w14:textId="6FF4BF63" w:rsidR="00922029" w:rsidRPr="00B45D72" w:rsidRDefault="00922029" w:rsidP="00922029"/>
        </w:tc>
        <w:tc>
          <w:tcPr>
            <w:tcW w:w="1000" w:type="pct"/>
            <w:vAlign w:val="top"/>
          </w:tcPr>
          <w:p w14:paraId="75BC91A2" w14:textId="39AAFE90" w:rsidR="00922029" w:rsidRPr="00B45D72" w:rsidRDefault="00922029" w:rsidP="00922029">
            <w:pPr>
              <w:jc w:val="right"/>
            </w:pPr>
          </w:p>
        </w:tc>
        <w:tc>
          <w:tcPr>
            <w:tcW w:w="1000" w:type="pct"/>
            <w:vAlign w:val="top"/>
          </w:tcPr>
          <w:p w14:paraId="5E2BF5C7" w14:textId="28149BD5" w:rsidR="00922029" w:rsidRPr="00B45D72" w:rsidRDefault="00922029" w:rsidP="00922029">
            <w:pPr>
              <w:jc w:val="right"/>
            </w:pPr>
          </w:p>
        </w:tc>
      </w:tr>
    </w:tbl>
    <w:p w14:paraId="0BCF566A" w14:textId="77777777" w:rsidR="00112F8A" w:rsidRDefault="00112F8A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112F8A" w14:paraId="0BCF566D" w14:textId="77777777" w:rsidTr="00112F8A">
        <w:trPr>
          <w:jc w:val="right"/>
        </w:trPr>
        <w:tc>
          <w:tcPr>
            <w:tcW w:w="3000" w:type="pct"/>
          </w:tcPr>
          <w:p w14:paraId="0BCF566B" w14:textId="77777777" w:rsidR="00112F8A" w:rsidRDefault="00BE453E">
            <w:pPr>
              <w:pStyle w:val="TableHeading"/>
            </w:pPr>
            <w:r>
              <w:t>Subtotal</w:t>
            </w:r>
          </w:p>
        </w:tc>
        <w:tc>
          <w:tcPr>
            <w:tcW w:w="2000" w:type="pct"/>
          </w:tcPr>
          <w:p w14:paraId="0BCF566C" w14:textId="09826571" w:rsidR="00112F8A" w:rsidRDefault="00FA3903" w:rsidP="002C050F">
            <w:pPr>
              <w:jc w:val="right"/>
            </w:pPr>
            <w:r>
              <w:t>£</w:t>
            </w:r>
            <w:r w:rsidR="00FD5686">
              <w:t>252.0</w:t>
            </w:r>
            <w:r w:rsidR="00F53851">
              <w:t>0</w:t>
            </w:r>
          </w:p>
        </w:tc>
      </w:tr>
      <w:tr w:rsidR="00112F8A" w14:paraId="0BCF5673" w14:textId="77777777" w:rsidTr="00112F8A">
        <w:trPr>
          <w:jc w:val="right"/>
        </w:trPr>
        <w:tc>
          <w:tcPr>
            <w:tcW w:w="3000" w:type="pct"/>
            <w:tcBorders>
              <w:bottom w:val="single" w:sz="4" w:space="0" w:color="A6A6A6" w:themeColor="background1" w:themeShade="A6"/>
            </w:tcBorders>
          </w:tcPr>
          <w:p w14:paraId="0BCF5671" w14:textId="2405B3CD" w:rsidR="00112F8A" w:rsidRDefault="00A82F8F">
            <w:pPr>
              <w:pStyle w:val="TableHeading"/>
            </w:pPr>
            <w:r>
              <w:t>Shipping</w:t>
            </w:r>
          </w:p>
        </w:tc>
        <w:tc>
          <w:tcPr>
            <w:tcW w:w="2000" w:type="pct"/>
            <w:tcBorders>
              <w:bottom w:val="single" w:sz="4" w:space="0" w:color="A6A6A6" w:themeColor="background1" w:themeShade="A6"/>
            </w:tcBorders>
          </w:tcPr>
          <w:p w14:paraId="0BCF5672" w14:textId="07BB06C6" w:rsidR="00112F8A" w:rsidRDefault="00FD5686" w:rsidP="00972604">
            <w:pPr>
              <w:jc w:val="right"/>
            </w:pPr>
            <w:r>
              <w:t>£12.95</w:t>
            </w:r>
          </w:p>
        </w:tc>
      </w:tr>
      <w:tr w:rsidR="00112F8A" w14:paraId="0BCF5676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F5674" w14:textId="3CB70E5F" w:rsidR="00112F8A" w:rsidRDefault="00BE453E" w:rsidP="00A43890">
            <w:pPr>
              <w:pStyle w:val="TableHeading"/>
              <w:rPr>
                <w:rStyle w:val="Strong"/>
              </w:rPr>
            </w:pPr>
            <w:r>
              <w:rPr>
                <w:rStyle w:val="Strong"/>
              </w:rPr>
              <w:t xml:space="preserve">Total 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F5675" w14:textId="3C89EDF4" w:rsidR="00112F8A" w:rsidRDefault="00FA3903" w:rsidP="00741AFD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>£</w:t>
            </w:r>
            <w:r w:rsidR="00FD5686">
              <w:rPr>
                <w:rStyle w:val="Strong"/>
              </w:rPr>
              <w:t>264.95</w:t>
            </w:r>
            <w:bookmarkStart w:id="0" w:name="_GoBack"/>
            <w:bookmarkEnd w:id="0"/>
          </w:p>
        </w:tc>
      </w:tr>
      <w:tr w:rsidR="00112F8A" w14:paraId="0BCF5679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0BCF5677" w14:textId="77777777" w:rsidR="00112F8A" w:rsidRDefault="00BE453E">
            <w:pPr>
              <w:pStyle w:val="Closing"/>
            </w:pPr>
            <w:r>
              <w:t>Thank you for your business!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0BCF5678" w14:textId="77777777" w:rsidR="00112F8A" w:rsidRDefault="00112F8A"/>
        </w:tc>
      </w:tr>
    </w:tbl>
    <w:p w14:paraId="0BCF5680" w14:textId="2A6B3D36" w:rsidR="00F35BE8" w:rsidRDefault="00767061" w:rsidP="00B933EE">
      <w:pPr>
        <w:jc w:val="center"/>
      </w:pPr>
      <w:r>
        <w:t>Payment terms are</w:t>
      </w:r>
      <w:r w:rsidR="00F35BE8">
        <w:t xml:space="preserve"> </w:t>
      </w:r>
      <w:r w:rsidR="00A74263">
        <w:t>payment prior to</w:t>
      </w:r>
      <w:r w:rsidR="00623873">
        <w:t xml:space="preserve"> delivery</w:t>
      </w:r>
      <w:r w:rsidR="00F35BE8">
        <w:t>.</w:t>
      </w:r>
    </w:p>
    <w:sectPr w:rsidR="00F35BE8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AD77D" w14:textId="77777777" w:rsidR="005A3B76" w:rsidRDefault="005A3B76">
      <w:pPr>
        <w:spacing w:before="0" w:after="0"/>
      </w:pPr>
      <w:r>
        <w:separator/>
      </w:r>
    </w:p>
  </w:endnote>
  <w:endnote w:type="continuationSeparator" w:id="0">
    <w:p w14:paraId="381370D7" w14:textId="77777777" w:rsidR="005A3B76" w:rsidRDefault="005A3B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F5688" w14:textId="470731E9" w:rsidR="00112F8A" w:rsidRDefault="00BE453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029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74AED" w14:textId="77777777" w:rsidR="005A3B76" w:rsidRDefault="005A3B76">
      <w:pPr>
        <w:spacing w:before="0" w:after="0"/>
      </w:pPr>
      <w:r>
        <w:separator/>
      </w:r>
    </w:p>
  </w:footnote>
  <w:footnote w:type="continuationSeparator" w:id="0">
    <w:p w14:paraId="0B254EA3" w14:textId="77777777" w:rsidR="005A3B76" w:rsidRDefault="005A3B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lick icon at right to replace logo"/>
      <w:tag w:val="Click icon at right to replace logo"/>
      <w:id w:val="1289931334"/>
      <w:dataBinding w:prefixMappings="xmlns:ns0='http://schemas.microsoft.com/pics' " w:xpath="/ns0:mappings[1]/ns0:picture[1]" w:storeItemID="{47E18979-C756-43FD-9D2A-15203E6A502A}"/>
      <w:picture/>
    </w:sdtPr>
    <w:sdtEndPr/>
    <w:sdtContent>
      <w:p w14:paraId="0BCF5686" w14:textId="77777777" w:rsidR="00112F8A" w:rsidRDefault="00BE453E">
        <w:pPr>
          <w:pStyle w:val="Header"/>
        </w:pPr>
        <w:r>
          <w:rPr>
            <w:noProof/>
            <w:lang w:val="en-GB" w:eastAsia="en-GB"/>
          </w:rPr>
          <w:drawing>
            <wp:inline distT="0" distB="0" distL="0" distR="0" wp14:anchorId="0BCF5693" wp14:editId="7409C28F">
              <wp:extent cx="440573" cy="440573"/>
              <wp:effectExtent l="0" t="0" r="0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0573" cy="4405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4976"/>
      <w:gridCol w:w="5104"/>
    </w:tblGrid>
    <w:tr w:rsidR="00112F8A" w14:paraId="0BCF5690" w14:textId="77777777">
      <w:tc>
        <w:tcPr>
          <w:tcW w:w="5148" w:type="dxa"/>
        </w:tcPr>
        <w:p w14:paraId="0C5B5271" w14:textId="77777777" w:rsidR="00010C31" w:rsidRDefault="00010C31" w:rsidP="00010C31">
          <w:proofErr w:type="spellStart"/>
          <w:r>
            <w:t>iD</w:t>
          </w:r>
          <w:proofErr w:type="spellEnd"/>
          <w:r>
            <w:t xml:space="preserve"> Sports &amp; Leisure Ltd</w:t>
          </w:r>
        </w:p>
        <w:p w14:paraId="26766124" w14:textId="77777777" w:rsidR="00010C31" w:rsidRDefault="00010C31" w:rsidP="00010C31">
          <w:r>
            <w:t>Unit 1, The Parks</w:t>
          </w:r>
        </w:p>
        <w:p w14:paraId="26795C60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Spring Lane South</w:t>
          </w:r>
        </w:p>
        <w:p w14:paraId="18D98E7E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Malvern</w:t>
          </w:r>
        </w:p>
        <w:p w14:paraId="6D3C336A" w14:textId="77777777" w:rsidR="00010C31" w:rsidRPr="00CF099B" w:rsidRDefault="00010C31" w:rsidP="00010C31">
          <w:pPr>
            <w:rPr>
              <w:rStyle w:val="Strong"/>
              <w:b w:val="0"/>
            </w:rPr>
          </w:pPr>
          <w:r w:rsidRPr="00CF099B">
            <w:rPr>
              <w:rStyle w:val="Strong"/>
              <w:b w:val="0"/>
            </w:rPr>
            <w:t>WR14 1AT</w:t>
          </w:r>
        </w:p>
        <w:p w14:paraId="398D59D3" w14:textId="77777777" w:rsidR="00010C31" w:rsidRDefault="00010C31" w:rsidP="00010C31">
          <w:r>
            <w:rPr>
              <w:rStyle w:val="Strong"/>
            </w:rPr>
            <w:t>Tel</w:t>
          </w:r>
          <w:r>
            <w:t xml:space="preserve"> +44 01684 899250 </w:t>
          </w:r>
        </w:p>
        <w:p w14:paraId="7EBBD847" w14:textId="77777777" w:rsidR="00010C31" w:rsidRDefault="00010C31" w:rsidP="00010C31">
          <w:pPr>
            <w:rPr>
              <w:kern w:val="0"/>
            </w:rPr>
          </w:pPr>
          <w:r>
            <w:rPr>
              <w:lang w:eastAsia="en-GB"/>
            </w:rPr>
            <w:t>Registered company No. 7139446</w:t>
          </w:r>
        </w:p>
        <w:p w14:paraId="076519D3" w14:textId="77777777" w:rsidR="00010C31" w:rsidRDefault="00010C31" w:rsidP="00010C31">
          <w:r>
            <w:rPr>
              <w:lang w:eastAsia="en-GB"/>
            </w:rPr>
            <w:t>VAT Reg No. GB986185271</w:t>
          </w:r>
        </w:p>
        <w:p w14:paraId="0BCF568E" w14:textId="5FA30749" w:rsidR="00112F8A" w:rsidRDefault="00112F8A" w:rsidP="00C0584A"/>
      </w:tc>
      <w:tc>
        <w:tcPr>
          <w:tcW w:w="5148" w:type="dxa"/>
        </w:tcPr>
        <w:p w14:paraId="2E5F1403" w14:textId="42EC4448" w:rsidR="007B2A7F" w:rsidRDefault="007B2A7F" w:rsidP="003611D7">
          <w:pPr>
            <w:tabs>
              <w:tab w:val="left" w:pos="3525"/>
            </w:tabs>
          </w:pPr>
        </w:p>
        <w:p w14:paraId="64941095" w14:textId="1F4D06E3" w:rsidR="007B2A7F" w:rsidRDefault="007B2A7F" w:rsidP="007B2A7F"/>
        <w:p w14:paraId="690DF560" w14:textId="7F71A046" w:rsidR="00DA4FB5" w:rsidRDefault="007B2A7F" w:rsidP="00E14636">
          <w:pPr>
            <w:tabs>
              <w:tab w:val="left" w:pos="3975"/>
              <w:tab w:val="left" w:pos="4110"/>
            </w:tabs>
          </w:pPr>
          <w:r>
            <w:tab/>
          </w:r>
          <w:r w:rsidR="00E14636">
            <w:tab/>
          </w:r>
        </w:p>
        <w:p w14:paraId="4F061E9C" w14:textId="38D12DD9" w:rsidR="00DA4FB5" w:rsidRDefault="00DA4FB5" w:rsidP="00DA4FB5"/>
        <w:p w14:paraId="4BD8BC3E" w14:textId="5CDA4E54" w:rsidR="00112F8A" w:rsidRPr="00DA4FB5" w:rsidRDefault="00DA4FB5" w:rsidP="00DA4FB5">
          <w:pPr>
            <w:tabs>
              <w:tab w:val="left" w:pos="3600"/>
            </w:tabs>
          </w:pPr>
          <w:r>
            <w:tab/>
          </w:r>
        </w:p>
      </w:tc>
    </w:tr>
  </w:tbl>
  <w:p w14:paraId="0BCF5691" w14:textId="77777777" w:rsidR="00112F8A" w:rsidRDefault="00112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84A"/>
    <w:rsid w:val="00004885"/>
    <w:rsid w:val="00005792"/>
    <w:rsid w:val="000072E8"/>
    <w:rsid w:val="00010C31"/>
    <w:rsid w:val="0001150E"/>
    <w:rsid w:val="00021CCD"/>
    <w:rsid w:val="00025129"/>
    <w:rsid w:val="00032122"/>
    <w:rsid w:val="00034368"/>
    <w:rsid w:val="00052906"/>
    <w:rsid w:val="00057A66"/>
    <w:rsid w:val="000608F0"/>
    <w:rsid w:val="00063C11"/>
    <w:rsid w:val="00066EDB"/>
    <w:rsid w:val="000722B0"/>
    <w:rsid w:val="00080C0F"/>
    <w:rsid w:val="000819F6"/>
    <w:rsid w:val="00085341"/>
    <w:rsid w:val="000871A6"/>
    <w:rsid w:val="00095B6C"/>
    <w:rsid w:val="0009641F"/>
    <w:rsid w:val="00096D0A"/>
    <w:rsid w:val="000B699E"/>
    <w:rsid w:val="000B7150"/>
    <w:rsid w:val="000C051C"/>
    <w:rsid w:val="000C14CB"/>
    <w:rsid w:val="000C446C"/>
    <w:rsid w:val="000D5979"/>
    <w:rsid w:val="000F3EAC"/>
    <w:rsid w:val="0010622A"/>
    <w:rsid w:val="0010626E"/>
    <w:rsid w:val="00107912"/>
    <w:rsid w:val="00112F8A"/>
    <w:rsid w:val="0011711A"/>
    <w:rsid w:val="00130427"/>
    <w:rsid w:val="00145D16"/>
    <w:rsid w:val="001506B5"/>
    <w:rsid w:val="00150D70"/>
    <w:rsid w:val="001625A6"/>
    <w:rsid w:val="001665B7"/>
    <w:rsid w:val="00172D57"/>
    <w:rsid w:val="001A2FE7"/>
    <w:rsid w:val="001A52CD"/>
    <w:rsid w:val="001B2699"/>
    <w:rsid w:val="001B52DF"/>
    <w:rsid w:val="001B7CDC"/>
    <w:rsid w:val="001C7D95"/>
    <w:rsid w:val="001D31EA"/>
    <w:rsid w:val="001D6CF9"/>
    <w:rsid w:val="001E2415"/>
    <w:rsid w:val="001F162E"/>
    <w:rsid w:val="00201AB5"/>
    <w:rsid w:val="002033AE"/>
    <w:rsid w:val="00236038"/>
    <w:rsid w:val="00255DA3"/>
    <w:rsid w:val="00256580"/>
    <w:rsid w:val="00261315"/>
    <w:rsid w:val="00262824"/>
    <w:rsid w:val="002662B1"/>
    <w:rsid w:val="0026729C"/>
    <w:rsid w:val="00276F16"/>
    <w:rsid w:val="002939C9"/>
    <w:rsid w:val="002A4B67"/>
    <w:rsid w:val="002A69BB"/>
    <w:rsid w:val="002B41AC"/>
    <w:rsid w:val="002C050F"/>
    <w:rsid w:val="002C5B5C"/>
    <w:rsid w:val="002E1F12"/>
    <w:rsid w:val="002F1988"/>
    <w:rsid w:val="00310015"/>
    <w:rsid w:val="003119A0"/>
    <w:rsid w:val="00317386"/>
    <w:rsid w:val="003237EE"/>
    <w:rsid w:val="003263DB"/>
    <w:rsid w:val="00332B12"/>
    <w:rsid w:val="00340EE3"/>
    <w:rsid w:val="00341008"/>
    <w:rsid w:val="003428FC"/>
    <w:rsid w:val="00343719"/>
    <w:rsid w:val="00351ABD"/>
    <w:rsid w:val="0035715A"/>
    <w:rsid w:val="003611D7"/>
    <w:rsid w:val="003624CA"/>
    <w:rsid w:val="003818FC"/>
    <w:rsid w:val="0038304D"/>
    <w:rsid w:val="0038407C"/>
    <w:rsid w:val="00393BCC"/>
    <w:rsid w:val="003946CE"/>
    <w:rsid w:val="003A15C4"/>
    <w:rsid w:val="003C1207"/>
    <w:rsid w:val="003C29AE"/>
    <w:rsid w:val="003C56FA"/>
    <w:rsid w:val="003D560D"/>
    <w:rsid w:val="003D6577"/>
    <w:rsid w:val="003D7357"/>
    <w:rsid w:val="003E043D"/>
    <w:rsid w:val="003E75DC"/>
    <w:rsid w:val="003F2E94"/>
    <w:rsid w:val="003F5649"/>
    <w:rsid w:val="004102A8"/>
    <w:rsid w:val="00415D5C"/>
    <w:rsid w:val="00416840"/>
    <w:rsid w:val="004201A7"/>
    <w:rsid w:val="004467FD"/>
    <w:rsid w:val="004468D9"/>
    <w:rsid w:val="00455DBA"/>
    <w:rsid w:val="0046133F"/>
    <w:rsid w:val="00462FA6"/>
    <w:rsid w:val="00495CFD"/>
    <w:rsid w:val="004A18E2"/>
    <w:rsid w:val="004B0A0B"/>
    <w:rsid w:val="004D389D"/>
    <w:rsid w:val="004E39BB"/>
    <w:rsid w:val="004E576A"/>
    <w:rsid w:val="004F53DA"/>
    <w:rsid w:val="00513032"/>
    <w:rsid w:val="005158E9"/>
    <w:rsid w:val="00517E00"/>
    <w:rsid w:val="00526C04"/>
    <w:rsid w:val="005325E8"/>
    <w:rsid w:val="00543B82"/>
    <w:rsid w:val="005567A7"/>
    <w:rsid w:val="005A3B76"/>
    <w:rsid w:val="005A444B"/>
    <w:rsid w:val="005B199F"/>
    <w:rsid w:val="005B1C22"/>
    <w:rsid w:val="005B7B1F"/>
    <w:rsid w:val="005C083D"/>
    <w:rsid w:val="005D5EE4"/>
    <w:rsid w:val="005E2F66"/>
    <w:rsid w:val="005E41D9"/>
    <w:rsid w:val="005F3997"/>
    <w:rsid w:val="005F39D6"/>
    <w:rsid w:val="005F44D2"/>
    <w:rsid w:val="005F7726"/>
    <w:rsid w:val="005F7FC4"/>
    <w:rsid w:val="0060369F"/>
    <w:rsid w:val="006103D1"/>
    <w:rsid w:val="006160C4"/>
    <w:rsid w:val="00623873"/>
    <w:rsid w:val="00624094"/>
    <w:rsid w:val="006350F4"/>
    <w:rsid w:val="006420C1"/>
    <w:rsid w:val="0064699D"/>
    <w:rsid w:val="00654105"/>
    <w:rsid w:val="00662AD3"/>
    <w:rsid w:val="00674B96"/>
    <w:rsid w:val="00681E45"/>
    <w:rsid w:val="00684D8B"/>
    <w:rsid w:val="0069179D"/>
    <w:rsid w:val="00695D3B"/>
    <w:rsid w:val="006B615E"/>
    <w:rsid w:val="006C220B"/>
    <w:rsid w:val="006C45C8"/>
    <w:rsid w:val="006C52F2"/>
    <w:rsid w:val="006C634D"/>
    <w:rsid w:val="006D277C"/>
    <w:rsid w:val="006F1207"/>
    <w:rsid w:val="006F1FBC"/>
    <w:rsid w:val="00702AED"/>
    <w:rsid w:val="00703CB5"/>
    <w:rsid w:val="00706D64"/>
    <w:rsid w:val="0071348A"/>
    <w:rsid w:val="007166A8"/>
    <w:rsid w:val="00717315"/>
    <w:rsid w:val="007211F5"/>
    <w:rsid w:val="00726CFB"/>
    <w:rsid w:val="00727990"/>
    <w:rsid w:val="00727CB3"/>
    <w:rsid w:val="00736E88"/>
    <w:rsid w:val="00741AFD"/>
    <w:rsid w:val="007434CC"/>
    <w:rsid w:val="007449C4"/>
    <w:rsid w:val="00744E03"/>
    <w:rsid w:val="00745456"/>
    <w:rsid w:val="007523B9"/>
    <w:rsid w:val="0075778C"/>
    <w:rsid w:val="00765E0E"/>
    <w:rsid w:val="00767061"/>
    <w:rsid w:val="00767AD5"/>
    <w:rsid w:val="0077146E"/>
    <w:rsid w:val="00772232"/>
    <w:rsid w:val="00783157"/>
    <w:rsid w:val="0078623F"/>
    <w:rsid w:val="00787375"/>
    <w:rsid w:val="007A61CB"/>
    <w:rsid w:val="007A63DA"/>
    <w:rsid w:val="007B2A7F"/>
    <w:rsid w:val="007B4E83"/>
    <w:rsid w:val="007B62B0"/>
    <w:rsid w:val="007C14C1"/>
    <w:rsid w:val="007C7EFA"/>
    <w:rsid w:val="007D3F3C"/>
    <w:rsid w:val="007D5097"/>
    <w:rsid w:val="007D5C23"/>
    <w:rsid w:val="007E3389"/>
    <w:rsid w:val="00801D34"/>
    <w:rsid w:val="008047D5"/>
    <w:rsid w:val="0080667E"/>
    <w:rsid w:val="008066D4"/>
    <w:rsid w:val="00807623"/>
    <w:rsid w:val="00810951"/>
    <w:rsid w:val="008129EF"/>
    <w:rsid w:val="0081546A"/>
    <w:rsid w:val="008175C5"/>
    <w:rsid w:val="00817F9E"/>
    <w:rsid w:val="008251DD"/>
    <w:rsid w:val="00831EF2"/>
    <w:rsid w:val="00847F81"/>
    <w:rsid w:val="00867587"/>
    <w:rsid w:val="00867C83"/>
    <w:rsid w:val="00871657"/>
    <w:rsid w:val="008719C7"/>
    <w:rsid w:val="0087390B"/>
    <w:rsid w:val="00880ADE"/>
    <w:rsid w:val="008902D2"/>
    <w:rsid w:val="008921D1"/>
    <w:rsid w:val="008931E9"/>
    <w:rsid w:val="008A1C72"/>
    <w:rsid w:val="008A59B1"/>
    <w:rsid w:val="008A709F"/>
    <w:rsid w:val="008B2693"/>
    <w:rsid w:val="008C1ADD"/>
    <w:rsid w:val="008C431B"/>
    <w:rsid w:val="008E17CC"/>
    <w:rsid w:val="008E2453"/>
    <w:rsid w:val="008E6D20"/>
    <w:rsid w:val="00903DAB"/>
    <w:rsid w:val="00906AE6"/>
    <w:rsid w:val="009111F3"/>
    <w:rsid w:val="009113F3"/>
    <w:rsid w:val="009120E5"/>
    <w:rsid w:val="00916DF2"/>
    <w:rsid w:val="00922029"/>
    <w:rsid w:val="009408E1"/>
    <w:rsid w:val="00942BF1"/>
    <w:rsid w:val="009441BE"/>
    <w:rsid w:val="00964737"/>
    <w:rsid w:val="009676D0"/>
    <w:rsid w:val="00972604"/>
    <w:rsid w:val="0098459F"/>
    <w:rsid w:val="009865D6"/>
    <w:rsid w:val="00993D91"/>
    <w:rsid w:val="00995915"/>
    <w:rsid w:val="009A32CF"/>
    <w:rsid w:val="009B2284"/>
    <w:rsid w:val="009B4A2E"/>
    <w:rsid w:val="009C0BAD"/>
    <w:rsid w:val="009C2834"/>
    <w:rsid w:val="009C4016"/>
    <w:rsid w:val="009C55CA"/>
    <w:rsid w:val="009E0185"/>
    <w:rsid w:val="009E174D"/>
    <w:rsid w:val="009E1762"/>
    <w:rsid w:val="009E1973"/>
    <w:rsid w:val="009E3C5A"/>
    <w:rsid w:val="009E6036"/>
    <w:rsid w:val="009E616D"/>
    <w:rsid w:val="009F0A9C"/>
    <w:rsid w:val="009F388A"/>
    <w:rsid w:val="00A03B4A"/>
    <w:rsid w:val="00A06E8A"/>
    <w:rsid w:val="00A071B9"/>
    <w:rsid w:val="00A13512"/>
    <w:rsid w:val="00A13C14"/>
    <w:rsid w:val="00A164CF"/>
    <w:rsid w:val="00A256F2"/>
    <w:rsid w:val="00A34EB4"/>
    <w:rsid w:val="00A4141D"/>
    <w:rsid w:val="00A42459"/>
    <w:rsid w:val="00A43890"/>
    <w:rsid w:val="00A46437"/>
    <w:rsid w:val="00A466DC"/>
    <w:rsid w:val="00A54447"/>
    <w:rsid w:val="00A5527D"/>
    <w:rsid w:val="00A66B79"/>
    <w:rsid w:val="00A74263"/>
    <w:rsid w:val="00A776C2"/>
    <w:rsid w:val="00A80469"/>
    <w:rsid w:val="00A81E18"/>
    <w:rsid w:val="00A82B01"/>
    <w:rsid w:val="00A82F8F"/>
    <w:rsid w:val="00AA0C92"/>
    <w:rsid w:val="00AA651E"/>
    <w:rsid w:val="00AB43B3"/>
    <w:rsid w:val="00AB63AC"/>
    <w:rsid w:val="00AB6571"/>
    <w:rsid w:val="00AC0274"/>
    <w:rsid w:val="00AC2A81"/>
    <w:rsid w:val="00AE15F9"/>
    <w:rsid w:val="00B14051"/>
    <w:rsid w:val="00B2135F"/>
    <w:rsid w:val="00B215F3"/>
    <w:rsid w:val="00B24F1E"/>
    <w:rsid w:val="00B40198"/>
    <w:rsid w:val="00B40839"/>
    <w:rsid w:val="00B45D72"/>
    <w:rsid w:val="00B47DE9"/>
    <w:rsid w:val="00B71F9E"/>
    <w:rsid w:val="00B80A08"/>
    <w:rsid w:val="00B83D26"/>
    <w:rsid w:val="00B8640D"/>
    <w:rsid w:val="00B87B4F"/>
    <w:rsid w:val="00B92F84"/>
    <w:rsid w:val="00B933EE"/>
    <w:rsid w:val="00BA1664"/>
    <w:rsid w:val="00BA5963"/>
    <w:rsid w:val="00BA5D0C"/>
    <w:rsid w:val="00BA7E73"/>
    <w:rsid w:val="00BB1BE3"/>
    <w:rsid w:val="00BB2518"/>
    <w:rsid w:val="00BB326B"/>
    <w:rsid w:val="00BD0291"/>
    <w:rsid w:val="00BD2178"/>
    <w:rsid w:val="00BE38CD"/>
    <w:rsid w:val="00BE453E"/>
    <w:rsid w:val="00C0584A"/>
    <w:rsid w:val="00C10143"/>
    <w:rsid w:val="00C1248C"/>
    <w:rsid w:val="00C211DC"/>
    <w:rsid w:val="00C22AC7"/>
    <w:rsid w:val="00C340EE"/>
    <w:rsid w:val="00C41217"/>
    <w:rsid w:val="00C5582D"/>
    <w:rsid w:val="00C56E6A"/>
    <w:rsid w:val="00C6436A"/>
    <w:rsid w:val="00C64CFF"/>
    <w:rsid w:val="00C70E75"/>
    <w:rsid w:val="00C82639"/>
    <w:rsid w:val="00C87918"/>
    <w:rsid w:val="00C951F4"/>
    <w:rsid w:val="00C976EF"/>
    <w:rsid w:val="00CA1287"/>
    <w:rsid w:val="00CA3917"/>
    <w:rsid w:val="00CA3BD4"/>
    <w:rsid w:val="00CA5827"/>
    <w:rsid w:val="00CA5E84"/>
    <w:rsid w:val="00CB2055"/>
    <w:rsid w:val="00CB3425"/>
    <w:rsid w:val="00CB45DC"/>
    <w:rsid w:val="00CC4379"/>
    <w:rsid w:val="00CC72FE"/>
    <w:rsid w:val="00CD3403"/>
    <w:rsid w:val="00CE068E"/>
    <w:rsid w:val="00CE3B71"/>
    <w:rsid w:val="00CF3504"/>
    <w:rsid w:val="00D23AFA"/>
    <w:rsid w:val="00D26CDB"/>
    <w:rsid w:val="00D33049"/>
    <w:rsid w:val="00D345A1"/>
    <w:rsid w:val="00D505F9"/>
    <w:rsid w:val="00D509CE"/>
    <w:rsid w:val="00D63FE3"/>
    <w:rsid w:val="00D664EF"/>
    <w:rsid w:val="00D706BD"/>
    <w:rsid w:val="00D74FC3"/>
    <w:rsid w:val="00D91FE9"/>
    <w:rsid w:val="00D93BDB"/>
    <w:rsid w:val="00D97BFF"/>
    <w:rsid w:val="00DA2B1D"/>
    <w:rsid w:val="00DA3FB0"/>
    <w:rsid w:val="00DA4279"/>
    <w:rsid w:val="00DA4FB5"/>
    <w:rsid w:val="00DB49AC"/>
    <w:rsid w:val="00DD1903"/>
    <w:rsid w:val="00DD3DEC"/>
    <w:rsid w:val="00DD537A"/>
    <w:rsid w:val="00DD53D8"/>
    <w:rsid w:val="00DE1D47"/>
    <w:rsid w:val="00DE44D7"/>
    <w:rsid w:val="00DE7269"/>
    <w:rsid w:val="00DE79E0"/>
    <w:rsid w:val="00DF134C"/>
    <w:rsid w:val="00DF7978"/>
    <w:rsid w:val="00E00908"/>
    <w:rsid w:val="00E046A8"/>
    <w:rsid w:val="00E11FF3"/>
    <w:rsid w:val="00E14636"/>
    <w:rsid w:val="00E15AD3"/>
    <w:rsid w:val="00E16C98"/>
    <w:rsid w:val="00E2075F"/>
    <w:rsid w:val="00E22CA1"/>
    <w:rsid w:val="00E31409"/>
    <w:rsid w:val="00E40DB4"/>
    <w:rsid w:val="00E42EB7"/>
    <w:rsid w:val="00E44BEA"/>
    <w:rsid w:val="00E6050D"/>
    <w:rsid w:val="00E74CE4"/>
    <w:rsid w:val="00E77EEB"/>
    <w:rsid w:val="00E9525F"/>
    <w:rsid w:val="00E96039"/>
    <w:rsid w:val="00EA198D"/>
    <w:rsid w:val="00EB6EF9"/>
    <w:rsid w:val="00ED512D"/>
    <w:rsid w:val="00EE189C"/>
    <w:rsid w:val="00EE5B37"/>
    <w:rsid w:val="00EF099D"/>
    <w:rsid w:val="00F00A2F"/>
    <w:rsid w:val="00F07B70"/>
    <w:rsid w:val="00F10FFC"/>
    <w:rsid w:val="00F212F5"/>
    <w:rsid w:val="00F24D9D"/>
    <w:rsid w:val="00F27003"/>
    <w:rsid w:val="00F35BE8"/>
    <w:rsid w:val="00F365F3"/>
    <w:rsid w:val="00F368EF"/>
    <w:rsid w:val="00F40DCA"/>
    <w:rsid w:val="00F53851"/>
    <w:rsid w:val="00F53877"/>
    <w:rsid w:val="00F54C7E"/>
    <w:rsid w:val="00F5745C"/>
    <w:rsid w:val="00F65ECB"/>
    <w:rsid w:val="00F669C6"/>
    <w:rsid w:val="00F740E3"/>
    <w:rsid w:val="00F74499"/>
    <w:rsid w:val="00F84481"/>
    <w:rsid w:val="00F84B00"/>
    <w:rsid w:val="00FA3903"/>
    <w:rsid w:val="00FB4BB0"/>
    <w:rsid w:val="00FD20BE"/>
    <w:rsid w:val="00FD22DF"/>
    <w:rsid w:val="00FD5686"/>
    <w:rsid w:val="00FE0ACB"/>
    <w:rsid w:val="00FE16A9"/>
    <w:rsid w:val="00FE196A"/>
    <w:rsid w:val="00FE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F5636"/>
  <w15:chartTrackingRefBased/>
  <w15:docId w15:val="{8948CB72-E5CD-4D91-88AD-6D63079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Invoic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8D57FF-B494-4A18-9B34-74A21137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keyte</dc:creator>
  <cp:keywords/>
  <cp:lastModifiedBy>Simon Keyte</cp:lastModifiedBy>
  <cp:revision>2</cp:revision>
  <dcterms:created xsi:type="dcterms:W3CDTF">2018-12-21T13:31:00Z</dcterms:created>
  <dcterms:modified xsi:type="dcterms:W3CDTF">2018-12-21T13:31:00Z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