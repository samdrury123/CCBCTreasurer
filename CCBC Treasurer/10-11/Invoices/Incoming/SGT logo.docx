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B4" w:rsidRDefault="007F1AFC">
      <w:pPr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lang w:val="en-GB" w:eastAsia="en-GB"/>
        </w:rPr>
        <w:drawing>
          <wp:inline distT="0" distB="0" distL="0" distR="0">
            <wp:extent cx="676275" cy="914400"/>
            <wp:effectExtent l="19050" t="0" r="9525" b="0"/>
            <wp:docPr id="1" name="Picture 1" descr="CCBC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BC C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Christ’s College Boat Club</w:t>
      </w:r>
    </w:p>
    <w:p w:rsidR="00282505" w:rsidRDefault="0028250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St. Andrew’s Street</w:t>
      </w:r>
    </w:p>
    <w:p w:rsidR="00FC0EB4" w:rsidRDefault="00FC0EB4">
      <w:pPr>
        <w:jc w:val="center"/>
        <w:rPr>
          <w:rFonts w:ascii="Arial" w:hAnsi="Arial" w:cs="Arial"/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</w:rPr>
            <w:t>Cambridge</w:t>
          </w:r>
        </w:smartTag>
      </w:smartTag>
    </w:p>
    <w:p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CB2 3BU</w:t>
      </w:r>
    </w:p>
    <w:p w:rsidR="00FC0EB4" w:rsidRDefault="00FC0EB4">
      <w:pPr>
        <w:rPr>
          <w:b/>
        </w:rPr>
      </w:pPr>
    </w:p>
    <w:p w:rsidR="00FC0EB4" w:rsidRDefault="00FC0EB4"/>
    <w:p w:rsidR="00FC0EB4" w:rsidRDefault="00FC0EB4">
      <w:pPr>
        <w:jc w:val="right"/>
      </w:pPr>
      <w:r>
        <w:tab/>
      </w:r>
      <w:r>
        <w:tab/>
      </w:r>
      <w:r>
        <w:tab/>
      </w:r>
      <w:r>
        <w:tab/>
      </w:r>
      <w:r w:rsidR="00330DE0">
        <w:fldChar w:fldCharType="begin"/>
      </w:r>
      <w:r>
        <w:rPr>
          <w:lang w:val="en-GB"/>
        </w:rPr>
        <w:instrText xml:space="preserve"> DATE \@ "dddd, dd MMMM yyyy" </w:instrText>
      </w:r>
      <w:r w:rsidR="00330DE0">
        <w:fldChar w:fldCharType="separate"/>
      </w:r>
      <w:r w:rsidR="007F1AFC">
        <w:rPr>
          <w:noProof/>
          <w:lang w:val="en-GB"/>
        </w:rPr>
        <w:t>Sunday, 12 June 2011</w:t>
      </w:r>
      <w:r w:rsidR="00330DE0">
        <w:fldChar w:fldCharType="end"/>
      </w:r>
    </w:p>
    <w:p w:rsidR="00FC0EB4" w:rsidRDefault="00FC0EB4"/>
    <w:p w:rsidR="00FC0EB4" w:rsidRDefault="00FC0EB4"/>
    <w:p w:rsidR="00FC0EB4" w:rsidRPr="00D94D51" w:rsidRDefault="00252164">
      <w:r w:rsidRPr="00D94D51">
        <w:t>To Whom It May Concern,</w:t>
      </w:r>
    </w:p>
    <w:p w:rsidR="00FC0EB4" w:rsidRPr="00D94D51" w:rsidRDefault="00FC0EB4"/>
    <w:p w:rsidR="00FC0EB4" w:rsidRPr="00D94D51" w:rsidRDefault="00FC0EB4"/>
    <w:p w:rsidR="00FC0EB4" w:rsidRPr="00D94D51" w:rsidRDefault="00FC0EB4"/>
    <w:p w:rsidR="00FC0EB4" w:rsidRPr="00D94D51" w:rsidRDefault="00FC0EB4" w:rsidP="00D94D51">
      <w:pPr>
        <w:jc w:val="center"/>
        <w:rPr>
          <w:lang w:val="en-GB" w:eastAsia="zh-CN"/>
        </w:rPr>
      </w:pPr>
      <w:r w:rsidRPr="00D94D51">
        <w:rPr>
          <w:b/>
        </w:rPr>
        <w:t xml:space="preserve">Invoice for </w:t>
      </w:r>
      <w:r w:rsidR="00D94D51" w:rsidRPr="00D94D51">
        <w:rPr>
          <w:b/>
        </w:rPr>
        <w:t>cost of adding SGT logo to Lent term kit</w:t>
      </w:r>
    </w:p>
    <w:p w:rsidR="00FC0EB4" w:rsidRPr="00D94D51" w:rsidRDefault="00FC0EB4"/>
    <w:p w:rsidR="00FC0EB4" w:rsidRPr="00D94D51" w:rsidRDefault="00FC0EB4"/>
    <w:p w:rsidR="00FC0EB4" w:rsidRPr="00D94D51" w:rsidRDefault="00D94D51">
      <w:pPr>
        <w:rPr>
          <w:rStyle w:val="apple-style-span"/>
          <w:color w:val="000000"/>
        </w:rPr>
      </w:pPr>
      <w:r w:rsidRPr="00D94D51">
        <w:t xml:space="preserve">The cost of having the SGT logo embroidered onto race lycra, splash tops and casual kit purchased by boat club members was </w:t>
      </w:r>
      <w:r w:rsidRPr="00D94D51">
        <w:rPr>
          <w:rStyle w:val="apple-style-span"/>
          <w:color w:val="000000"/>
        </w:rPr>
        <w:t xml:space="preserve">£149.27. </w:t>
      </w:r>
    </w:p>
    <w:p w:rsidR="00D94D51" w:rsidRPr="00D94D51" w:rsidRDefault="00D94D51">
      <w:pPr>
        <w:rPr>
          <w:rStyle w:val="apple-style-span"/>
          <w:color w:val="000000"/>
        </w:rPr>
      </w:pPr>
    </w:p>
    <w:p w:rsidR="00D94D51" w:rsidRPr="00D94D51" w:rsidRDefault="00D94D51" w:rsidP="00D94D51">
      <w:pPr>
        <w:rPr>
          <w:color w:val="000000"/>
        </w:rPr>
      </w:pPr>
      <w:r w:rsidRPr="00D94D51">
        <w:t>Please make cheques payable to Christ’s College Boat Club and send to Penny Thuesen, CCBC Treasurer</w:t>
      </w:r>
      <w:r>
        <w:t>,</w:t>
      </w:r>
      <w:r w:rsidRPr="00D94D51">
        <w:t xml:space="preserve"> at the above address. Alternatively, for payment by BACS, the boat club account details are: </w:t>
      </w:r>
      <w:r w:rsidRPr="00D94D51">
        <w:rPr>
          <w:color w:val="000000"/>
        </w:rPr>
        <w:t>Christ's College Boat Club, sort code: 40-16-08, account number: 12292971.</w:t>
      </w:r>
    </w:p>
    <w:p w:rsidR="00D94D51" w:rsidRPr="00D94D51" w:rsidRDefault="00D94D51">
      <w:r w:rsidRPr="00D94D51">
        <w:t xml:space="preserve"> </w:t>
      </w:r>
    </w:p>
    <w:p w:rsidR="00FC0EB4" w:rsidRPr="00D94D51" w:rsidRDefault="00D94D51">
      <w:r w:rsidRPr="00D94D51">
        <w:t xml:space="preserve">Many thanks for your kind support. </w:t>
      </w:r>
    </w:p>
    <w:p w:rsidR="00FC0EB4" w:rsidRPr="00D94D51" w:rsidRDefault="00FC0EB4"/>
    <w:p w:rsidR="00FC0EB4" w:rsidRPr="00D94D51" w:rsidRDefault="00FC0EB4">
      <w:r w:rsidRPr="00D94D51">
        <w:t>Yours sincerely,</w:t>
      </w:r>
    </w:p>
    <w:p w:rsidR="00FC0EB4" w:rsidRPr="00D94D51" w:rsidRDefault="00FC0EB4"/>
    <w:p w:rsidR="00FC0EB4" w:rsidRPr="00D94D51" w:rsidRDefault="00FC0EB4"/>
    <w:p w:rsidR="00FC0EB4" w:rsidRPr="00D94D51" w:rsidRDefault="00FC0EB4"/>
    <w:p w:rsidR="00FC0EB4" w:rsidRPr="00D94D51" w:rsidRDefault="00FC0EB4"/>
    <w:p w:rsidR="00FC0EB4" w:rsidRPr="00D94D51" w:rsidRDefault="00FC0EB4"/>
    <w:p w:rsidR="00FC0EB4" w:rsidRPr="00D94D51" w:rsidRDefault="002A2DBA">
      <w:r w:rsidRPr="00D94D51">
        <w:t>Penny Thuesen</w:t>
      </w:r>
    </w:p>
    <w:p w:rsidR="00FC0EB4" w:rsidRPr="00D94D51" w:rsidRDefault="00FC0EB4">
      <w:r w:rsidRPr="00D94D51">
        <w:t>Treasurer Christ’s College Boat Club</w:t>
      </w:r>
    </w:p>
    <w:p w:rsidR="00FC0EB4" w:rsidRPr="00D94D51" w:rsidRDefault="002A2DBA">
      <w:r w:rsidRPr="00D94D51">
        <w:t>Pt303</w:t>
      </w:r>
      <w:r w:rsidR="00FC0EB4" w:rsidRPr="00D94D51">
        <w:t>@cam.ac.uk</w:t>
      </w:r>
    </w:p>
    <w:sectPr w:rsidR="00FC0EB4" w:rsidRPr="00D94D51" w:rsidSect="00F87F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235F7"/>
    <w:multiLevelType w:val="hybridMultilevel"/>
    <w:tmpl w:val="B8C4B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A23270"/>
    <w:multiLevelType w:val="hybridMultilevel"/>
    <w:tmpl w:val="51243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/>
  <w:rsids>
    <w:rsidRoot w:val="00252164"/>
    <w:rsid w:val="00025282"/>
    <w:rsid w:val="000A1CFE"/>
    <w:rsid w:val="001B06A8"/>
    <w:rsid w:val="001E35F4"/>
    <w:rsid w:val="002338A5"/>
    <w:rsid w:val="00252164"/>
    <w:rsid w:val="00282505"/>
    <w:rsid w:val="002A2DBA"/>
    <w:rsid w:val="00314CA9"/>
    <w:rsid w:val="00330DE0"/>
    <w:rsid w:val="004C6D0C"/>
    <w:rsid w:val="005C4EB0"/>
    <w:rsid w:val="0067172F"/>
    <w:rsid w:val="006B1812"/>
    <w:rsid w:val="007F1AFC"/>
    <w:rsid w:val="00862B85"/>
    <w:rsid w:val="00A735E9"/>
    <w:rsid w:val="00C63F6E"/>
    <w:rsid w:val="00D94D51"/>
    <w:rsid w:val="00DD0AB0"/>
    <w:rsid w:val="00E864C4"/>
    <w:rsid w:val="00F87FE4"/>
    <w:rsid w:val="00FC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FE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7FE4"/>
    <w:rPr>
      <w:color w:val="0000FF"/>
      <w:u w:val="single"/>
    </w:rPr>
  </w:style>
  <w:style w:type="paragraph" w:styleId="HTMLPreformatted">
    <w:name w:val="HTML Preformatted"/>
    <w:basedOn w:val="Normal"/>
    <w:rsid w:val="00F8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n-GB" w:eastAsia="en-GB"/>
    </w:rPr>
  </w:style>
  <w:style w:type="paragraph" w:styleId="BalloonText">
    <w:name w:val="Balloon Text"/>
    <w:basedOn w:val="Normal"/>
    <w:semiHidden/>
    <w:rsid w:val="00F87FE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94D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omas%20Ogden\Application%20Data\Microsoft\Templates\Boatclu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Boatclub.dot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ms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Ogden</dc:creator>
  <cp:lastModifiedBy>Pernille Thuesen</cp:lastModifiedBy>
  <cp:revision>2</cp:revision>
  <cp:lastPrinted>2010-03-12T16:25:00Z</cp:lastPrinted>
  <dcterms:created xsi:type="dcterms:W3CDTF">2011-06-12T17:13:00Z</dcterms:created>
  <dcterms:modified xsi:type="dcterms:W3CDTF">2011-06-12T17:13:00Z</dcterms:modified>
</cp:coreProperties>
</file>