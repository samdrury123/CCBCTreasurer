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2500" w:type="pct"/>
        <w:shd w:val="clear" w:color="auto" w:fill="7E97AD" w:themeFill="accent1"/>
        <w:tblLook w:val="04A0" w:firstRow="1" w:lastRow="0" w:firstColumn="1" w:lastColumn="0" w:noHBand="0" w:noVBand="1"/>
      </w:tblPr>
      <w:tblGrid>
        <w:gridCol w:w="5040"/>
      </w:tblGrid>
      <w:tr w:rsidR="00317386" w14:paraId="0BCF5637" w14:textId="77777777" w:rsidTr="00317386">
        <w:tc>
          <w:tcPr>
            <w:tcW w:w="5000" w:type="pct"/>
            <w:shd w:val="clear" w:color="auto" w:fill="7E97AD" w:themeFill="accent1"/>
            <w:vAlign w:val="center"/>
          </w:tcPr>
          <w:p w14:paraId="0BCF5636" w14:textId="558E28EB" w:rsidR="00317386" w:rsidRDefault="00317386" w:rsidP="00D97BFF">
            <w:pPr>
              <w:pStyle w:val="Title"/>
            </w:pPr>
            <w:r>
              <w:t xml:space="preserve">Invoice </w:t>
            </w:r>
            <w:r w:rsidR="00D97BFF">
              <w:t xml:space="preserve"> </w:t>
            </w:r>
            <w:r w:rsidR="00E74CE4">
              <w:t xml:space="preserve"> 341</w:t>
            </w:r>
            <w:r w:rsidR="00DA2B1D">
              <w:t>2</w:t>
            </w:r>
          </w:p>
        </w:tc>
      </w:tr>
      <w:tr w:rsidR="00317386" w14:paraId="0BCF5639" w14:textId="77777777" w:rsidTr="00317386">
        <w:tc>
          <w:tcPr>
            <w:tcW w:w="5000" w:type="pct"/>
            <w:shd w:val="clear" w:color="auto" w:fill="7E97AD" w:themeFill="accent1"/>
            <w:vAlign w:val="center"/>
          </w:tcPr>
          <w:p w14:paraId="0BCF5638" w14:textId="5F28B0A8" w:rsidR="00317386" w:rsidRDefault="000871A6" w:rsidP="000871A6">
            <w:pPr>
              <w:pStyle w:val="Title"/>
            </w:pPr>
            <w:r>
              <w:t>12th</w:t>
            </w:r>
            <w:r w:rsidR="00F65ECB">
              <w:t xml:space="preserve"> </w:t>
            </w:r>
            <w:r>
              <w:t>April 2016</w:t>
            </w:r>
          </w:p>
        </w:tc>
      </w:tr>
    </w:tbl>
    <w:p w14:paraId="0BCF563A" w14:textId="77777777" w:rsidR="00112F8A" w:rsidRDefault="00112F8A"/>
    <w:tbl>
      <w:tblPr>
        <w:tblW w:w="5000" w:type="pct"/>
        <w:tblLook w:val="04A0" w:firstRow="1" w:lastRow="0" w:firstColumn="1" w:lastColumn="0" w:noHBand="0" w:noVBand="1"/>
        <w:tblDescription w:val="Billing and shipping info table"/>
      </w:tblPr>
      <w:tblGrid>
        <w:gridCol w:w="2520"/>
        <w:gridCol w:w="2520"/>
        <w:gridCol w:w="5040"/>
      </w:tblGrid>
      <w:tr w:rsidR="00112F8A" w14:paraId="0BCF563E" w14:textId="77777777">
        <w:tc>
          <w:tcPr>
            <w:tcW w:w="1250" w:type="pct"/>
            <w:tcBorders>
              <w:bottom w:val="single" w:sz="4" w:space="0" w:color="7E97AD" w:themeColor="accent1"/>
            </w:tcBorders>
          </w:tcPr>
          <w:p w14:paraId="0BCF563B" w14:textId="77777777" w:rsidR="00112F8A" w:rsidRDefault="00BE453E">
            <w:pPr>
              <w:pStyle w:val="TableHeading"/>
            </w:pPr>
            <w:r>
              <w:t>Bill To</w:t>
            </w:r>
          </w:p>
        </w:tc>
        <w:tc>
          <w:tcPr>
            <w:tcW w:w="1250" w:type="pct"/>
            <w:tcBorders>
              <w:bottom w:val="single" w:sz="4" w:space="0" w:color="7E97AD" w:themeColor="accent1"/>
            </w:tcBorders>
          </w:tcPr>
          <w:p w14:paraId="0BCF563C" w14:textId="77777777" w:rsidR="00112F8A" w:rsidRDefault="00112F8A">
            <w:pPr>
              <w:pStyle w:val="TableHeading"/>
            </w:pPr>
          </w:p>
        </w:tc>
        <w:tc>
          <w:tcPr>
            <w:tcW w:w="2500" w:type="pct"/>
            <w:tcBorders>
              <w:bottom w:val="single" w:sz="4" w:space="0" w:color="7E97AD" w:themeColor="accent1"/>
            </w:tcBorders>
          </w:tcPr>
          <w:p w14:paraId="0BCF563D" w14:textId="77777777" w:rsidR="00112F8A" w:rsidRDefault="00CC4379">
            <w:pPr>
              <w:pStyle w:val="TableHeading"/>
            </w:pPr>
            <w:r>
              <w:t>payment instructions</w:t>
            </w:r>
          </w:p>
        </w:tc>
      </w:tr>
      <w:tr w:rsidR="00112F8A" w14:paraId="0BCF564A" w14:textId="77777777">
        <w:tc>
          <w:tcPr>
            <w:tcW w:w="1250" w:type="pct"/>
            <w:tcBorders>
              <w:top w:val="single" w:sz="4" w:space="0" w:color="7E97AD" w:themeColor="accent1"/>
            </w:tcBorders>
          </w:tcPr>
          <w:p w14:paraId="0BCF563F" w14:textId="3F5850A5" w:rsidR="006C634D" w:rsidRDefault="00DA2B1D">
            <w:r>
              <w:t>Christs College Cambridge</w:t>
            </w:r>
          </w:p>
          <w:p w14:paraId="0BCF5641" w14:textId="306C286E" w:rsidR="00112F8A" w:rsidRDefault="00DA2B1D" w:rsidP="00DA2B1D">
            <w:r>
              <w:t>CCBC</w:t>
            </w:r>
          </w:p>
        </w:tc>
        <w:tc>
          <w:tcPr>
            <w:tcW w:w="1250" w:type="pct"/>
            <w:tcBorders>
              <w:top w:val="single" w:sz="4" w:space="0" w:color="7E97AD" w:themeColor="accent1"/>
            </w:tcBorders>
          </w:tcPr>
          <w:p w14:paraId="0BCF5642" w14:textId="77777777" w:rsidR="00112F8A" w:rsidRDefault="00112F8A" w:rsidP="00CC4379"/>
        </w:tc>
        <w:tc>
          <w:tcPr>
            <w:tcW w:w="2500" w:type="pct"/>
            <w:tcBorders>
              <w:top w:val="single" w:sz="4" w:space="0" w:color="7E97AD" w:themeColor="accent1"/>
            </w:tcBorders>
          </w:tcPr>
          <w:p w14:paraId="0BCF5643" w14:textId="77777777" w:rsidR="00112F8A" w:rsidRDefault="00CC4379" w:rsidP="00CC4379">
            <w:r>
              <w:t>Cheques payable to:</w:t>
            </w:r>
          </w:p>
          <w:p w14:paraId="0BCF5644" w14:textId="77777777" w:rsidR="00CC4379" w:rsidRDefault="00CC4379" w:rsidP="00CC4379">
            <w:r>
              <w:t>Stitch Sportswear Limited</w:t>
            </w:r>
          </w:p>
          <w:p w14:paraId="0BCF5645" w14:textId="77777777" w:rsidR="00CC4379" w:rsidRDefault="00CC4379" w:rsidP="00CC4379"/>
          <w:p w14:paraId="0BCF5646" w14:textId="77777777" w:rsidR="00CC4379" w:rsidRDefault="00CC4379" w:rsidP="00CC4379">
            <w:r>
              <w:t>Bank transfer:</w:t>
            </w:r>
          </w:p>
          <w:p w14:paraId="0BCF5647" w14:textId="77777777" w:rsidR="00CC4379" w:rsidRDefault="00CC4379" w:rsidP="00CC4379">
            <w:r>
              <w:t>Barclays Bank, Worcester</w:t>
            </w:r>
          </w:p>
          <w:p w14:paraId="0BCF5648" w14:textId="77777777" w:rsidR="00CC4379" w:rsidRDefault="00CC4379" w:rsidP="00CC4379">
            <w:r>
              <w:t>Sort Code: 20 98 61</w:t>
            </w:r>
          </w:p>
          <w:p w14:paraId="0BCF5649" w14:textId="77777777" w:rsidR="00CC4379" w:rsidRDefault="00CC4379" w:rsidP="00CC4379">
            <w:r>
              <w:t>A/C number: 90164372</w:t>
            </w:r>
          </w:p>
        </w:tc>
      </w:tr>
    </w:tbl>
    <w:p w14:paraId="0BCF564B" w14:textId="77777777" w:rsidR="00112F8A" w:rsidRDefault="00112F8A"/>
    <w:tbl>
      <w:tblPr>
        <w:tblStyle w:val="InvoiceTable"/>
        <w:tblW w:w="5000" w:type="pct"/>
        <w:tblLook w:val="04E0" w:firstRow="1" w:lastRow="1" w:firstColumn="1" w:lastColumn="0" w:noHBand="0" w:noVBand="1"/>
        <w:tblDescription w:val="Invoice table"/>
      </w:tblPr>
      <w:tblGrid>
        <w:gridCol w:w="2016"/>
        <w:gridCol w:w="4032"/>
        <w:gridCol w:w="2016"/>
        <w:gridCol w:w="2016"/>
      </w:tblGrid>
      <w:tr w:rsidR="00112F8A" w14:paraId="0BCF5650" w14:textId="77777777" w:rsidTr="00F35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000" w:type="pct"/>
          </w:tcPr>
          <w:p w14:paraId="0BCF564C" w14:textId="77777777" w:rsidR="00112F8A" w:rsidRDefault="00BE453E">
            <w:r>
              <w:t>Quantity</w:t>
            </w:r>
          </w:p>
        </w:tc>
        <w:tc>
          <w:tcPr>
            <w:tcW w:w="2000" w:type="pct"/>
          </w:tcPr>
          <w:p w14:paraId="0BCF564D" w14:textId="77777777" w:rsidR="00112F8A" w:rsidRDefault="00BE453E">
            <w:r>
              <w:t>Description</w:t>
            </w:r>
          </w:p>
        </w:tc>
        <w:tc>
          <w:tcPr>
            <w:tcW w:w="1000" w:type="pct"/>
          </w:tcPr>
          <w:p w14:paraId="0BCF564E" w14:textId="77777777" w:rsidR="00112F8A" w:rsidRDefault="00BE453E">
            <w:pPr>
              <w:jc w:val="right"/>
            </w:pPr>
            <w:r>
              <w:t>Unit Price</w:t>
            </w:r>
          </w:p>
        </w:tc>
        <w:tc>
          <w:tcPr>
            <w:tcW w:w="1000" w:type="pct"/>
          </w:tcPr>
          <w:p w14:paraId="0BCF564F" w14:textId="77777777" w:rsidR="00112F8A" w:rsidRDefault="00BE453E">
            <w:pPr>
              <w:jc w:val="right"/>
            </w:pPr>
            <w:r>
              <w:t>Total</w:t>
            </w:r>
          </w:p>
        </w:tc>
      </w:tr>
      <w:tr w:rsidR="00112F8A" w14:paraId="0BCF5655" w14:textId="77777777" w:rsidTr="00F35BE8">
        <w:tc>
          <w:tcPr>
            <w:tcW w:w="1000" w:type="pct"/>
          </w:tcPr>
          <w:p w14:paraId="0BCF5651" w14:textId="5B3B9E8E" w:rsidR="00112F8A" w:rsidRDefault="00DA2B1D">
            <w:r>
              <w:t>32</w:t>
            </w:r>
          </w:p>
        </w:tc>
        <w:tc>
          <w:tcPr>
            <w:tcW w:w="2000" w:type="pct"/>
          </w:tcPr>
          <w:p w14:paraId="0BCF5652" w14:textId="1D1B39AA" w:rsidR="00112F8A" w:rsidRDefault="00DA2B1D" w:rsidP="001F162E">
            <w:r>
              <w:t>Camp T-Shirts</w:t>
            </w:r>
          </w:p>
        </w:tc>
        <w:tc>
          <w:tcPr>
            <w:tcW w:w="1000" w:type="pct"/>
          </w:tcPr>
          <w:p w14:paraId="0BCF5653" w14:textId="4F041C97" w:rsidR="00112F8A" w:rsidRDefault="00623873" w:rsidP="00DA2B1D">
            <w:pPr>
              <w:jc w:val="right"/>
            </w:pPr>
            <w:r>
              <w:t>£</w:t>
            </w:r>
            <w:r w:rsidR="00DA2B1D">
              <w:t>11.00</w:t>
            </w:r>
          </w:p>
        </w:tc>
        <w:tc>
          <w:tcPr>
            <w:tcW w:w="1000" w:type="pct"/>
          </w:tcPr>
          <w:p w14:paraId="0BCF5654" w14:textId="7AE7EB61" w:rsidR="00112F8A" w:rsidRDefault="007434CC" w:rsidP="00DA2B1D">
            <w:pPr>
              <w:jc w:val="right"/>
            </w:pPr>
            <w:r>
              <w:t>£</w:t>
            </w:r>
            <w:r w:rsidR="00DA2B1D">
              <w:t>352.00</w:t>
            </w:r>
          </w:p>
        </w:tc>
      </w:tr>
      <w:tr w:rsidR="00F35BE8" w14:paraId="0BCF565A" w14:textId="77777777" w:rsidTr="00F35BE8">
        <w:tc>
          <w:tcPr>
            <w:tcW w:w="1000" w:type="pct"/>
          </w:tcPr>
          <w:p w14:paraId="0BCF5656" w14:textId="50F9DA39" w:rsidR="00F35BE8" w:rsidRDefault="00F35BE8"/>
        </w:tc>
        <w:tc>
          <w:tcPr>
            <w:tcW w:w="2000" w:type="pct"/>
          </w:tcPr>
          <w:p w14:paraId="0BCF5657" w14:textId="34E504E7" w:rsidR="00F35BE8" w:rsidRDefault="00F35BE8"/>
        </w:tc>
        <w:tc>
          <w:tcPr>
            <w:tcW w:w="1000" w:type="pct"/>
          </w:tcPr>
          <w:p w14:paraId="0BCF5658" w14:textId="36A361A0" w:rsidR="00F35BE8" w:rsidRDefault="00F35BE8" w:rsidP="005E41D9">
            <w:pPr>
              <w:jc w:val="right"/>
            </w:pPr>
          </w:p>
        </w:tc>
        <w:tc>
          <w:tcPr>
            <w:tcW w:w="1000" w:type="pct"/>
          </w:tcPr>
          <w:p w14:paraId="0BCF5659" w14:textId="386C87D2" w:rsidR="00F35BE8" w:rsidRDefault="00F35BE8" w:rsidP="005A444B">
            <w:pPr>
              <w:jc w:val="right"/>
            </w:pPr>
          </w:p>
        </w:tc>
      </w:tr>
      <w:tr w:rsidR="00F35BE8" w14:paraId="0BCF5664" w14:textId="77777777" w:rsidTr="00F35BE8">
        <w:tc>
          <w:tcPr>
            <w:tcW w:w="1000" w:type="pct"/>
          </w:tcPr>
          <w:p w14:paraId="0BCF5660" w14:textId="71041988" w:rsidR="00F35BE8" w:rsidRDefault="00F35BE8"/>
        </w:tc>
        <w:tc>
          <w:tcPr>
            <w:tcW w:w="2000" w:type="pct"/>
          </w:tcPr>
          <w:p w14:paraId="0BCF5661" w14:textId="3208E98A" w:rsidR="00F35BE8" w:rsidRDefault="00F35BE8"/>
        </w:tc>
        <w:tc>
          <w:tcPr>
            <w:tcW w:w="1000" w:type="pct"/>
          </w:tcPr>
          <w:p w14:paraId="0BCF5662" w14:textId="29580FE9" w:rsidR="00F35BE8" w:rsidRDefault="00F35BE8">
            <w:pPr>
              <w:jc w:val="right"/>
            </w:pPr>
          </w:p>
        </w:tc>
        <w:tc>
          <w:tcPr>
            <w:tcW w:w="1000" w:type="pct"/>
          </w:tcPr>
          <w:p w14:paraId="0BCF5663" w14:textId="4AA4A4EE" w:rsidR="00F35BE8" w:rsidRDefault="00F35BE8">
            <w:pPr>
              <w:jc w:val="right"/>
            </w:pPr>
          </w:p>
        </w:tc>
      </w:tr>
      <w:tr w:rsidR="00F35BE8" w14:paraId="0BCF5669" w14:textId="77777777" w:rsidTr="00F35BE8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000" w:type="pct"/>
          </w:tcPr>
          <w:p w14:paraId="0BCF5665" w14:textId="77777777" w:rsidR="00F35BE8" w:rsidRDefault="005C083D">
            <w:r>
              <w:t xml:space="preserve"> </w:t>
            </w:r>
          </w:p>
        </w:tc>
        <w:tc>
          <w:tcPr>
            <w:tcW w:w="2000" w:type="pct"/>
          </w:tcPr>
          <w:p w14:paraId="0BCF5666" w14:textId="77777777" w:rsidR="00F35BE8" w:rsidRDefault="00F35BE8"/>
        </w:tc>
        <w:tc>
          <w:tcPr>
            <w:tcW w:w="1000" w:type="pct"/>
          </w:tcPr>
          <w:p w14:paraId="0BCF5667" w14:textId="77777777" w:rsidR="00F35BE8" w:rsidRDefault="00F35BE8">
            <w:pPr>
              <w:jc w:val="right"/>
            </w:pPr>
          </w:p>
        </w:tc>
        <w:tc>
          <w:tcPr>
            <w:tcW w:w="1000" w:type="pct"/>
          </w:tcPr>
          <w:p w14:paraId="0BCF5668" w14:textId="77777777" w:rsidR="00F35BE8" w:rsidRDefault="00F35BE8">
            <w:pPr>
              <w:jc w:val="right"/>
            </w:pPr>
          </w:p>
        </w:tc>
      </w:tr>
    </w:tbl>
    <w:p w14:paraId="0BCF566A" w14:textId="77777777" w:rsidR="00112F8A" w:rsidRDefault="00112F8A">
      <w:pPr>
        <w:pStyle w:val="NoSpacing"/>
        <w:rPr>
          <w:sz w:val="4"/>
        </w:rPr>
      </w:pPr>
    </w:p>
    <w:tbl>
      <w:tblPr>
        <w:tblStyle w:val="InvoiceTable"/>
        <w:tblW w:w="2500" w:type="pct"/>
        <w:jc w:val="right"/>
        <w:tblLook w:val="0480" w:firstRow="0" w:lastRow="0" w:firstColumn="1" w:lastColumn="0" w:noHBand="0" w:noVBand="1"/>
        <w:tblDescription w:val="Invoice totals"/>
      </w:tblPr>
      <w:tblGrid>
        <w:gridCol w:w="3024"/>
        <w:gridCol w:w="2016"/>
      </w:tblGrid>
      <w:tr w:rsidR="00112F8A" w14:paraId="0BCF566D" w14:textId="77777777" w:rsidTr="00112F8A">
        <w:trPr>
          <w:jc w:val="right"/>
        </w:trPr>
        <w:tc>
          <w:tcPr>
            <w:tcW w:w="3000" w:type="pct"/>
          </w:tcPr>
          <w:p w14:paraId="0BCF566B" w14:textId="77777777" w:rsidR="00112F8A" w:rsidRDefault="00BE453E">
            <w:pPr>
              <w:pStyle w:val="TableHeading"/>
            </w:pPr>
            <w:r>
              <w:t>Subtotal</w:t>
            </w:r>
          </w:p>
        </w:tc>
        <w:tc>
          <w:tcPr>
            <w:tcW w:w="2000" w:type="pct"/>
          </w:tcPr>
          <w:p w14:paraId="0BCF566C" w14:textId="3867CB19" w:rsidR="00112F8A" w:rsidRDefault="008B2693" w:rsidP="00DA2B1D">
            <w:pPr>
              <w:jc w:val="right"/>
            </w:pPr>
            <w:r>
              <w:t>£</w:t>
            </w:r>
            <w:r w:rsidR="008E2453">
              <w:t>3</w:t>
            </w:r>
            <w:r w:rsidR="00DA2B1D">
              <w:t>52</w:t>
            </w:r>
            <w:r w:rsidR="008E2453">
              <w:t>.00</w:t>
            </w:r>
          </w:p>
        </w:tc>
      </w:tr>
      <w:tr w:rsidR="00112F8A" w14:paraId="0BCF5670" w14:textId="77777777" w:rsidTr="00112F8A">
        <w:trPr>
          <w:jc w:val="right"/>
        </w:trPr>
        <w:tc>
          <w:tcPr>
            <w:tcW w:w="3000" w:type="pct"/>
          </w:tcPr>
          <w:p w14:paraId="0BCF566E" w14:textId="102A6C10" w:rsidR="00112F8A" w:rsidRDefault="00717315">
            <w:pPr>
              <w:pStyle w:val="TableHeading"/>
            </w:pPr>
            <w:r>
              <w:t>Discount</w:t>
            </w:r>
          </w:p>
        </w:tc>
        <w:tc>
          <w:tcPr>
            <w:tcW w:w="2000" w:type="pct"/>
          </w:tcPr>
          <w:p w14:paraId="0BCF566F" w14:textId="6DE26D2A" w:rsidR="00112F8A" w:rsidRDefault="00112F8A">
            <w:pPr>
              <w:jc w:val="right"/>
            </w:pPr>
          </w:p>
        </w:tc>
      </w:tr>
      <w:tr w:rsidR="00112F8A" w14:paraId="0BCF5673" w14:textId="77777777" w:rsidTr="00112F8A">
        <w:trPr>
          <w:jc w:val="right"/>
        </w:trPr>
        <w:tc>
          <w:tcPr>
            <w:tcW w:w="3000" w:type="pct"/>
            <w:tcBorders>
              <w:bottom w:val="single" w:sz="4" w:space="0" w:color="A6A6A6" w:themeColor="background1" w:themeShade="A6"/>
            </w:tcBorders>
          </w:tcPr>
          <w:p w14:paraId="0BCF5671" w14:textId="77777777" w:rsidR="00112F8A" w:rsidRDefault="00BE453E">
            <w:pPr>
              <w:pStyle w:val="TableHeading"/>
            </w:pPr>
            <w:r>
              <w:t>Shipping &amp; Handling</w:t>
            </w:r>
          </w:p>
        </w:tc>
        <w:tc>
          <w:tcPr>
            <w:tcW w:w="2000" w:type="pct"/>
            <w:tcBorders>
              <w:bottom w:val="single" w:sz="4" w:space="0" w:color="A6A6A6" w:themeColor="background1" w:themeShade="A6"/>
            </w:tcBorders>
          </w:tcPr>
          <w:p w14:paraId="0BCF5672" w14:textId="30CEBE3A" w:rsidR="00112F8A" w:rsidRDefault="00112F8A" w:rsidP="000871A6">
            <w:pPr>
              <w:jc w:val="right"/>
            </w:pPr>
          </w:p>
        </w:tc>
      </w:tr>
      <w:tr w:rsidR="00112F8A" w14:paraId="0BCF5676" w14:textId="77777777" w:rsidTr="00112F8A">
        <w:trPr>
          <w:jc w:val="right"/>
        </w:trPr>
        <w:tc>
          <w:tcPr>
            <w:tcW w:w="3000" w:type="pct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BCF5674" w14:textId="77777777" w:rsidR="00112F8A" w:rsidRDefault="00BE453E" w:rsidP="00A43890">
            <w:pPr>
              <w:pStyle w:val="TableHeading"/>
              <w:rPr>
                <w:rStyle w:val="Strong"/>
              </w:rPr>
            </w:pPr>
            <w:r>
              <w:rPr>
                <w:rStyle w:val="Strong"/>
              </w:rPr>
              <w:t xml:space="preserve">Total Due By </w:t>
            </w:r>
          </w:p>
        </w:tc>
        <w:tc>
          <w:tcPr>
            <w:tcW w:w="2000" w:type="pct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BCF5675" w14:textId="6D9C03D9" w:rsidR="00112F8A" w:rsidRDefault="008B2693" w:rsidP="00D97BFF">
            <w:pPr>
              <w:jc w:val="right"/>
              <w:rPr>
                <w:rStyle w:val="Strong"/>
              </w:rPr>
            </w:pPr>
            <w:r>
              <w:rPr>
                <w:rStyle w:val="Strong"/>
              </w:rPr>
              <w:t>£</w:t>
            </w:r>
            <w:r w:rsidR="00DA2B1D">
              <w:rPr>
                <w:rStyle w:val="Strong"/>
              </w:rPr>
              <w:t>352</w:t>
            </w:r>
            <w:bookmarkStart w:id="0" w:name="_GoBack"/>
            <w:bookmarkEnd w:id="0"/>
            <w:r w:rsidR="008E2453">
              <w:rPr>
                <w:rStyle w:val="Strong"/>
              </w:rPr>
              <w:t>.00</w:t>
            </w:r>
          </w:p>
        </w:tc>
      </w:tr>
      <w:tr w:rsidR="00112F8A" w14:paraId="0BCF5679" w14:textId="77777777" w:rsidTr="00112F8A">
        <w:trPr>
          <w:jc w:val="right"/>
        </w:trPr>
        <w:tc>
          <w:tcPr>
            <w:tcW w:w="3000" w:type="pct"/>
            <w:tcBorders>
              <w:top w:val="single" w:sz="4" w:space="0" w:color="A6A6A6" w:themeColor="background1" w:themeShade="A6"/>
              <w:bottom w:val="nil"/>
            </w:tcBorders>
            <w:vAlign w:val="bottom"/>
          </w:tcPr>
          <w:p w14:paraId="0BCF5677" w14:textId="77777777" w:rsidR="00112F8A" w:rsidRDefault="00BE453E">
            <w:pPr>
              <w:pStyle w:val="Closing"/>
            </w:pPr>
            <w:r>
              <w:t>Thank you for your business!</w:t>
            </w:r>
          </w:p>
        </w:tc>
        <w:tc>
          <w:tcPr>
            <w:tcW w:w="2000" w:type="pct"/>
            <w:tcBorders>
              <w:top w:val="single" w:sz="4" w:space="0" w:color="A6A6A6" w:themeColor="background1" w:themeShade="A6"/>
              <w:bottom w:val="nil"/>
            </w:tcBorders>
            <w:vAlign w:val="bottom"/>
          </w:tcPr>
          <w:p w14:paraId="0BCF5678" w14:textId="77777777" w:rsidR="00112F8A" w:rsidRDefault="00112F8A"/>
        </w:tc>
      </w:tr>
    </w:tbl>
    <w:p w14:paraId="0BCF567A" w14:textId="77777777" w:rsidR="00F35BE8" w:rsidRDefault="00F35BE8"/>
    <w:p w14:paraId="0BCF567B" w14:textId="77777777" w:rsidR="00F35BE8" w:rsidRDefault="00F35BE8"/>
    <w:p w14:paraId="0BCF567C" w14:textId="77777777" w:rsidR="00112F8A" w:rsidRDefault="00767061" w:rsidP="00F35BE8">
      <w:pPr>
        <w:jc w:val="center"/>
      </w:pPr>
      <w:r>
        <w:t>Payment terms are</w:t>
      </w:r>
      <w:r w:rsidR="00F35BE8">
        <w:t xml:space="preserve"> </w:t>
      </w:r>
      <w:r w:rsidR="00A74263">
        <w:t>payment prior to</w:t>
      </w:r>
      <w:r w:rsidR="00623873">
        <w:t xml:space="preserve"> delivery</w:t>
      </w:r>
      <w:r w:rsidR="00F35BE8">
        <w:t>.</w:t>
      </w:r>
    </w:p>
    <w:p w14:paraId="0BCF567D" w14:textId="77777777" w:rsidR="00F35BE8" w:rsidRDefault="00F35BE8" w:rsidP="00F35BE8">
      <w:pPr>
        <w:jc w:val="center"/>
      </w:pPr>
    </w:p>
    <w:p w14:paraId="0BCF567E" w14:textId="77777777" w:rsidR="00F35BE8" w:rsidRDefault="00F35BE8" w:rsidP="00F35BE8">
      <w:pPr>
        <w:jc w:val="center"/>
      </w:pPr>
      <w:r>
        <w:t>Stitch Sportswear Ltd No. 08796017</w:t>
      </w:r>
    </w:p>
    <w:p w14:paraId="0BCF567F" w14:textId="77777777" w:rsidR="00F35BE8" w:rsidRDefault="00F35BE8" w:rsidP="00F35BE8">
      <w:pPr>
        <w:jc w:val="center"/>
      </w:pPr>
      <w:r>
        <w:t xml:space="preserve"> </w:t>
      </w:r>
    </w:p>
    <w:p w14:paraId="0BCF5680" w14:textId="77777777" w:rsidR="00F35BE8" w:rsidRDefault="00F35BE8"/>
    <w:sectPr w:rsidR="00F35BE8">
      <w:headerReference w:type="default" r:id="rId9"/>
      <w:footerReference w:type="default" r:id="rId10"/>
      <w:headerReference w:type="first" r:id="rId11"/>
      <w:pgSz w:w="12240" w:h="15840" w:code="1"/>
      <w:pgMar w:top="2736" w:right="1080" w:bottom="1080" w:left="108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CF5683" w14:textId="77777777" w:rsidR="001A52CD" w:rsidRDefault="001A52CD">
      <w:pPr>
        <w:spacing w:before="0" w:after="0"/>
      </w:pPr>
      <w:r>
        <w:separator/>
      </w:r>
    </w:p>
  </w:endnote>
  <w:endnote w:type="continuationSeparator" w:id="0">
    <w:p w14:paraId="0BCF5684" w14:textId="77777777" w:rsidR="001A52CD" w:rsidRDefault="001A52C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CF5688" w14:textId="77777777" w:rsidR="00112F8A" w:rsidRDefault="00BE453E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F35BE8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CF5681" w14:textId="77777777" w:rsidR="001A52CD" w:rsidRDefault="001A52CD">
      <w:pPr>
        <w:spacing w:before="0" w:after="0"/>
      </w:pPr>
      <w:r>
        <w:separator/>
      </w:r>
    </w:p>
  </w:footnote>
  <w:footnote w:type="continuationSeparator" w:id="0">
    <w:p w14:paraId="0BCF5682" w14:textId="77777777" w:rsidR="001A52CD" w:rsidRDefault="001A52CD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alias w:val="Click icon at right to replace logo"/>
      <w:tag w:val="Click icon at right to replace logo"/>
      <w:id w:val="1289931334"/>
      <w:dataBinding w:prefixMappings="xmlns:ns0='http://schemas.microsoft.com/pics' " w:xpath="/ns0:mappings[1]/ns0:picture[1]" w:storeItemID="{47E18979-C756-43FD-9D2A-15203E6A502A}"/>
      <w:picture/>
    </w:sdtPr>
    <w:sdtEndPr/>
    <w:sdtContent>
      <w:p w14:paraId="0BCF5686" w14:textId="77777777" w:rsidR="00112F8A" w:rsidRDefault="00BE453E">
        <w:pPr>
          <w:pStyle w:val="Header"/>
        </w:pPr>
        <w:r>
          <w:rPr>
            <w:noProof/>
            <w:lang w:val="en-GB" w:eastAsia="en-GB"/>
          </w:rPr>
          <w:drawing>
            <wp:inline distT="0" distB="0" distL="0" distR="0" wp14:anchorId="0BCF5693" wp14:editId="0BCF5694">
              <wp:extent cx="914397" cy="440573"/>
              <wp:effectExtent l="0" t="0" r="635" b="0"/>
              <wp:docPr id="7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 preferRelativeResize="0"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14397" cy="44057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ook w:val="04A0" w:firstRow="1" w:lastRow="0" w:firstColumn="1" w:lastColumn="0" w:noHBand="0" w:noVBand="1"/>
      <w:tblDescription w:val="Contact information"/>
    </w:tblPr>
    <w:tblGrid>
      <w:gridCol w:w="5033"/>
      <w:gridCol w:w="5047"/>
    </w:tblGrid>
    <w:tr w:rsidR="00112F8A" w14:paraId="0BCF5690" w14:textId="77777777">
      <w:tc>
        <w:tcPr>
          <w:tcW w:w="5148" w:type="dxa"/>
        </w:tcPr>
        <w:p w14:paraId="0BCF5689" w14:textId="77777777" w:rsidR="00112F8A" w:rsidRDefault="00C0584A">
          <w:r>
            <w:t>Stitch Sportswear Ltd</w:t>
          </w:r>
        </w:p>
        <w:p w14:paraId="0BCF568D" w14:textId="0FDDA806" w:rsidR="00C0584A" w:rsidRDefault="00E74CE4">
          <w:r>
            <w:t>Unit 1 The Parks</w:t>
          </w:r>
        </w:p>
        <w:p w14:paraId="4583B12A" w14:textId="2C12BF70" w:rsidR="00E74CE4" w:rsidRDefault="00E74CE4">
          <w:r>
            <w:t>Spring Lane South</w:t>
          </w:r>
        </w:p>
        <w:p w14:paraId="6646F065" w14:textId="757C40AC" w:rsidR="00E74CE4" w:rsidRDefault="00E74CE4">
          <w:pPr>
            <w:rPr>
              <w:rStyle w:val="Strong"/>
            </w:rPr>
          </w:pPr>
          <w:r>
            <w:t>Malvern WR14 1AT</w:t>
          </w:r>
        </w:p>
        <w:p w14:paraId="0BCF568E" w14:textId="77777777" w:rsidR="00112F8A" w:rsidRDefault="00BE453E" w:rsidP="00C0584A">
          <w:r>
            <w:rPr>
              <w:rStyle w:val="Strong"/>
            </w:rPr>
            <w:t>Tel</w:t>
          </w:r>
          <w:r>
            <w:t xml:space="preserve"> </w:t>
          </w:r>
          <w:r w:rsidR="00C0584A">
            <w:t>01684 899250</w:t>
          </w:r>
          <w:r>
            <w:t xml:space="preserve"> </w:t>
          </w:r>
        </w:p>
      </w:tc>
      <w:tc>
        <w:tcPr>
          <w:tcW w:w="5148" w:type="dxa"/>
        </w:tcPr>
        <w:sdt>
          <w:sdtPr>
            <w:rPr>
              <w:noProof/>
            </w:rPr>
            <w:alias w:val="Click icon at right to replace logo"/>
            <w:tag w:val="Click icon at right to replace logo"/>
            <w:id w:val="-708340337"/>
            <w:dataBinding w:prefixMappings="xmlns:ns0='http://schemas.microsoft.com/pics' " w:xpath="/ns0:mappings[1]/ns0:picture[1]" w:storeItemID="{47E18979-C756-43FD-9D2A-15203E6A502A}"/>
            <w:picture/>
          </w:sdtPr>
          <w:sdtEndPr/>
          <w:sdtContent>
            <w:p w14:paraId="0BCF568F" w14:textId="77777777" w:rsidR="00112F8A" w:rsidRDefault="00BE453E">
              <w:pPr>
                <w:pStyle w:val="Header"/>
              </w:pPr>
              <w:r>
                <w:rPr>
                  <w:noProof/>
                  <w:lang w:val="en-GB" w:eastAsia="en-GB"/>
                </w:rPr>
                <w:drawing>
                  <wp:inline distT="0" distB="0" distL="0" distR="0" wp14:anchorId="0BCF5695" wp14:editId="0BCF5696">
                    <wp:extent cx="914395" cy="255576"/>
                    <wp:effectExtent l="0" t="0" r="635" b="0"/>
                    <wp:docPr id="8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14395" cy="2555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14:paraId="0BCF5691" w14:textId="77777777" w:rsidR="00112F8A" w:rsidRDefault="00112F8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84A"/>
    <w:rsid w:val="000608F0"/>
    <w:rsid w:val="00063C11"/>
    <w:rsid w:val="00066EDB"/>
    <w:rsid w:val="000871A6"/>
    <w:rsid w:val="000B699E"/>
    <w:rsid w:val="000C051C"/>
    <w:rsid w:val="000C446C"/>
    <w:rsid w:val="0010622A"/>
    <w:rsid w:val="0010626E"/>
    <w:rsid w:val="00112F8A"/>
    <w:rsid w:val="00150D70"/>
    <w:rsid w:val="001A2FE7"/>
    <w:rsid w:val="001A52CD"/>
    <w:rsid w:val="001B52DF"/>
    <w:rsid w:val="001B7CDC"/>
    <w:rsid w:val="001D31EA"/>
    <w:rsid w:val="001D6CF9"/>
    <w:rsid w:val="001F162E"/>
    <w:rsid w:val="00255DA3"/>
    <w:rsid w:val="00262824"/>
    <w:rsid w:val="002939C9"/>
    <w:rsid w:val="002A69BB"/>
    <w:rsid w:val="002F1988"/>
    <w:rsid w:val="00317386"/>
    <w:rsid w:val="003263DB"/>
    <w:rsid w:val="00343719"/>
    <w:rsid w:val="00351ABD"/>
    <w:rsid w:val="003624CA"/>
    <w:rsid w:val="0038304D"/>
    <w:rsid w:val="003946CE"/>
    <w:rsid w:val="003A15C4"/>
    <w:rsid w:val="003D560D"/>
    <w:rsid w:val="003D6577"/>
    <w:rsid w:val="003F2E94"/>
    <w:rsid w:val="00416840"/>
    <w:rsid w:val="0046133F"/>
    <w:rsid w:val="00462FA6"/>
    <w:rsid w:val="004A18E2"/>
    <w:rsid w:val="004E576A"/>
    <w:rsid w:val="005567A7"/>
    <w:rsid w:val="005A444B"/>
    <w:rsid w:val="005C083D"/>
    <w:rsid w:val="005E41D9"/>
    <w:rsid w:val="005F7FC4"/>
    <w:rsid w:val="0060369F"/>
    <w:rsid w:val="00623873"/>
    <w:rsid w:val="006350F4"/>
    <w:rsid w:val="006420C1"/>
    <w:rsid w:val="00662AD3"/>
    <w:rsid w:val="00674B96"/>
    <w:rsid w:val="006C634D"/>
    <w:rsid w:val="00702AED"/>
    <w:rsid w:val="00717315"/>
    <w:rsid w:val="007211F5"/>
    <w:rsid w:val="007434CC"/>
    <w:rsid w:val="00767061"/>
    <w:rsid w:val="007C14C1"/>
    <w:rsid w:val="007D5C23"/>
    <w:rsid w:val="008047D5"/>
    <w:rsid w:val="00871657"/>
    <w:rsid w:val="0087390B"/>
    <w:rsid w:val="008931E9"/>
    <w:rsid w:val="008B2693"/>
    <w:rsid w:val="008E2453"/>
    <w:rsid w:val="00906AE6"/>
    <w:rsid w:val="00993D91"/>
    <w:rsid w:val="009B4A2E"/>
    <w:rsid w:val="009C55CA"/>
    <w:rsid w:val="009E174D"/>
    <w:rsid w:val="009E3C5A"/>
    <w:rsid w:val="009F0A9C"/>
    <w:rsid w:val="00A06E8A"/>
    <w:rsid w:val="00A13C14"/>
    <w:rsid w:val="00A43890"/>
    <w:rsid w:val="00A54447"/>
    <w:rsid w:val="00A74263"/>
    <w:rsid w:val="00A776C2"/>
    <w:rsid w:val="00A81E18"/>
    <w:rsid w:val="00A82B01"/>
    <w:rsid w:val="00AB63AC"/>
    <w:rsid w:val="00AB6571"/>
    <w:rsid w:val="00B83D26"/>
    <w:rsid w:val="00BE453E"/>
    <w:rsid w:val="00C0584A"/>
    <w:rsid w:val="00C70E75"/>
    <w:rsid w:val="00CA3917"/>
    <w:rsid w:val="00CA5E84"/>
    <w:rsid w:val="00CC4379"/>
    <w:rsid w:val="00CD3403"/>
    <w:rsid w:val="00D23AFA"/>
    <w:rsid w:val="00D345A1"/>
    <w:rsid w:val="00D97BFF"/>
    <w:rsid w:val="00DA2B1D"/>
    <w:rsid w:val="00DD3DEC"/>
    <w:rsid w:val="00DE79E0"/>
    <w:rsid w:val="00DF7978"/>
    <w:rsid w:val="00E11FF3"/>
    <w:rsid w:val="00E15AD3"/>
    <w:rsid w:val="00E31409"/>
    <w:rsid w:val="00E42EB7"/>
    <w:rsid w:val="00E44BEA"/>
    <w:rsid w:val="00E74CE4"/>
    <w:rsid w:val="00E9525F"/>
    <w:rsid w:val="00EE189C"/>
    <w:rsid w:val="00F35BE8"/>
    <w:rsid w:val="00F365F3"/>
    <w:rsid w:val="00F368EF"/>
    <w:rsid w:val="00F53877"/>
    <w:rsid w:val="00F65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0BCF5636"/>
  <w15:chartTrackingRefBased/>
  <w15:docId w15:val="{8948CB72-E5CD-4D91-88AD-6D63079A9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jc w:val="right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paragraph" w:styleId="Footer">
    <w:name w:val="footer"/>
    <w:basedOn w:val="Normal"/>
    <w:link w:val="FooterChar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FooterChar">
    <w:name w:val="Footer Char"/>
    <w:basedOn w:val="DefaultParagraphFont"/>
    <w:link w:val="Footer"/>
    <w:uiPriority w:val="99"/>
    <w:rPr>
      <w:kern w:val="20"/>
    </w:rPr>
  </w:style>
  <w:style w:type="paragraph" w:styleId="NoSpacing">
    <w:name w:val="No Spacing"/>
    <w:link w:val="NoSpacingChar"/>
    <w:uiPriority w:val="1"/>
    <w:qFormat/>
    <w:pPr>
      <w:spacing w:before="0" w:after="0"/>
    </w:pPr>
    <w:rPr>
      <w:szCs w:val="4"/>
    </w:rPr>
  </w:style>
  <w:style w:type="character" w:styleId="Strong">
    <w:name w:val="Strong"/>
    <w:basedOn w:val="DefaultParagraphFont"/>
    <w:uiPriority w:val="1"/>
    <w:unhideWhenUsed/>
    <w:qFormat/>
    <w:rPr>
      <w:b/>
      <w:bCs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Pr>
      <w:szCs w:val="4"/>
    </w:rPr>
  </w:style>
  <w:style w:type="table" w:styleId="TableGrid">
    <w:name w:val="Table Grid"/>
    <w:basedOn w:val="TableNormal"/>
    <w:uiPriority w:val="5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before="120" w:after="120"/>
    </w:pPr>
    <w:rPr>
      <w:rFonts w:asciiTheme="majorHAnsi" w:eastAsiaTheme="majorEastAsia" w:hAnsiTheme="majorHAnsi" w:cstheme="majorBidi"/>
      <w:caps/>
      <w:color w:val="FFFFFF" w:themeColor="background1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FFFFFF" w:themeColor="background1"/>
      <w:kern w:val="28"/>
      <w:sz w:val="28"/>
      <w:szCs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Closing">
    <w:name w:val="Closing"/>
    <w:basedOn w:val="Normal"/>
    <w:link w:val="ClosingChar"/>
    <w:uiPriority w:val="99"/>
    <w:unhideWhenUsed/>
    <w:pPr>
      <w:spacing w:before="600" w:after="80"/>
    </w:pPr>
  </w:style>
  <w:style w:type="character" w:customStyle="1" w:styleId="ClosingChar">
    <w:name w:val="Closing Char"/>
    <w:basedOn w:val="DefaultParagraphFont"/>
    <w:link w:val="Closing"/>
    <w:uiPriority w:val="99"/>
    <w:rPr>
      <w:kern w:val="20"/>
    </w:rPr>
  </w:style>
  <w:style w:type="paragraph" w:customStyle="1" w:styleId="TableHeading">
    <w:name w:val="Table Heading"/>
    <w:basedOn w:val="Normal"/>
    <w:qFormat/>
    <w:rPr>
      <w:rFonts w:asciiTheme="majorHAnsi" w:hAnsiTheme="majorHAnsi" w:cstheme="majorHAnsi"/>
      <w:caps/>
      <w:color w:val="7E97AD" w:themeColor="accent1"/>
    </w:rPr>
  </w:style>
  <w:style w:type="table" w:customStyle="1" w:styleId="InvoiceTable">
    <w:name w:val="Invoice Table"/>
    <w:basedOn w:val="TableNormal"/>
    <w:uiPriority w:val="99"/>
    <w:pPr>
      <w:spacing w:before="80" w:after="80"/>
    </w:pPr>
    <w:tblPr>
      <w:tblBorders>
        <w:bottom w:val="single" w:sz="4" w:space="0" w:color="D9D9D9" w:themeColor="background1" w:themeShade="D9"/>
        <w:insideH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ajorHAnsi" w:hAnsiTheme="majorHAnsi"/>
        <w:caps/>
        <w:smallCaps w:val="0"/>
        <w:color w:val="FFFFFF" w:themeColor="background1"/>
        <w:sz w:val="20"/>
      </w:rPr>
      <w:tblPr/>
      <w:tcPr>
        <w:shd w:val="clear" w:color="auto" w:fill="7E97AD" w:themeFill="accent1"/>
      </w:tcPr>
    </w:tblStylePr>
    <w:tblStylePr w:type="lastRow">
      <w:tblPr/>
      <w:tcPr>
        <w:tcBorders>
          <w:bottom w:val="single" w:sz="4" w:space="0" w:color="A6A6A6" w:themeColor="background1" w:themeShade="A6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mon\AppData\Roaming\Microsoft\Templates\Invoice%20(Timeless%20design).dotx" TargetMode="External"/></Relationship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mappings xmlns="http://schemas.microsoft.com/pics">
  <picture>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</picture>
</mapping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E18979-C756-43FD-9D2A-15203E6A502A}">
  <ds:schemaRefs>
    <ds:schemaRef ds:uri="http://schemas.microsoft.com/pics"/>
  </ds:schemaRefs>
</ds:datastoreItem>
</file>

<file path=customXml/itemProps2.xml><?xml version="1.0" encoding="utf-8"?>
<ds:datastoreItem xmlns:ds="http://schemas.openxmlformats.org/officeDocument/2006/customXml" ds:itemID="{CBB87D7D-49D6-40A8-A680-1E0D3A4F63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4BA0616-3818-44AC-9369-81D23F7EB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Invoice (Timeless design).dotx</Template>
  <TotalTime>1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simon keyte</dc:creator>
  <cp:keywords/>
  <cp:lastModifiedBy>Simon Keyte</cp:lastModifiedBy>
  <cp:revision>2</cp:revision>
  <dcterms:created xsi:type="dcterms:W3CDTF">2016-04-14T09:44:00Z</dcterms:created>
  <dcterms:modified xsi:type="dcterms:W3CDTF">2016-04-14T09:44:00Z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TC027909449991</vt:lpwstr>
  </property>
</Properties>
</file>