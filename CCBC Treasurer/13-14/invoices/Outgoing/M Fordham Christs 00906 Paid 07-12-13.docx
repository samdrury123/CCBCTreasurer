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F28" w:rsidRPr="0061761A" w:rsidRDefault="00EB3F28" w:rsidP="0061761A">
      <w:pPr>
        <w:jc w:val="center"/>
        <w:rPr>
          <w:b/>
          <w:bCs/>
          <w:sz w:val="32"/>
          <w:szCs w:val="32"/>
        </w:rPr>
      </w:pPr>
      <w:r w:rsidRPr="0061761A">
        <w:rPr>
          <w:b/>
          <w:bCs/>
          <w:sz w:val="32"/>
          <w:szCs w:val="32"/>
        </w:rPr>
        <w:t>M FORDHAM T/A</w:t>
      </w:r>
    </w:p>
    <w:p w:rsidR="00EB3F28" w:rsidRDefault="00EB3F28" w:rsidP="0061761A">
      <w:pPr>
        <w:jc w:val="center"/>
        <w:rPr>
          <w:b/>
          <w:bCs/>
          <w:sz w:val="32"/>
          <w:szCs w:val="32"/>
        </w:rPr>
      </w:pPr>
      <w:r w:rsidRPr="0061761A">
        <w:rPr>
          <w:b/>
          <w:bCs/>
          <w:sz w:val="32"/>
          <w:szCs w:val="32"/>
        </w:rPr>
        <w:t>ANGLIA ROWING EQUIPMENT</w:t>
      </w:r>
    </w:p>
    <w:p w:rsidR="00EB3F28" w:rsidRPr="0061761A" w:rsidRDefault="00EB3F28" w:rsidP="0061761A">
      <w:pPr>
        <w:jc w:val="center"/>
        <w:rPr>
          <w:b/>
          <w:bCs/>
          <w:sz w:val="32"/>
          <w:szCs w:val="32"/>
        </w:rPr>
      </w:pPr>
      <w:r>
        <w:rPr>
          <w:b/>
          <w:bCs/>
        </w:rPr>
        <w:t>VAT Reg No: 986548650</w:t>
      </w:r>
    </w:p>
    <w:p w:rsidR="00EB3F28" w:rsidRPr="00651E14" w:rsidRDefault="00EB3F28" w:rsidP="001D56DB">
      <w:pPr>
        <w:rPr>
          <w:b/>
          <w:bCs/>
          <w:sz w:val="36"/>
          <w:szCs w:val="36"/>
        </w:rPr>
      </w:pPr>
    </w:p>
    <w:p w:rsidR="00EB3F28" w:rsidRDefault="00EB3F28" w:rsidP="00A63D23">
      <w:pPr>
        <w:jc w:val="center"/>
        <w:rPr>
          <w:b/>
          <w:bCs/>
          <w:sz w:val="32"/>
          <w:szCs w:val="32"/>
        </w:rPr>
      </w:pPr>
    </w:p>
    <w:p w:rsidR="00EB3F28" w:rsidRDefault="00EB3F28" w:rsidP="00651E14">
      <w:pPr>
        <w:jc w:val="both"/>
        <w:rPr>
          <w:b/>
          <w:bCs/>
        </w:rPr>
      </w:pPr>
    </w:p>
    <w:p w:rsidR="00EB3F28" w:rsidRDefault="00EB3F28" w:rsidP="00651E14">
      <w:pPr>
        <w:jc w:val="both"/>
        <w:rPr>
          <w:b/>
          <w:bCs/>
        </w:rPr>
      </w:pPr>
      <w:r>
        <w:rPr>
          <w:b/>
          <w:bCs/>
        </w:rPr>
        <w:t>INVOICE NO:   00906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DATE:    05/12/2013                                                                                                       </w:t>
      </w:r>
    </w:p>
    <w:p w:rsidR="00EB3F28" w:rsidRDefault="00EB3F28" w:rsidP="00651E14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</w:t>
      </w:r>
    </w:p>
    <w:p w:rsidR="00EB3F28" w:rsidRDefault="00EB3F28" w:rsidP="00651E14">
      <w:pPr>
        <w:jc w:val="both"/>
        <w:rPr>
          <w:b/>
          <w:bCs/>
        </w:rPr>
      </w:pPr>
      <w:r>
        <w:rPr>
          <w:b/>
          <w:bCs/>
        </w:rPr>
        <w:t xml:space="preserve">The Treasurer </w:t>
      </w:r>
    </w:p>
    <w:p w:rsidR="00EB3F28" w:rsidRDefault="00EB3F28" w:rsidP="00651E14">
      <w:pPr>
        <w:jc w:val="both"/>
        <w:rPr>
          <w:b/>
          <w:bCs/>
        </w:rPr>
      </w:pPr>
      <w:r>
        <w:rPr>
          <w:b/>
          <w:bCs/>
        </w:rPr>
        <w:t>Christ’s Boat Club</w:t>
      </w:r>
    </w:p>
    <w:p w:rsidR="00EB3F28" w:rsidRDefault="00EB3F28" w:rsidP="00651E14">
      <w:pPr>
        <w:jc w:val="both"/>
        <w:rPr>
          <w:b/>
          <w:bCs/>
        </w:rPr>
      </w:pPr>
    </w:p>
    <w:p w:rsidR="00EB3F28" w:rsidRDefault="00EB3F28" w:rsidP="00651E14">
      <w:pPr>
        <w:jc w:val="both"/>
        <w:rPr>
          <w:b/>
          <w:bCs/>
        </w:rPr>
      </w:pPr>
    </w:p>
    <w:p w:rsidR="00EB3F28" w:rsidRDefault="00EB3F28" w:rsidP="00651E14">
      <w:pPr>
        <w:jc w:val="both"/>
        <w:rPr>
          <w:b/>
          <w:bCs/>
        </w:rPr>
      </w:pPr>
    </w:p>
    <w:p w:rsidR="00EB3F28" w:rsidRDefault="00EB3F28" w:rsidP="00651E14">
      <w:pPr>
        <w:jc w:val="both"/>
        <w:rPr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9"/>
        <w:gridCol w:w="3343"/>
        <w:gridCol w:w="1157"/>
        <w:gridCol w:w="1318"/>
        <w:gridCol w:w="1435"/>
      </w:tblGrid>
      <w:tr w:rsidR="00EB3F28" w:rsidRPr="00DB12C0">
        <w:tc>
          <w:tcPr>
            <w:tcW w:w="1420" w:type="dxa"/>
          </w:tcPr>
          <w:p w:rsidR="00EB3F28" w:rsidRPr="00DB12C0" w:rsidRDefault="00EB3F28" w:rsidP="00DB12C0">
            <w:pPr>
              <w:jc w:val="both"/>
              <w:rPr>
                <w:b/>
                <w:bCs/>
              </w:rPr>
            </w:pPr>
            <w:r w:rsidRPr="00DB12C0">
              <w:rPr>
                <w:b/>
                <w:bCs/>
              </w:rPr>
              <w:t>Quantity</w:t>
            </w:r>
          </w:p>
        </w:tc>
        <w:tc>
          <w:tcPr>
            <w:tcW w:w="5792" w:type="dxa"/>
          </w:tcPr>
          <w:p w:rsidR="00EB3F28" w:rsidRPr="00DB12C0" w:rsidRDefault="00EB3F28" w:rsidP="00DB12C0">
            <w:pPr>
              <w:jc w:val="both"/>
              <w:rPr>
                <w:b/>
                <w:bCs/>
              </w:rPr>
            </w:pPr>
            <w:r w:rsidRPr="00DB12C0">
              <w:rPr>
                <w:b/>
                <w:bCs/>
              </w:rPr>
              <w:t>Details</w:t>
            </w:r>
          </w:p>
        </w:tc>
        <w:tc>
          <w:tcPr>
            <w:tcW w:w="1260" w:type="dxa"/>
          </w:tcPr>
          <w:p w:rsidR="00EB3F28" w:rsidRPr="00DB12C0" w:rsidRDefault="00EB3F28" w:rsidP="00DB12C0">
            <w:pPr>
              <w:jc w:val="both"/>
              <w:rPr>
                <w:b/>
                <w:bCs/>
              </w:rPr>
            </w:pPr>
            <w:r w:rsidRPr="00DB12C0">
              <w:rPr>
                <w:b/>
                <w:bCs/>
              </w:rPr>
              <w:t>Unit Price</w:t>
            </w:r>
          </w:p>
        </w:tc>
        <w:tc>
          <w:tcPr>
            <w:tcW w:w="1620" w:type="dxa"/>
          </w:tcPr>
          <w:p w:rsidR="00EB3F28" w:rsidRPr="00DB12C0" w:rsidRDefault="00EB3F28" w:rsidP="00DB12C0">
            <w:pPr>
              <w:jc w:val="both"/>
              <w:rPr>
                <w:b/>
                <w:bCs/>
              </w:rPr>
            </w:pPr>
            <w:r w:rsidRPr="00DB12C0">
              <w:rPr>
                <w:b/>
                <w:bCs/>
              </w:rPr>
              <w:t>Net Amount</w:t>
            </w:r>
          </w:p>
        </w:tc>
        <w:tc>
          <w:tcPr>
            <w:tcW w:w="1446" w:type="dxa"/>
          </w:tcPr>
          <w:p w:rsidR="00EB3F28" w:rsidRPr="00DB12C0" w:rsidRDefault="00EB3F28" w:rsidP="00DB12C0">
            <w:pPr>
              <w:jc w:val="both"/>
              <w:rPr>
                <w:b/>
                <w:bCs/>
              </w:rPr>
            </w:pPr>
            <w:r w:rsidRPr="00DB12C0">
              <w:rPr>
                <w:b/>
                <w:bCs/>
              </w:rPr>
              <w:t>VAT@20%</w:t>
            </w:r>
          </w:p>
        </w:tc>
      </w:tr>
      <w:tr w:rsidR="00EB3F28" w:rsidRPr="00DB12C0">
        <w:tc>
          <w:tcPr>
            <w:tcW w:w="1420" w:type="dxa"/>
          </w:tcPr>
          <w:p w:rsidR="00EB3F28" w:rsidRPr="00DB12C0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  <w:tc>
          <w:tcPr>
            <w:tcW w:w="5792" w:type="dxa"/>
          </w:tcPr>
          <w:p w:rsidR="00EB3F28" w:rsidRPr="00DB12C0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Carbon footboard</w:t>
            </w:r>
          </w:p>
        </w:tc>
        <w:tc>
          <w:tcPr>
            <w:tcW w:w="126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36.50</w:t>
            </w:r>
          </w:p>
        </w:tc>
        <w:tc>
          <w:tcPr>
            <w:tcW w:w="162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36.50</w:t>
            </w:r>
          </w:p>
        </w:tc>
        <w:tc>
          <w:tcPr>
            <w:tcW w:w="1446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7.30</w:t>
            </w:r>
          </w:p>
        </w:tc>
      </w:tr>
      <w:tr w:rsidR="00EB3F28" w:rsidRPr="00DB12C0">
        <w:tc>
          <w:tcPr>
            <w:tcW w:w="1420" w:type="dxa"/>
          </w:tcPr>
          <w:p w:rsidR="00EB3F28" w:rsidRPr="00DB12C0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3.00</w:t>
            </w:r>
          </w:p>
        </w:tc>
        <w:tc>
          <w:tcPr>
            <w:tcW w:w="5792" w:type="dxa"/>
          </w:tcPr>
          <w:p w:rsidR="00EB3F28" w:rsidRPr="00DB12C0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Martinoli bowball large</w:t>
            </w:r>
          </w:p>
        </w:tc>
        <w:tc>
          <w:tcPr>
            <w:tcW w:w="126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6.57</w:t>
            </w:r>
          </w:p>
        </w:tc>
        <w:tc>
          <w:tcPr>
            <w:tcW w:w="162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19.71</w:t>
            </w:r>
          </w:p>
        </w:tc>
        <w:tc>
          <w:tcPr>
            <w:tcW w:w="1446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3.94</w:t>
            </w:r>
          </w:p>
        </w:tc>
      </w:tr>
      <w:tr w:rsidR="00EB3F28" w:rsidRPr="00DB12C0">
        <w:tc>
          <w:tcPr>
            <w:tcW w:w="1420" w:type="dxa"/>
          </w:tcPr>
          <w:p w:rsidR="00EB3F28" w:rsidRPr="00DB12C0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5.00</w:t>
            </w:r>
          </w:p>
        </w:tc>
        <w:tc>
          <w:tcPr>
            <w:tcW w:w="5792" w:type="dxa"/>
          </w:tcPr>
          <w:p w:rsidR="00EB3F28" w:rsidRPr="00DB12C0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Martinoli bow ball</w:t>
            </w:r>
          </w:p>
        </w:tc>
        <w:tc>
          <w:tcPr>
            <w:tcW w:w="126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3.75</w:t>
            </w:r>
          </w:p>
        </w:tc>
        <w:tc>
          <w:tcPr>
            <w:tcW w:w="162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18.75</w:t>
            </w:r>
          </w:p>
        </w:tc>
        <w:tc>
          <w:tcPr>
            <w:tcW w:w="1446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3.75</w:t>
            </w:r>
          </w:p>
        </w:tc>
      </w:tr>
      <w:tr w:rsidR="00EB3F28" w:rsidRPr="00DB12C0">
        <w:tc>
          <w:tcPr>
            <w:tcW w:w="142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6.00</w:t>
            </w:r>
          </w:p>
        </w:tc>
        <w:tc>
          <w:tcPr>
            <w:tcW w:w="5792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Height washers pack </w:t>
            </w:r>
          </w:p>
        </w:tc>
        <w:tc>
          <w:tcPr>
            <w:tcW w:w="126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1.88</w:t>
            </w:r>
          </w:p>
        </w:tc>
        <w:tc>
          <w:tcPr>
            <w:tcW w:w="162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11.28</w:t>
            </w:r>
          </w:p>
        </w:tc>
        <w:tc>
          <w:tcPr>
            <w:tcW w:w="1446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2.26</w:t>
            </w:r>
          </w:p>
        </w:tc>
      </w:tr>
      <w:tr w:rsidR="00EB3F28" w:rsidRPr="00DB12C0">
        <w:tc>
          <w:tcPr>
            <w:tcW w:w="142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</w:p>
        </w:tc>
        <w:tc>
          <w:tcPr>
            <w:tcW w:w="5792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</w:p>
        </w:tc>
        <w:tc>
          <w:tcPr>
            <w:tcW w:w="126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carriage</w:t>
            </w:r>
          </w:p>
        </w:tc>
        <w:tc>
          <w:tcPr>
            <w:tcW w:w="162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12.57</w:t>
            </w:r>
          </w:p>
        </w:tc>
        <w:tc>
          <w:tcPr>
            <w:tcW w:w="1446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2.51</w:t>
            </w:r>
          </w:p>
        </w:tc>
      </w:tr>
      <w:tr w:rsidR="00EB3F28" w:rsidRPr="00DB12C0">
        <w:tc>
          <w:tcPr>
            <w:tcW w:w="142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</w:p>
        </w:tc>
        <w:tc>
          <w:tcPr>
            <w:tcW w:w="5792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</w:p>
        </w:tc>
        <w:tc>
          <w:tcPr>
            <w:tcW w:w="126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Sub totals</w:t>
            </w:r>
          </w:p>
        </w:tc>
        <w:tc>
          <w:tcPr>
            <w:tcW w:w="162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98.81</w:t>
            </w:r>
          </w:p>
        </w:tc>
        <w:tc>
          <w:tcPr>
            <w:tcW w:w="1446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19.76</w:t>
            </w:r>
          </w:p>
        </w:tc>
      </w:tr>
      <w:tr w:rsidR="00EB3F28" w:rsidRPr="00DB12C0">
        <w:tc>
          <w:tcPr>
            <w:tcW w:w="142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</w:p>
        </w:tc>
        <w:tc>
          <w:tcPr>
            <w:tcW w:w="5792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</w:p>
        </w:tc>
        <w:tc>
          <w:tcPr>
            <w:tcW w:w="126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620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£118.57</w:t>
            </w:r>
          </w:p>
        </w:tc>
        <w:tc>
          <w:tcPr>
            <w:tcW w:w="1446" w:type="dxa"/>
          </w:tcPr>
          <w:p w:rsidR="00EB3F28" w:rsidRDefault="00EB3F28" w:rsidP="00DB12C0">
            <w:pPr>
              <w:jc w:val="both"/>
              <w:rPr>
                <w:b/>
                <w:bCs/>
              </w:rPr>
            </w:pPr>
          </w:p>
        </w:tc>
      </w:tr>
    </w:tbl>
    <w:p w:rsidR="00EB3F28" w:rsidRDefault="00EB3F28" w:rsidP="00651E14">
      <w:pPr>
        <w:jc w:val="both"/>
        <w:rPr>
          <w:b/>
          <w:bCs/>
        </w:rPr>
      </w:pPr>
    </w:p>
    <w:p w:rsidR="00EB3F28" w:rsidRDefault="00EB3F28" w:rsidP="00A63D23">
      <w:pPr>
        <w:jc w:val="center"/>
        <w:rPr>
          <w:b/>
          <w:bCs/>
        </w:rPr>
      </w:pPr>
    </w:p>
    <w:p w:rsidR="00EB3F28" w:rsidRDefault="00EB3F28" w:rsidP="00A63D23">
      <w:pPr>
        <w:jc w:val="center"/>
        <w:rPr>
          <w:b/>
          <w:bCs/>
        </w:rPr>
      </w:pPr>
    </w:p>
    <w:p w:rsidR="00EB3F28" w:rsidRPr="00D95297" w:rsidRDefault="00EB3F28" w:rsidP="00C51E98">
      <w:pPr>
        <w:jc w:val="both"/>
        <w:rPr>
          <w:b/>
          <w:bCs/>
          <w:sz w:val="32"/>
          <w:szCs w:val="32"/>
        </w:rPr>
      </w:pPr>
    </w:p>
    <w:p w:rsidR="00EB3F28" w:rsidRDefault="00EB3F28" w:rsidP="00C51E98">
      <w:pPr>
        <w:jc w:val="both"/>
        <w:rPr>
          <w:b/>
          <w:bCs/>
          <w:sz w:val="32"/>
          <w:szCs w:val="32"/>
        </w:rPr>
      </w:pPr>
      <w:r w:rsidRPr="00D95297">
        <w:rPr>
          <w:b/>
          <w:bCs/>
          <w:sz w:val="32"/>
          <w:szCs w:val="32"/>
        </w:rPr>
        <w:t>Please make chequ</w:t>
      </w:r>
      <w:r>
        <w:rPr>
          <w:b/>
          <w:bCs/>
          <w:sz w:val="32"/>
          <w:szCs w:val="32"/>
        </w:rPr>
        <w:t>es payable to M Fordham within 14 days</w:t>
      </w:r>
    </w:p>
    <w:p w:rsidR="00EB3F28" w:rsidRDefault="00EB3F28" w:rsidP="00C51E98">
      <w:pPr>
        <w:jc w:val="both"/>
        <w:rPr>
          <w:b/>
          <w:bCs/>
          <w:sz w:val="32"/>
          <w:szCs w:val="32"/>
        </w:rPr>
      </w:pPr>
    </w:p>
    <w:p w:rsidR="00EB3F28" w:rsidRDefault="00EB3F28" w:rsidP="00C51E98">
      <w:pPr>
        <w:jc w:val="both"/>
        <w:rPr>
          <w:b/>
          <w:bCs/>
          <w:sz w:val="32"/>
          <w:szCs w:val="32"/>
        </w:rPr>
      </w:pPr>
    </w:p>
    <w:p w:rsidR="00EB3F28" w:rsidRPr="00D95297" w:rsidRDefault="00EB3F28" w:rsidP="00C51E98">
      <w:pPr>
        <w:jc w:val="both"/>
        <w:rPr>
          <w:b/>
          <w:bCs/>
          <w:sz w:val="32"/>
          <w:szCs w:val="32"/>
        </w:rPr>
      </w:pPr>
    </w:p>
    <w:p w:rsidR="00EB3F28" w:rsidRDefault="00EB3F28" w:rsidP="00C51E98">
      <w:pPr>
        <w:jc w:val="both"/>
        <w:rPr>
          <w:b/>
          <w:bCs/>
        </w:rPr>
      </w:pPr>
    </w:p>
    <w:p w:rsidR="00EB3F28" w:rsidRDefault="00EB3F28" w:rsidP="00C51E98">
      <w:pPr>
        <w:jc w:val="both"/>
        <w:rPr>
          <w:b/>
          <w:bCs/>
        </w:rPr>
      </w:pPr>
    </w:p>
    <w:p w:rsidR="00EB3F28" w:rsidRDefault="00EB3F28" w:rsidP="00C51E98">
      <w:pPr>
        <w:jc w:val="both"/>
        <w:rPr>
          <w:b/>
          <w:bCs/>
        </w:rPr>
      </w:pPr>
      <w:r>
        <w:rPr>
          <w:b/>
          <w:bCs/>
        </w:rPr>
        <w:t>170 Milton Road</w:t>
      </w:r>
    </w:p>
    <w:p w:rsidR="00EB3F28" w:rsidRDefault="00EB3F28" w:rsidP="00C51E98">
      <w:pPr>
        <w:jc w:val="both"/>
        <w:rPr>
          <w:b/>
          <w:bCs/>
        </w:rPr>
      </w:pPr>
      <w:r>
        <w:rPr>
          <w:b/>
          <w:bCs/>
        </w:rPr>
        <w:t>Cambridge CB4 1LE</w:t>
      </w:r>
    </w:p>
    <w:p w:rsidR="00EB3F28" w:rsidRDefault="00EB3F28" w:rsidP="00C51E98">
      <w:pPr>
        <w:jc w:val="both"/>
        <w:rPr>
          <w:b/>
          <w:bCs/>
        </w:rPr>
      </w:pPr>
    </w:p>
    <w:p w:rsidR="00EB3F28" w:rsidRPr="00C51E98" w:rsidRDefault="00EB3F28" w:rsidP="00C51E98">
      <w:pPr>
        <w:jc w:val="both"/>
        <w:rPr>
          <w:b/>
          <w:bCs/>
        </w:rPr>
      </w:pPr>
      <w:r>
        <w:rPr>
          <w:b/>
          <w:bCs/>
        </w:rPr>
        <w:t>Tel 01223 510883</w:t>
      </w:r>
    </w:p>
    <w:p w:rsidR="00EB3F28" w:rsidRDefault="00EB3F28" w:rsidP="00A63D23">
      <w:pPr>
        <w:jc w:val="center"/>
        <w:rPr>
          <w:b/>
          <w:bCs/>
        </w:rPr>
      </w:pPr>
    </w:p>
    <w:p w:rsidR="00EB3F28" w:rsidRDefault="00EB3F28" w:rsidP="00A63D23">
      <w:pPr>
        <w:jc w:val="center"/>
        <w:rPr>
          <w:b/>
          <w:bCs/>
        </w:rPr>
      </w:pPr>
    </w:p>
    <w:p w:rsidR="00EB3F28" w:rsidRDefault="00EB3F28" w:rsidP="00A63D23">
      <w:pPr>
        <w:jc w:val="center"/>
        <w:rPr>
          <w:b/>
          <w:bCs/>
        </w:rPr>
      </w:pPr>
    </w:p>
    <w:p w:rsidR="00EB3F28" w:rsidRDefault="00EB3F28" w:rsidP="00A63D23">
      <w:pPr>
        <w:jc w:val="center"/>
        <w:rPr>
          <w:b/>
          <w:bCs/>
        </w:rPr>
      </w:pPr>
    </w:p>
    <w:p w:rsidR="00EB3F28" w:rsidRDefault="00EB3F28" w:rsidP="00A63D23">
      <w:pPr>
        <w:jc w:val="center"/>
        <w:rPr>
          <w:b/>
          <w:bCs/>
        </w:rPr>
      </w:pPr>
    </w:p>
    <w:p w:rsidR="00EB3F28" w:rsidRDefault="00EB3F28" w:rsidP="00A63D23">
      <w:pPr>
        <w:jc w:val="center"/>
        <w:rPr>
          <w:b/>
          <w:bCs/>
        </w:rPr>
      </w:pPr>
    </w:p>
    <w:p w:rsidR="00EB3F28" w:rsidRPr="00A63D23" w:rsidRDefault="00EB3F28" w:rsidP="00A63D23">
      <w:pPr>
        <w:jc w:val="center"/>
        <w:rPr>
          <w:b/>
          <w:bCs/>
        </w:rPr>
      </w:pPr>
    </w:p>
    <w:sectPr w:rsidR="00EB3F28" w:rsidRPr="00A63D23" w:rsidSect="00B7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4B6D"/>
    <w:rsid w:val="0002585D"/>
    <w:rsid w:val="000511C1"/>
    <w:rsid w:val="00055200"/>
    <w:rsid w:val="000D588A"/>
    <w:rsid w:val="000F3860"/>
    <w:rsid w:val="00195F93"/>
    <w:rsid w:val="001A2EF7"/>
    <w:rsid w:val="001D56DB"/>
    <w:rsid w:val="00221A0C"/>
    <w:rsid w:val="00252905"/>
    <w:rsid w:val="00281F04"/>
    <w:rsid w:val="002911A0"/>
    <w:rsid w:val="002B405D"/>
    <w:rsid w:val="00321915"/>
    <w:rsid w:val="003B40D2"/>
    <w:rsid w:val="003D2CF2"/>
    <w:rsid w:val="003E4B2D"/>
    <w:rsid w:val="00426078"/>
    <w:rsid w:val="00430EF2"/>
    <w:rsid w:val="00453450"/>
    <w:rsid w:val="004B3D58"/>
    <w:rsid w:val="004C6055"/>
    <w:rsid w:val="004D5C51"/>
    <w:rsid w:val="004E4D2A"/>
    <w:rsid w:val="00527DE0"/>
    <w:rsid w:val="00562C48"/>
    <w:rsid w:val="00576D18"/>
    <w:rsid w:val="005E4540"/>
    <w:rsid w:val="0060217A"/>
    <w:rsid w:val="006031B3"/>
    <w:rsid w:val="0061761A"/>
    <w:rsid w:val="00622567"/>
    <w:rsid w:val="00627556"/>
    <w:rsid w:val="00651E14"/>
    <w:rsid w:val="00683725"/>
    <w:rsid w:val="00687C45"/>
    <w:rsid w:val="006B5DB0"/>
    <w:rsid w:val="007407CF"/>
    <w:rsid w:val="00741251"/>
    <w:rsid w:val="00767726"/>
    <w:rsid w:val="007A3417"/>
    <w:rsid w:val="007B0033"/>
    <w:rsid w:val="007B7C29"/>
    <w:rsid w:val="00824211"/>
    <w:rsid w:val="00A40F69"/>
    <w:rsid w:val="00A63D23"/>
    <w:rsid w:val="00A7018A"/>
    <w:rsid w:val="00A750EB"/>
    <w:rsid w:val="00AA383E"/>
    <w:rsid w:val="00B24B39"/>
    <w:rsid w:val="00B35B46"/>
    <w:rsid w:val="00B73676"/>
    <w:rsid w:val="00BD1FE2"/>
    <w:rsid w:val="00BE41F4"/>
    <w:rsid w:val="00C211FB"/>
    <w:rsid w:val="00C26B5D"/>
    <w:rsid w:val="00C3239B"/>
    <w:rsid w:val="00C51E98"/>
    <w:rsid w:val="00D95297"/>
    <w:rsid w:val="00DB12C0"/>
    <w:rsid w:val="00E0063B"/>
    <w:rsid w:val="00E638B7"/>
    <w:rsid w:val="00EA363E"/>
    <w:rsid w:val="00EB3F28"/>
    <w:rsid w:val="00EC4B6D"/>
    <w:rsid w:val="00F86F85"/>
    <w:rsid w:val="00FB2698"/>
    <w:rsid w:val="00FF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676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63D2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124</Words>
  <Characters>709</Characters>
  <Application>Microsoft Office Outlook</Application>
  <DocSecurity>0</DocSecurity>
  <Lines>0</Lines>
  <Paragraphs>0</Paragraphs>
  <ScaleCrop>false</ScaleCrop>
  <Company>Charles Russell LLP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ANGLIA ROWING EQUIPMENT</dc:title>
  <dc:subject/>
  <dc:creator>CharlesRussell</dc:creator>
  <cp:keywords/>
  <dc:description/>
  <cp:lastModifiedBy>Lucy</cp:lastModifiedBy>
  <cp:revision>2</cp:revision>
  <cp:lastPrinted>2013-06-21T17:29:00Z</cp:lastPrinted>
  <dcterms:created xsi:type="dcterms:W3CDTF">2013-12-07T17:06:00Z</dcterms:created>
  <dcterms:modified xsi:type="dcterms:W3CDTF">2013-12-07T17:06:00Z</dcterms:modified>
</cp:coreProperties>
</file>