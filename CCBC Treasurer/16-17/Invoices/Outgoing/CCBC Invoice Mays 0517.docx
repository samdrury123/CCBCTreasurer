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73"/>
      </w:tblGrid>
      <w:tr w:rsidR="00CA0B93" w14:paraId="5FFF1B0A" w14:textId="77777777" w:rsidTr="007831FA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73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7831FA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73" w:type="dxa"/>
            <w:vAlign w:val="bottom"/>
          </w:tcPr>
          <w:p w14:paraId="6EBBE996" w14:textId="71BB92E9" w:rsidR="00CA0B93" w:rsidRDefault="00A73357">
            <w:pPr>
              <w:pStyle w:val="RightAligned"/>
            </w:pPr>
            <w:r>
              <w:t>Invoice #</w:t>
            </w:r>
            <w:r w:rsidR="00740BBB">
              <w:t>14</w:t>
            </w:r>
            <w:r w:rsidR="00033712">
              <w:t>s</w:t>
            </w:r>
            <w:r w:rsidR="00AF2B90">
              <w:t>17</w:t>
            </w:r>
          </w:p>
          <w:p w14:paraId="39FD1701" w14:textId="72F70515" w:rsidR="00CA0B93" w:rsidRDefault="00A73357" w:rsidP="007831FA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rPr>
                  <w:vertAlign w:val="superscript"/>
                </w:r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A4486">
                  <w:rPr>
                    <w:vertAlign w:val="superscript"/>
                  </w:rPr>
                  <w:t>5/7/2017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13376AD1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5040542F" w:rsidR="00647C77" w:rsidRDefault="00740BBB" w:rsidP="007A4486">
            <w:pPr>
              <w:pStyle w:val="TableText"/>
            </w:pPr>
            <w:proofErr w:type="spellStart"/>
            <w:r>
              <w:t>Walkie</w:t>
            </w:r>
            <w:proofErr w:type="spellEnd"/>
            <w:r>
              <w:t xml:space="preserve"> Talkies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13B8F44F" w:rsidR="00647C77" w:rsidRDefault="00740BBB" w:rsidP="00E67D6F">
            <w:pPr>
              <w:pStyle w:val="Amount"/>
            </w:pPr>
            <w:r>
              <w:t>49.99</w:t>
            </w:r>
          </w:p>
        </w:tc>
      </w:tr>
      <w:tr w:rsidR="00647C77" w14:paraId="3D7E6FF9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569C777D" w:rsidR="00647C77" w:rsidRDefault="007831FA" w:rsidP="007A4486">
            <w:pPr>
              <w:pStyle w:val="TableText"/>
            </w:pPr>
            <w:r>
              <w:t xml:space="preserve">Rowing Coaching </w:t>
            </w:r>
            <w:r w:rsidR="00740BBB">
              <w:t xml:space="preserve">M1 -  Wednesday  24 </w:t>
            </w:r>
            <w:r w:rsidR="007A4486" w:rsidRPr="007A4486">
              <w:rPr>
                <w:vertAlign w:val="superscript"/>
              </w:rPr>
              <w:t>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7F54EF17" w:rsidR="00647C77" w:rsidRDefault="00647C77" w:rsidP="007A4486">
            <w:pPr>
              <w:pStyle w:val="TableText"/>
            </w:pPr>
            <w:r>
              <w:t xml:space="preserve">Rowing Coaching M1 – </w:t>
            </w:r>
            <w:r w:rsidR="00740BBB">
              <w:t>Saturday 27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4E86C370" w:rsidR="00C66503" w:rsidRDefault="007831FA" w:rsidP="007A4486">
            <w:pPr>
              <w:pStyle w:val="TableText"/>
            </w:pPr>
            <w:r>
              <w:t xml:space="preserve">Rowing Coaching M1 – </w:t>
            </w:r>
            <w:r w:rsidR="00740BBB">
              <w:t>Sunday 28</w:t>
            </w:r>
            <w:r w:rsidR="00740BBB" w:rsidRPr="00740BBB">
              <w:rPr>
                <w:vertAlign w:val="superscript"/>
              </w:rPr>
              <w:t>th</w:t>
            </w:r>
            <w:r w:rsidR="00740BBB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5222DA4C" w:rsidR="00E67D6F" w:rsidRDefault="00740BBB" w:rsidP="00DB0AE7">
            <w:pPr>
              <w:pStyle w:val="Amount"/>
              <w:jc w:val="center"/>
            </w:pPr>
            <w:r>
              <w:t>139.99</w:t>
            </w:r>
            <w:bookmarkStart w:id="0" w:name="_GoBack"/>
            <w:bookmarkEnd w:id="0"/>
          </w:p>
        </w:tc>
      </w:tr>
      <w:tr w:rsidR="00E67D6F" w14:paraId="2DB88391" w14:textId="77777777" w:rsidTr="007A4486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099D24FD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33712"/>
    <w:rsid w:val="00212943"/>
    <w:rsid w:val="00217C89"/>
    <w:rsid w:val="00274D50"/>
    <w:rsid w:val="0027758E"/>
    <w:rsid w:val="003B7D1F"/>
    <w:rsid w:val="00647C77"/>
    <w:rsid w:val="00691026"/>
    <w:rsid w:val="00693C18"/>
    <w:rsid w:val="006A1C2E"/>
    <w:rsid w:val="006B7F0E"/>
    <w:rsid w:val="00731A18"/>
    <w:rsid w:val="00740BBB"/>
    <w:rsid w:val="007831FA"/>
    <w:rsid w:val="007A4486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71A52"/>
    <w:rsid w:val="004B7287"/>
    <w:rsid w:val="00573801"/>
    <w:rsid w:val="00764079"/>
    <w:rsid w:val="0088276D"/>
    <w:rsid w:val="0099144E"/>
    <w:rsid w:val="00A66D4F"/>
    <w:rsid w:val="00A74712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2017-05-07T00:00:00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2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2</cp:revision>
  <cp:lastPrinted>2006-08-01T17:47:00Z</cp:lastPrinted>
  <dcterms:created xsi:type="dcterms:W3CDTF">2017-05-28T16:41:00Z</dcterms:created>
  <dcterms:modified xsi:type="dcterms:W3CDTF">2017-05-28T16:41:00Z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