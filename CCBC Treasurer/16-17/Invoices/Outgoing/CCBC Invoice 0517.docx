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00" w:type="dxa"/>
        <w:jc w:val="center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412"/>
        <w:gridCol w:w="5388"/>
      </w:tblGrid>
      <w:tr w:rsidR="00CA0B93" w14:paraId="5FFF1B0A" w14:textId="77777777">
        <w:trPr>
          <w:trHeight w:val="795"/>
          <w:jc w:val="center"/>
        </w:trPr>
        <w:tc>
          <w:tcPr>
            <w:tcW w:w="5412" w:type="dxa"/>
            <w:vMerge w:val="restart"/>
          </w:tcPr>
          <w:sdt>
            <w:sdtPr>
              <w:alias w:val="Company"/>
              <w:id w:val="242283766"/>
              <w:placeholder>
                <w:docPart w:val="EFAA0309B2A75741A4B39BB98C71521A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 w14:paraId="5A7BFB10" w14:textId="77777777" w:rsidR="00CA0B93" w:rsidRDefault="00B717C3">
                <w:pPr>
                  <w:pStyle w:val="CompanyName"/>
                </w:pPr>
                <w:proofErr w:type="spellStart"/>
                <w:r>
                  <w:t>Alister</w:t>
                </w:r>
                <w:proofErr w:type="spellEnd"/>
                <w:r>
                  <w:t xml:space="preserve"> Taylor</w:t>
                </w:r>
              </w:p>
            </w:sdtContent>
          </w:sdt>
          <w:p w14:paraId="615B6B81" w14:textId="77777777" w:rsidR="00CA0B93" w:rsidRDefault="00CA0B93">
            <w:pPr>
              <w:pStyle w:val="Slogan"/>
            </w:pPr>
          </w:p>
          <w:sdt>
            <w:sdtPr>
              <w:alias w:val="Company Address"/>
              <w:tag w:val="Company Address"/>
              <w:id w:val="265011815"/>
              <w:placeholder>
                <w:docPart w:val="6D3C543050DFD2418A3A9CA190376452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14:paraId="0B3813C6" w14:textId="77777777" w:rsidR="00CA0B93" w:rsidRDefault="00B717C3">
                <w:pPr>
                  <w:pStyle w:val="ContactInformation"/>
                </w:pPr>
                <w:r>
                  <w:t xml:space="preserve">78, </w:t>
                </w:r>
                <w:proofErr w:type="spellStart"/>
                <w:r>
                  <w:t>Wellbrook</w:t>
                </w:r>
                <w:proofErr w:type="spellEnd"/>
                <w:r>
                  <w:t xml:space="preserve"> Way, </w:t>
                </w:r>
                <w:proofErr w:type="spellStart"/>
                <w:r>
                  <w:t>Girton</w:t>
                </w:r>
                <w:proofErr w:type="spellEnd"/>
                <w:r>
                  <w:t>, CB3 0GP</w:t>
                </w:r>
              </w:p>
            </w:sdtContent>
          </w:sdt>
          <w:p w14:paraId="015B5997" w14:textId="77777777" w:rsidR="00CA0B93" w:rsidRDefault="00B7048D">
            <w:pPr>
              <w:pStyle w:val="ContactInformation"/>
            </w:pPr>
            <w:r>
              <w:t>0754 107 6905</w:t>
            </w:r>
          </w:p>
          <w:p w14:paraId="2888B459" w14:textId="77777777" w:rsidR="00CA0B93" w:rsidRDefault="00B7048D" w:rsidP="00B7048D">
            <w:pPr>
              <w:pStyle w:val="ContactInformation"/>
            </w:pPr>
            <w:r>
              <w:t>alister.g.taylor@gmail.com</w:t>
            </w:r>
          </w:p>
        </w:tc>
        <w:tc>
          <w:tcPr>
            <w:tcW w:w="5388" w:type="dxa"/>
          </w:tcPr>
          <w:p w14:paraId="1F7B808B" w14:textId="77777777" w:rsidR="00CA0B93" w:rsidRDefault="00A73357">
            <w:pPr>
              <w:pStyle w:val="Invoice"/>
            </w:pPr>
            <w:r>
              <w:t>INVOICE</w:t>
            </w:r>
          </w:p>
        </w:tc>
      </w:tr>
      <w:tr w:rsidR="00CA0B93" w14:paraId="3D68506A" w14:textId="77777777">
        <w:trPr>
          <w:trHeight w:val="795"/>
          <w:jc w:val="center"/>
        </w:trPr>
        <w:tc>
          <w:tcPr>
            <w:tcW w:w="5412" w:type="dxa"/>
            <w:vMerge/>
          </w:tcPr>
          <w:p w14:paraId="58BD3C37" w14:textId="77777777" w:rsidR="00CA0B93" w:rsidRDefault="00CA0B93">
            <w:pPr>
              <w:pStyle w:val="Heading2"/>
            </w:pPr>
          </w:p>
        </w:tc>
        <w:tc>
          <w:tcPr>
            <w:tcW w:w="5388" w:type="dxa"/>
            <w:vAlign w:val="bottom"/>
          </w:tcPr>
          <w:p w14:paraId="6EBBE996" w14:textId="05264E45" w:rsidR="00CA0B93" w:rsidRDefault="00A73357">
            <w:pPr>
              <w:pStyle w:val="RightAligned"/>
            </w:pPr>
            <w:r>
              <w:t>Invoice #</w:t>
            </w:r>
            <w:r w:rsidR="00DA38BB">
              <w:t>05</w:t>
            </w:r>
            <w:r w:rsidR="00AF2B90">
              <w:t>17</w:t>
            </w:r>
          </w:p>
          <w:p w14:paraId="39FD1701" w14:textId="48BD0142" w:rsidR="00CA0B93" w:rsidRDefault="00A73357" w:rsidP="006A1C2E">
            <w:pPr>
              <w:pStyle w:val="RightAligned"/>
              <w:rPr>
                <w:b/>
                <w:bCs/>
              </w:rPr>
            </w:pPr>
            <w:r>
              <w:t xml:space="preserve">Date: </w:t>
            </w:r>
            <w:sdt>
              <w:sdtPr>
                <w:id w:val="242283825"/>
                <w:placeholder>
                  <w:docPart w:val="CE72202A420B6749A1F7F215EEBDC04B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7-02-1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DA38BB">
                  <w:t>14/02/2017</w:t>
                </w:r>
              </w:sdtContent>
            </w:sdt>
          </w:p>
        </w:tc>
      </w:tr>
    </w:tbl>
    <w:p w14:paraId="65E1BE2F" w14:textId="720F5ABD" w:rsidR="00CA0B93" w:rsidRDefault="00CA0B93"/>
    <w:tbl>
      <w:tblPr>
        <w:tblW w:w="10800" w:type="dxa"/>
        <w:jc w:val="center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400"/>
        <w:gridCol w:w="5400"/>
      </w:tblGrid>
      <w:tr w:rsidR="00CA0B93" w14:paraId="6672BD3D" w14:textId="77777777">
        <w:trPr>
          <w:trHeight w:val="1440"/>
          <w:jc w:val="center"/>
        </w:trPr>
        <w:tc>
          <w:tcPr>
            <w:tcW w:w="5400" w:type="dxa"/>
          </w:tcPr>
          <w:p w14:paraId="2049FC73" w14:textId="77777777" w:rsidR="00CA0B93" w:rsidRDefault="00A73357">
            <w:pPr>
              <w:pStyle w:val="ColumnHeading"/>
            </w:pPr>
            <w:r>
              <w:t>To:</w:t>
            </w:r>
          </w:p>
          <w:p w14:paraId="5166866B" w14:textId="77777777" w:rsidR="00CA0B93" w:rsidRDefault="006A1C2E">
            <w:pPr>
              <w:pStyle w:val="ContactInformation"/>
            </w:pPr>
            <w:r>
              <w:t>Treasurer – Christ’s College Boat Club</w:t>
            </w:r>
          </w:p>
          <w:p w14:paraId="653F8B03" w14:textId="77777777" w:rsidR="00CA0B93" w:rsidRDefault="006A1C2E">
            <w:pPr>
              <w:pStyle w:val="ContactInformation"/>
            </w:pPr>
            <w:r>
              <w:t>St. Andrew’s Street</w:t>
            </w:r>
          </w:p>
          <w:p w14:paraId="51C4F19E" w14:textId="77777777" w:rsidR="00CA0B93" w:rsidRDefault="006A1C2E" w:rsidP="006A1C2E">
            <w:pPr>
              <w:pStyle w:val="ContactInformation"/>
            </w:pPr>
            <w:r>
              <w:t>Cambridge,</w:t>
            </w:r>
          </w:p>
        </w:tc>
        <w:tc>
          <w:tcPr>
            <w:tcW w:w="5400" w:type="dxa"/>
          </w:tcPr>
          <w:p w14:paraId="0B761A16" w14:textId="77777777" w:rsidR="00CA0B93" w:rsidRDefault="00A73357">
            <w:pPr>
              <w:pStyle w:val="ColumnHeading"/>
            </w:pPr>
            <w:r>
              <w:t>For:</w:t>
            </w:r>
          </w:p>
          <w:p w14:paraId="4CD36FBE" w14:textId="77777777" w:rsidR="00CA0B93" w:rsidRDefault="006A1C2E" w:rsidP="006A1C2E">
            <w:pPr>
              <w:pStyle w:val="ContactInformation"/>
            </w:pPr>
            <w:r>
              <w:t>Rowing Coaching</w:t>
            </w:r>
          </w:p>
        </w:tc>
      </w:tr>
    </w:tbl>
    <w:p w14:paraId="5AD2B89B" w14:textId="77777777" w:rsidR="00CA0B93" w:rsidRDefault="00CA0B93"/>
    <w:tbl>
      <w:tblPr>
        <w:tblW w:w="77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6210"/>
        <w:gridCol w:w="1530"/>
      </w:tblGrid>
      <w:tr w:rsidR="00B7048D" w14:paraId="5AD01E40" w14:textId="77777777" w:rsidTr="0005431F">
        <w:trPr>
          <w:cantSplit/>
          <w:trHeight w:val="288"/>
          <w:jc w:val="center"/>
        </w:trPr>
        <w:tc>
          <w:tcPr>
            <w:tcW w:w="621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100FE47" w14:textId="77777777" w:rsidR="00B7048D" w:rsidRDefault="00B7048D">
            <w:pPr>
              <w:pStyle w:val="CenteredColumnHeading"/>
            </w:pPr>
            <w:r>
              <w:t>DESCRIPTION</w:t>
            </w:r>
          </w:p>
        </w:tc>
        <w:tc>
          <w:tcPr>
            <w:tcW w:w="153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E27E02D" w14:textId="77777777" w:rsidR="00B7048D" w:rsidRDefault="00B7048D">
            <w:pPr>
              <w:pStyle w:val="CenteredColumnHeading"/>
            </w:pPr>
            <w:r>
              <w:t>AMOUNT</w:t>
            </w:r>
          </w:p>
        </w:tc>
      </w:tr>
      <w:tr w:rsidR="00B7048D" w14:paraId="35C72BBB" w14:textId="77777777" w:rsidTr="0005431F">
        <w:trPr>
          <w:cantSplit/>
          <w:trHeight w:val="469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7ED2C" w14:textId="0B217D46" w:rsidR="00AF2B90" w:rsidRPr="009F56B3" w:rsidRDefault="00C66503" w:rsidP="009F56B3">
            <w:pPr>
              <w:pStyle w:val="TableText"/>
              <w:rPr>
                <w:vertAlign w:val="superscript"/>
              </w:rPr>
            </w:pPr>
            <w:r>
              <w:t>R</w:t>
            </w:r>
            <w:r w:rsidR="00DA38BB">
              <w:t>owing Coaching – M1 – Monday 6</w:t>
            </w:r>
            <w:r w:rsidRPr="00C66503">
              <w:rPr>
                <w:vertAlign w:val="superscript"/>
              </w:rPr>
              <w:t>th</w:t>
            </w:r>
            <w:r>
              <w:t xml:space="preserve"> </w:t>
            </w:r>
            <w:r w:rsidR="00DA38BB">
              <w:t>Feb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1228EA5" w14:textId="4FD502A5" w:rsidR="00B7048D" w:rsidRDefault="0005431F" w:rsidP="0005431F">
            <w:pPr>
              <w:pStyle w:val="Amount"/>
              <w:jc w:val="center"/>
            </w:pPr>
            <w:r>
              <w:t>30</w:t>
            </w:r>
          </w:p>
        </w:tc>
      </w:tr>
      <w:tr w:rsidR="00647C77" w14:paraId="0CF8990D" w14:textId="77777777" w:rsidTr="0005431F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D2C56" w14:textId="44014A1A" w:rsidR="00647C77" w:rsidRDefault="00C66503">
            <w:pPr>
              <w:pStyle w:val="TableText"/>
            </w:pPr>
            <w:r>
              <w:t>Row</w:t>
            </w:r>
            <w:r w:rsidR="00DA38BB">
              <w:t>ing Coaching – M1 – Tuesday 7</w:t>
            </w:r>
            <w:r w:rsidR="00DA38BB">
              <w:rPr>
                <w:vertAlign w:val="superscript"/>
              </w:rPr>
              <w:t>th</w:t>
            </w:r>
            <w:r w:rsidR="0005431F">
              <w:t xml:space="preserve"> </w:t>
            </w:r>
            <w:r>
              <w:t xml:space="preserve"> </w:t>
            </w:r>
            <w:r w:rsidR="00DA38BB">
              <w:t>Feb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D3A9F28" w14:textId="5E62450A" w:rsidR="00647C77" w:rsidRDefault="00647C77" w:rsidP="00E67D6F">
            <w:pPr>
              <w:pStyle w:val="Amount"/>
            </w:pPr>
            <w:r>
              <w:t>30</w:t>
            </w:r>
          </w:p>
        </w:tc>
      </w:tr>
      <w:tr w:rsidR="00647C77" w14:paraId="13376AD1" w14:textId="77777777" w:rsidTr="0005431F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67244" w14:textId="27413BC1" w:rsidR="00647C77" w:rsidRDefault="00C66503">
            <w:pPr>
              <w:pStyle w:val="TableText"/>
            </w:pPr>
            <w:r>
              <w:t>R</w:t>
            </w:r>
            <w:r w:rsidR="00DA38BB">
              <w:t>owing Coaching M2 – Wednesday 8</w:t>
            </w:r>
            <w:r w:rsidR="00DA38BB">
              <w:rPr>
                <w:vertAlign w:val="superscript"/>
              </w:rPr>
              <w:t>th</w:t>
            </w:r>
            <w:r w:rsidR="0005431F">
              <w:t xml:space="preserve"> Feb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1AA742B" w14:textId="6D42562C" w:rsidR="00647C77" w:rsidRDefault="00647C77" w:rsidP="00E67D6F">
            <w:pPr>
              <w:pStyle w:val="Amount"/>
            </w:pPr>
            <w:r>
              <w:t>30</w:t>
            </w:r>
          </w:p>
        </w:tc>
      </w:tr>
      <w:tr w:rsidR="00647C77" w14:paraId="3D7E6FF9" w14:textId="77777777" w:rsidTr="0005431F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29D43" w14:textId="1E064666" w:rsidR="00647C77" w:rsidRDefault="00DA38BB">
            <w:pPr>
              <w:pStyle w:val="TableText"/>
            </w:pPr>
            <w:r>
              <w:t>Rowing Coaching M1 – Thursday 9</w:t>
            </w:r>
            <w:r w:rsidRPr="00DA38BB">
              <w:rPr>
                <w:vertAlign w:val="superscript"/>
              </w:rPr>
              <w:t>th</w:t>
            </w:r>
            <w:r>
              <w:t xml:space="preserve"> </w:t>
            </w:r>
            <w:r w:rsidR="0005431F">
              <w:t>Feb</w:t>
            </w:r>
            <w:bookmarkStart w:id="0" w:name="_GoBack"/>
            <w:bookmarkEnd w:id="0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6F7DA4D" w14:textId="24F0C76E" w:rsidR="00647C77" w:rsidRDefault="00647C77" w:rsidP="00E67D6F">
            <w:pPr>
              <w:pStyle w:val="Amount"/>
            </w:pPr>
            <w:r>
              <w:t>30</w:t>
            </w:r>
          </w:p>
        </w:tc>
      </w:tr>
      <w:tr w:rsidR="00647C77" w14:paraId="12B73EDA" w14:textId="77777777" w:rsidTr="0005431F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6E6F0" w14:textId="67ADDAB3" w:rsidR="00647C77" w:rsidRDefault="00DA38BB">
            <w:pPr>
              <w:pStyle w:val="TableText"/>
            </w:pPr>
            <w:r>
              <w:t>Rowing Coaching M2</w:t>
            </w:r>
            <w:r w:rsidR="00647C77">
              <w:t xml:space="preserve"> – </w:t>
            </w:r>
            <w:r>
              <w:t>Friday 10</w:t>
            </w:r>
            <w:r w:rsidRPr="00DA38BB">
              <w:rPr>
                <w:vertAlign w:val="superscript"/>
              </w:rPr>
              <w:t>th</w:t>
            </w:r>
            <w:r w:rsidR="0005431F">
              <w:t xml:space="preserve"> Feb </w:t>
            </w:r>
            <w:r>
              <w:t>- morning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2E628C7" w14:textId="441F7ABD" w:rsidR="00647C77" w:rsidRDefault="00647C77" w:rsidP="00E67D6F">
            <w:pPr>
              <w:pStyle w:val="Amount"/>
            </w:pPr>
            <w:r>
              <w:t>30</w:t>
            </w:r>
          </w:p>
        </w:tc>
      </w:tr>
      <w:tr w:rsidR="00C66503" w14:paraId="12A274A3" w14:textId="77777777" w:rsidTr="0005431F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CD0B3" w14:textId="209788F0" w:rsidR="00C66503" w:rsidRDefault="0005431F" w:rsidP="00DA38BB">
            <w:pPr>
              <w:pStyle w:val="TableText"/>
            </w:pPr>
            <w:r>
              <w:t xml:space="preserve">Rowing Coaching M2 – </w:t>
            </w:r>
            <w:r w:rsidR="00DA38BB">
              <w:t>Friday 10</w:t>
            </w:r>
            <w:r w:rsidR="00DA38BB" w:rsidRPr="00DA38BB">
              <w:rPr>
                <w:vertAlign w:val="superscript"/>
              </w:rPr>
              <w:t>th</w:t>
            </w:r>
            <w:r w:rsidR="00DA38BB">
              <w:t xml:space="preserve"> Feb – afternoon, Robinson Head</w:t>
            </w:r>
            <w:r w:rsidR="00C66503"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81F44E2" w14:textId="1D7F97E1" w:rsidR="00C66503" w:rsidRDefault="00C66503" w:rsidP="00E67D6F">
            <w:pPr>
              <w:pStyle w:val="Amount"/>
            </w:pPr>
            <w:r>
              <w:t>30</w:t>
            </w:r>
          </w:p>
        </w:tc>
      </w:tr>
      <w:tr w:rsidR="00DA38BB" w14:paraId="57DF98AB" w14:textId="77777777" w:rsidTr="0005431F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4C098" w14:textId="4DE134E9" w:rsidR="00DA38BB" w:rsidRDefault="00DA38BB">
            <w:pPr>
              <w:pStyle w:val="TableText"/>
            </w:pPr>
            <w:r>
              <w:t>Rowing Coaching M1 – Saturday 11</w:t>
            </w:r>
            <w:r w:rsidRPr="00DA38BB">
              <w:rPr>
                <w:vertAlign w:val="superscript"/>
              </w:rPr>
              <w:t>th</w:t>
            </w:r>
            <w:r>
              <w:t xml:space="preserve"> Feb – Erg in lieu of row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84D4868" w14:textId="53B7AA95" w:rsidR="00DA38BB" w:rsidRDefault="00DA38BB" w:rsidP="00E67D6F">
            <w:pPr>
              <w:pStyle w:val="Amount"/>
            </w:pPr>
            <w:r>
              <w:t>30</w:t>
            </w:r>
          </w:p>
        </w:tc>
      </w:tr>
      <w:tr w:rsidR="00E67D6F" w14:paraId="4B32E6FA" w14:textId="77777777" w:rsidTr="0005431F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90085" w14:textId="77777777" w:rsidR="00691026" w:rsidRDefault="00691026">
            <w:pPr>
              <w:pStyle w:val="TableText"/>
            </w:pPr>
          </w:p>
          <w:p w14:paraId="6C65C741" w14:textId="77777777" w:rsidR="00691026" w:rsidRDefault="00691026">
            <w:pPr>
              <w:pStyle w:val="TableText"/>
            </w:pPr>
          </w:p>
          <w:p w14:paraId="1C2141AB" w14:textId="77777777" w:rsidR="00E67D6F" w:rsidRDefault="00E67D6F">
            <w:pPr>
              <w:pStyle w:val="TableText"/>
            </w:pPr>
            <w:r>
              <w:t>Total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AA62051" w14:textId="77777777" w:rsidR="00691026" w:rsidRDefault="00691026" w:rsidP="00E67D6F">
            <w:pPr>
              <w:pStyle w:val="Amount"/>
            </w:pPr>
          </w:p>
          <w:p w14:paraId="42E0F564" w14:textId="58A2F72C" w:rsidR="00E67D6F" w:rsidRDefault="00DA38BB" w:rsidP="00DA38BB">
            <w:pPr>
              <w:pStyle w:val="Amount"/>
              <w:jc w:val="left"/>
            </w:pPr>
            <w:r>
              <w:t>210</w:t>
            </w:r>
            <w:r w:rsidR="00E67D6F">
              <w:t xml:space="preserve"> - </w:t>
            </w:r>
          </w:p>
        </w:tc>
      </w:tr>
      <w:tr w:rsidR="00E67D6F" w14:paraId="2DB88391" w14:textId="77777777" w:rsidTr="0005431F">
        <w:trPr>
          <w:gridAfter w:val="1"/>
          <w:wAfter w:w="1530" w:type="dxa"/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D3E300" w14:textId="496166C6" w:rsidR="00E67D6F" w:rsidRDefault="00E67D6F"/>
        </w:tc>
      </w:tr>
    </w:tbl>
    <w:p w14:paraId="1A9C223A" w14:textId="77777777" w:rsidR="00CA0B93" w:rsidRDefault="00CA0B93"/>
    <w:p w14:paraId="72D9C8A9" w14:textId="77777777" w:rsidR="00CA0B93" w:rsidRDefault="006A1C2E">
      <w:r>
        <w:t>Invoices payable on receipt:</w:t>
      </w:r>
    </w:p>
    <w:p w14:paraId="27F3E113" w14:textId="77777777" w:rsidR="006A1C2E" w:rsidRDefault="006A1C2E">
      <w:r>
        <w:t>Please transfer balance to:</w:t>
      </w:r>
    </w:p>
    <w:p w14:paraId="520E5C1C" w14:textId="77777777" w:rsidR="006A1C2E" w:rsidRDefault="006A1C2E">
      <w:r>
        <w:t xml:space="preserve">Lloyd’s Bank, </w:t>
      </w:r>
    </w:p>
    <w:p w14:paraId="0BF07F95" w14:textId="77777777" w:rsidR="006A1C2E" w:rsidRDefault="006A1C2E">
      <w:r>
        <w:t>BSB:</w:t>
      </w:r>
      <w:r>
        <w:tab/>
        <w:t xml:space="preserve"> 30-99-02</w:t>
      </w:r>
    </w:p>
    <w:p w14:paraId="245B2FB4" w14:textId="77777777" w:rsidR="006A1C2E" w:rsidRDefault="006A1C2E">
      <w:proofErr w:type="spellStart"/>
      <w:r>
        <w:t>Acc’t</w:t>
      </w:r>
      <w:proofErr w:type="spellEnd"/>
      <w:r>
        <w:t xml:space="preserve">: </w:t>
      </w:r>
      <w:r>
        <w:tab/>
        <w:t>161 240 60</w:t>
      </w:r>
    </w:p>
    <w:sectPr w:rsidR="006A1C2E">
      <w:pgSz w:w="12240" w:h="15840"/>
      <w:pgMar w:top="720" w:right="720" w:bottom="73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GrammaticalErrors/>
  <w:proofState w:spelling="clean" w:grammar="clean"/>
  <w:attachedTemplate r:id="rId1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C2E"/>
    <w:rsid w:val="0005431F"/>
    <w:rsid w:val="00212943"/>
    <w:rsid w:val="00274D50"/>
    <w:rsid w:val="0027758E"/>
    <w:rsid w:val="0037797B"/>
    <w:rsid w:val="00647C77"/>
    <w:rsid w:val="00691026"/>
    <w:rsid w:val="00693C18"/>
    <w:rsid w:val="006A1C2E"/>
    <w:rsid w:val="006B7F0E"/>
    <w:rsid w:val="00731A18"/>
    <w:rsid w:val="009664B8"/>
    <w:rsid w:val="009F56B3"/>
    <w:rsid w:val="009F7895"/>
    <w:rsid w:val="00A27D4A"/>
    <w:rsid w:val="00A73357"/>
    <w:rsid w:val="00A96137"/>
    <w:rsid w:val="00AA4B2D"/>
    <w:rsid w:val="00AC753A"/>
    <w:rsid w:val="00AF2B90"/>
    <w:rsid w:val="00B7048D"/>
    <w:rsid w:val="00B717C3"/>
    <w:rsid w:val="00C66503"/>
    <w:rsid w:val="00CA0B93"/>
    <w:rsid w:val="00D55D79"/>
    <w:rsid w:val="00D62090"/>
    <w:rsid w:val="00D8600B"/>
    <w:rsid w:val="00D860EC"/>
    <w:rsid w:val="00DA38BB"/>
    <w:rsid w:val="00DB0AE7"/>
    <w:rsid w:val="00E67D6F"/>
    <w:rsid w:val="00F23B97"/>
    <w:rsid w:val="00F36A60"/>
    <w:rsid w:val="00F84732"/>
    <w:rsid w:val="00FF0E11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D9DC6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/>
    <w:lsdException w:name="heading 1" w:uiPriority="0"/>
    <w:lsdException w:name="heading 2" w:uiPriority="0"/>
    <w:lsdException w:name="heading 3" w:uiPriority="0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29" w:qFormat="1"/>
    <w:lsdException w:name="Quote" w:uiPriority="2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semiHidden/>
    <w:unhideWhenUsed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paragraph" w:styleId="Heading2">
    <w:name w:val="heading 2"/>
    <w:basedOn w:val="Normal"/>
    <w:next w:val="Normal"/>
    <w:link w:val="Heading2Char"/>
    <w:unhideWhenUsed/>
    <w:pPr>
      <w:spacing w:line="264" w:lineRule="auto"/>
      <w:outlineLvl w:val="1"/>
    </w:pPr>
    <w:rPr>
      <w:rFonts w:ascii="Tahoma" w:eastAsia="Times New Roman" w:hAnsi="Tahoma" w:cs="Times New Roman"/>
      <w:b/>
      <w:caps/>
      <w:spacing w:val="4"/>
      <w:sz w:val="16"/>
      <w:szCs w:val="16"/>
    </w:rPr>
  </w:style>
  <w:style w:type="paragraph" w:styleId="Heading3">
    <w:name w:val="heading 3"/>
    <w:basedOn w:val="Normal"/>
    <w:next w:val="Normal"/>
    <w:link w:val="Heading3Char"/>
    <w:semiHidden/>
    <w:unhideWhenUsed/>
    <w:pPr>
      <w:spacing w:line="264" w:lineRule="auto"/>
      <w:outlineLvl w:val="2"/>
    </w:pPr>
    <w:rPr>
      <w:rFonts w:ascii="Calibri" w:eastAsia="Times New Roman" w:hAnsi="Calibri" w:cs="Times New Roman"/>
      <w:i/>
      <w:spacing w:val="4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semiHidden/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customStyle="1" w:styleId="Heading2Char">
    <w:name w:val="Heading 2 Char"/>
    <w:basedOn w:val="DefaultParagraphFont"/>
    <w:link w:val="Heading2"/>
    <w:rPr>
      <w:rFonts w:ascii="Tahoma" w:eastAsia="Times New Roman" w:hAnsi="Tahoma" w:cs="Times New Roman"/>
      <w:b/>
      <w:caps/>
      <w:spacing w:val="4"/>
      <w:sz w:val="16"/>
      <w:szCs w:val="16"/>
    </w:rPr>
  </w:style>
  <w:style w:type="character" w:customStyle="1" w:styleId="Heading3Char">
    <w:name w:val="Heading 3 Char"/>
    <w:basedOn w:val="DefaultParagraphFont"/>
    <w:link w:val="Heading3"/>
    <w:semiHidden/>
    <w:rPr>
      <w:rFonts w:ascii="Calibri" w:eastAsia="Times New Roman" w:hAnsi="Calibri" w:cs="Times New Roman"/>
      <w:i/>
      <w:spacing w:val="4"/>
      <w:sz w:val="18"/>
      <w:szCs w:val="18"/>
    </w:rPr>
  </w:style>
  <w:style w:type="paragraph" w:customStyle="1" w:styleId="CompanyName">
    <w:name w:val="Company Name"/>
    <w:basedOn w:val="Normal"/>
    <w:qFormat/>
    <w:pPr>
      <w:spacing w:before="140" w:line="264" w:lineRule="auto"/>
    </w:pPr>
    <w:rPr>
      <w:rFonts w:asciiTheme="majorHAnsi" w:eastAsia="Times New Roman" w:hAnsiTheme="majorHAnsi" w:cs="Times New Roman"/>
      <w:b/>
      <w:spacing w:val="4"/>
      <w:szCs w:val="18"/>
    </w:rPr>
  </w:style>
  <w:style w:type="paragraph" w:customStyle="1" w:styleId="ColumnHeading">
    <w:name w:val="Column Heading"/>
    <w:basedOn w:val="Normal"/>
    <w:qFormat/>
    <w:pPr>
      <w:spacing w:line="264" w:lineRule="auto"/>
    </w:pPr>
    <w:rPr>
      <w:rFonts w:asciiTheme="majorHAnsi" w:eastAsia="Times New Roman" w:hAnsiTheme="majorHAnsi" w:cs="Times New Roman"/>
      <w:b/>
      <w:caps/>
      <w:spacing w:val="4"/>
      <w:sz w:val="16"/>
      <w:szCs w:val="18"/>
    </w:rPr>
  </w:style>
  <w:style w:type="paragraph" w:customStyle="1" w:styleId="RightAligned">
    <w:name w:val="Right Aligned"/>
    <w:basedOn w:val="Normal"/>
    <w:qFormat/>
    <w:pPr>
      <w:jc w:val="right"/>
    </w:pPr>
    <w:rPr>
      <w:rFonts w:eastAsia="Times New Roman" w:cs="Times New Roman"/>
      <w:caps/>
      <w:sz w:val="16"/>
      <w:szCs w:val="16"/>
    </w:rPr>
  </w:style>
  <w:style w:type="paragraph" w:customStyle="1" w:styleId="Amount">
    <w:name w:val="Amount"/>
    <w:basedOn w:val="Normal"/>
    <w:qFormat/>
    <w:pPr>
      <w:spacing w:line="264" w:lineRule="auto"/>
      <w:jc w:val="right"/>
    </w:pPr>
    <w:rPr>
      <w:rFonts w:eastAsia="Times New Roman" w:cs="Times New Roman"/>
      <w:spacing w:val="4"/>
      <w:sz w:val="20"/>
      <w:szCs w:val="20"/>
    </w:rPr>
  </w:style>
  <w:style w:type="character" w:styleId="Strong">
    <w:name w:val="Strong"/>
    <w:basedOn w:val="DefaultParagraphFont"/>
    <w:uiPriority w:val="2"/>
    <w:semiHidden/>
    <w:unhideWhenUsed/>
    <w:rPr>
      <w:b/>
      <w:bCs/>
    </w:rPr>
  </w:style>
  <w:style w:type="paragraph" w:customStyle="1" w:styleId="ContactInformation">
    <w:name w:val="Contact Information"/>
    <w:basedOn w:val="Normal"/>
    <w:qFormat/>
    <w:rPr>
      <w:sz w:val="18"/>
    </w:rPr>
  </w:style>
  <w:style w:type="paragraph" w:customStyle="1" w:styleId="Slogan">
    <w:name w:val="Slogan"/>
    <w:basedOn w:val="Heading3"/>
    <w:qFormat/>
    <w:pPr>
      <w:spacing w:after="240"/>
    </w:pPr>
    <w:rPr>
      <w:rFonts w:asciiTheme="minorHAnsi" w:hAnsiTheme="minorHAnsi"/>
    </w:rPr>
  </w:style>
  <w:style w:type="paragraph" w:customStyle="1" w:styleId="CenteredColumnHeading">
    <w:name w:val="Centered Column Heading"/>
    <w:basedOn w:val="ColumnHeading"/>
    <w:qFormat/>
    <w:pPr>
      <w:jc w:val="center"/>
    </w:pPr>
  </w:style>
  <w:style w:type="paragraph" w:customStyle="1" w:styleId="TableText">
    <w:name w:val="Table Text"/>
    <w:basedOn w:val="Normal"/>
    <w:qFormat/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Invoice">
    <w:name w:val="Invoice"/>
    <w:basedOn w:val="Normal"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acbook/Library/Containers/com.microsoft.Word/Data/Library/Caches/TM10072679/Services%20invoice%20with%20hours%20and%20r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FAA0309B2A75741A4B39BB98C715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38FAE-89C5-4E4B-A861-D452EA595809}"/>
      </w:docPartPr>
      <w:docPartBody>
        <w:p w:rsidR="00323000" w:rsidRDefault="0044247C">
          <w:pPr>
            <w:pStyle w:val="EFAA0309B2A75741A4B39BB98C71521A"/>
          </w:pPr>
          <w:r>
            <w:t>[Company Name]</w:t>
          </w:r>
        </w:p>
      </w:docPartBody>
    </w:docPart>
    <w:docPart>
      <w:docPartPr>
        <w:name w:val="6D3C543050DFD2418A3A9CA190376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73CB7-9469-7745-AE23-ABEE6D376D12}"/>
      </w:docPartPr>
      <w:docPartBody>
        <w:p w:rsidR="00323000" w:rsidRDefault="0044247C">
          <w:pPr>
            <w:pStyle w:val="6D3C543050DFD2418A3A9CA190376452"/>
          </w:pPr>
          <w:r>
            <w:rPr>
              <w:rStyle w:val="PlaceholderText"/>
            </w:rPr>
            <w:t>[Street Address]</w:t>
          </w:r>
        </w:p>
      </w:docPartBody>
    </w:docPart>
    <w:docPart>
      <w:docPartPr>
        <w:name w:val="CE72202A420B6749A1F7F215EEBDC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DEE62-93B8-5448-A141-12045D20625A}"/>
      </w:docPartPr>
      <w:docPartBody>
        <w:p w:rsidR="00323000" w:rsidRDefault="0044247C">
          <w:pPr>
            <w:pStyle w:val="CE72202A420B6749A1F7F215EEBDC04B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47C"/>
    <w:rsid w:val="00041ED4"/>
    <w:rsid w:val="00184350"/>
    <w:rsid w:val="00315D26"/>
    <w:rsid w:val="00323000"/>
    <w:rsid w:val="003A355D"/>
    <w:rsid w:val="0044247C"/>
    <w:rsid w:val="004B7287"/>
    <w:rsid w:val="00573801"/>
    <w:rsid w:val="00764079"/>
    <w:rsid w:val="0088276D"/>
    <w:rsid w:val="0099144E"/>
    <w:rsid w:val="00A66D4F"/>
    <w:rsid w:val="00B6422B"/>
    <w:rsid w:val="00BE6F43"/>
    <w:rsid w:val="00CE650C"/>
    <w:rsid w:val="00E3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AA0309B2A75741A4B39BB98C71521A">
    <w:name w:val="EFAA0309B2A75741A4B39BB98C71521A"/>
  </w:style>
  <w:style w:type="paragraph" w:customStyle="1" w:styleId="78B9878D5F0772488D948BE857D372C4">
    <w:name w:val="78B9878D5F0772488D948BE857D372C4"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6D3C543050DFD2418A3A9CA190376452">
    <w:name w:val="6D3C543050DFD2418A3A9CA190376452"/>
  </w:style>
  <w:style w:type="paragraph" w:customStyle="1" w:styleId="91AF10A2DE0E4E49B50789492FF89A4E">
    <w:name w:val="91AF10A2DE0E4E49B50789492FF89A4E"/>
  </w:style>
  <w:style w:type="paragraph" w:customStyle="1" w:styleId="15DD60613D5CE241AF07ED17A7082B6A">
    <w:name w:val="15DD60613D5CE241AF07ED17A7082B6A"/>
  </w:style>
  <w:style w:type="paragraph" w:customStyle="1" w:styleId="E4333A94B31BC44C80541BB134AFAFBC">
    <w:name w:val="E4333A94B31BC44C80541BB134AFAFBC"/>
  </w:style>
  <w:style w:type="paragraph" w:customStyle="1" w:styleId="CE72202A420B6749A1F7F215EEBDC04B">
    <w:name w:val="CE72202A420B6749A1F7F215EEBDC04B"/>
  </w:style>
  <w:style w:type="paragraph" w:customStyle="1" w:styleId="76319601E48E1D4698B1A25448A59F40">
    <w:name w:val="76319601E48E1D4698B1A25448A59F40"/>
  </w:style>
  <w:style w:type="paragraph" w:customStyle="1" w:styleId="55382683837E1941A730D7F6D6EAD0BC">
    <w:name w:val="55382683837E1941A730D7F6D6EAD0BC"/>
  </w:style>
  <w:style w:type="paragraph" w:customStyle="1" w:styleId="B4D0A033C742374586DE21A0BDD6C8B1">
    <w:name w:val="B4D0A033C742374586DE21A0BDD6C8B1"/>
  </w:style>
  <w:style w:type="paragraph" w:customStyle="1" w:styleId="BAEAF27ACD82424BBD6FF9DE21345A63">
    <w:name w:val="BAEAF27ACD82424BBD6FF9DE21345A63"/>
  </w:style>
  <w:style w:type="paragraph" w:customStyle="1" w:styleId="F520F0C46447134780DB594D5A6B9173">
    <w:name w:val="F520F0C46447134780DB594D5A6B9173"/>
  </w:style>
  <w:style w:type="paragraph" w:customStyle="1" w:styleId="CBE13A143748494EBF6FF6B6C663825D">
    <w:name w:val="CBE13A143748494EBF6FF6B6C663825D"/>
  </w:style>
  <w:style w:type="paragraph" w:customStyle="1" w:styleId="43E0D893861F5940AA6C3A6C4BEFD1F3">
    <w:name w:val="43E0D893861F5940AA6C3A6C4BEFD1F3"/>
  </w:style>
  <w:style w:type="paragraph" w:customStyle="1" w:styleId="CF966DD3C806F342812B8DB1F6309133">
    <w:name w:val="CF966DD3C806F342812B8DB1F63091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Clarity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2017-02-14T00:00:00</PublishDate>
  <Abstract/>
  <CompanyAddress>78, Wellbrook Way, Girton, CB3 0GP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873beb7-5857-4685-be1f-d57550cc96cc" xsi:nil="true"/>
    <ApprovalStatus xmlns="4873beb7-5857-4685-be1f-d57550cc96cc">InProgress</ApprovalStatus>
    <DirectSourceMarket xmlns="4873beb7-5857-4685-be1f-d57550cc96cc" xsi:nil="true"/>
    <PrimaryImageGen xmlns="4873beb7-5857-4685-be1f-d57550cc96cc">true</PrimaryImageGen>
    <ThumbnailAssetId xmlns="4873beb7-5857-4685-be1f-d57550cc96cc" xsi:nil="true"/>
    <NumericId xmlns="4873beb7-5857-4685-be1f-d57550cc96cc">-1</NumericId>
    <TPFriendlyName xmlns="4873beb7-5857-4685-be1f-d57550cc96cc">Services invoice with hours and rate</TPFriendlyName>
    <BusinessGroup xmlns="4873beb7-5857-4685-be1f-d57550cc96cc" xsi:nil="true"/>
    <APEditor xmlns="4873beb7-5857-4685-be1f-d57550cc96cc">
      <UserInfo>
        <DisplayName>REDMOND\v-luannv</DisplayName>
        <AccountId>92</AccountId>
        <AccountType/>
      </UserInfo>
    </APEditor>
    <SourceTitle xmlns="4873beb7-5857-4685-be1f-d57550cc96cc">Services invoice with hours and rate</SourceTitle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PublishStatusLookup xmlns="4873beb7-5857-4685-be1f-d57550cc96cc">
      <Value>269431</Value>
      <Value>1281920</Value>
    </PublishStatusLookup>
    <MachineTranslated xmlns="4873beb7-5857-4685-be1f-d57550cc96cc">false</MachineTranslated>
    <OriginalSourceMarket xmlns="4873beb7-5857-4685-be1f-d57550cc96cc" xsi:nil="true"/>
    <TPInstallLocation xmlns="4873beb7-5857-4685-be1f-d57550cc96cc">{My Templates}</TPInstallLocation>
    <APDescription xmlns="4873beb7-5857-4685-be1f-d57550cc96cc" xsi:nil="true"/>
    <ContentItem xmlns="4873beb7-5857-4685-be1f-d57550cc96cc" xsi:nil="true"/>
    <ClipArtFilename xmlns="4873beb7-5857-4685-be1f-d57550cc96cc" xsi:nil="true"/>
    <APAuthor xmlns="4873beb7-5857-4685-be1f-d57550cc96cc">
      <UserInfo>
        <DisplayName>REDMOND\cynvey</DisplayName>
        <AccountId>191</AccountId>
        <AccountType/>
      </UserInfo>
    </APAuthor>
    <TPAppVersion xmlns="4873beb7-5857-4685-be1f-d57550cc96cc">11</TPAppVersion>
    <TPCommandLine xmlns="4873beb7-5857-4685-be1f-d57550cc96cc">{WD} /f {FilePath}</TPCommandLine>
    <PublishTargets xmlns="4873beb7-5857-4685-be1f-d57550cc96cc">OfficeOnline</PublishTargets>
    <TPLaunchHelpLinkType xmlns="4873beb7-5857-4685-be1f-d57550cc96cc">Template</TPLaunchHelpLinkType>
    <EditorialStatus xmlns="4873beb7-5857-4685-be1f-d57550cc96cc" xsi:nil="true"/>
    <TimesCloned xmlns="4873beb7-5857-4685-be1f-d57550cc96cc" xsi:nil="true"/>
    <LastModifiedDateTime xmlns="4873beb7-5857-4685-be1f-d57550cc96cc" xsi:nil="true"/>
    <AcquiredFrom xmlns="4873beb7-5857-4685-be1f-d57550cc96cc" xsi:nil="true"/>
    <AssetStart xmlns="4873beb7-5857-4685-be1f-d57550cc96cc">2009-05-30T21:19:29+00:00</AssetStart>
    <Provider xmlns="4873beb7-5857-4685-be1f-d57550cc96cc">EY006220130</Provider>
    <LastHandOff xmlns="4873beb7-5857-4685-be1f-d57550cc96cc" xsi:nil="true"/>
    <TPClientViewer xmlns="4873beb7-5857-4685-be1f-d57550cc96cc">Microsoft Office Word</TPClientViewer>
    <ArtSampleDocs xmlns="4873beb7-5857-4685-be1f-d57550cc96cc" xsi:nil="true"/>
    <UACurrentWords xmlns="4873beb7-5857-4685-be1f-d57550cc96cc">0</UACurrentWords>
    <UALocRecommendation xmlns="4873beb7-5857-4685-be1f-d57550cc96cc">Localize</UALocRecommendation>
    <IsDeleted xmlns="4873beb7-5857-4685-be1f-d57550cc96cc">false</IsDeleted>
    <TemplateStatus xmlns="4873beb7-5857-4685-be1f-d57550cc96cc">Complete</TemplateStatus>
    <ShowIn xmlns="4873beb7-5857-4685-be1f-d57550cc96cc" xsi:nil="true"/>
    <UANotes xmlns="4873beb7-5857-4685-be1f-d57550cc96cc" xsi:nil="true"/>
    <CSXHash xmlns="4873beb7-5857-4685-be1f-d57550cc96cc" xsi:nil="true"/>
    <VoteCount xmlns="4873beb7-5857-4685-be1f-d57550cc96cc" xsi:nil="true"/>
    <AssetExpire xmlns="4873beb7-5857-4685-be1f-d57550cc96cc">2100-01-01T00:00:00+00:00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TPExecutable xmlns="4873beb7-5857-4685-be1f-d57550cc96cc" xsi:nil="true"/>
    <AssetType xmlns="4873beb7-5857-4685-be1f-d57550cc96cc">TP</AssetType>
    <BugNumber xmlns="4873beb7-5857-4685-be1f-d57550cc96cc">424141. 737370</BugNumber>
    <CSXSubmissionDate xmlns="4873beb7-5857-4685-be1f-d57550cc96cc" xsi:nil="true"/>
    <CSXUpdate xmlns="4873beb7-5857-4685-be1f-d57550cc96cc">false</CSXUpdate>
    <ApprovalLog xmlns="4873beb7-5857-4685-be1f-d57550cc96cc" xsi:nil="true"/>
    <Milestone xmlns="4873beb7-5857-4685-be1f-d57550cc96cc" xsi:nil="true"/>
    <OriginAsset xmlns="4873beb7-5857-4685-be1f-d57550cc96cc" xsi:nil="true"/>
    <TPComponent xmlns="4873beb7-5857-4685-be1f-d57550cc96cc">WORDFiles</TPComponent>
    <AssetId xmlns="4873beb7-5857-4685-be1f-d57550cc96cc">TP010072679</AssetId>
    <TPApplication xmlns="4873beb7-5857-4685-be1f-d57550cc96cc">Word</TPApplication>
    <TPLaunchHelpLink xmlns="4873beb7-5857-4685-be1f-d57550cc96cc" xsi:nil="true"/>
    <IntlLocPriority xmlns="4873beb7-5857-4685-be1f-d57550cc96cc" xsi:nil="true"/>
    <PlannedPubDate xmlns="4873beb7-5857-4685-be1f-d57550cc96cc" xsi:nil="true"/>
    <CrawlForDependencies xmlns="4873beb7-5857-4685-be1f-d57550cc96cc">false</CrawlForDependencies>
    <IntlLangReviewer xmlns="4873beb7-5857-4685-be1f-d57550cc96cc" xsi:nil="true"/>
    <HandoffToMSDN xmlns="4873beb7-5857-4685-be1f-d57550cc96cc" xsi:nil="true"/>
    <TrustLevel xmlns="4873beb7-5857-4685-be1f-d57550cc96cc">1 Microsoft Managed Content</TrustLevel>
    <IsSearchable xmlns="4873beb7-5857-4685-be1f-d57550cc96cc">false</IsSearchable>
    <TPNamespace xmlns="4873beb7-5857-4685-be1f-d57550cc96cc">WINWORD</TPNamespac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2003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143582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9A1D1E-B28C-4EE8-A279-C259108B74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54884A9-84DA-41E5-BC56-7C7178E4D81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15FE768-AF7C-4A86-9D70-C5E31A4A9D3E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Services invoice with hours and rate.dotx</Template>
  <TotalTime>0</TotalTime>
  <Pages>1</Pages>
  <Words>110</Words>
  <Characters>629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Services invoice with hours and rate</vt:lpstr>
    </vt:vector>
  </TitlesOfParts>
  <Company>Alister Taylor</Company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Services invoice with hours and rate</dc:title>
  <dc:subject/>
  <dc:creator>Alister Taylor</dc:creator>
  <cp:keywords/>
  <dc:description/>
  <cp:lastModifiedBy>Alister Taylor</cp:lastModifiedBy>
  <cp:revision>2</cp:revision>
  <cp:lastPrinted>2006-08-01T17:47:00Z</cp:lastPrinted>
  <dcterms:created xsi:type="dcterms:W3CDTF">2017-02-14T10:10:00Z</dcterms:created>
  <dcterms:modified xsi:type="dcterms:W3CDTF">2017-02-14T10:10:00Z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