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r>
                  <w:t>Alister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>78, Wellbrook Way, Girton,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2AA6D248" w:rsidR="00CA0B93" w:rsidRDefault="00A73357">
            <w:pPr>
              <w:pStyle w:val="RightAligned"/>
            </w:pPr>
            <w:r>
              <w:t>Invoice #</w:t>
            </w:r>
            <w:r w:rsidR="00731A18">
              <w:t>08</w:t>
            </w:r>
            <w:r w:rsidR="006A1C2E">
              <w:t>16</w:t>
            </w:r>
          </w:p>
          <w:p w14:paraId="39FD1701" w14:textId="42D645F1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31A18">
                  <w:t>11/20</w:t>
                </w:r>
                <w:r w:rsidR="00274D50">
                  <w:t>/2016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40E576B6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6AD48" w14:textId="3C16A936" w:rsidR="00B7048D" w:rsidRDefault="00F23B97" w:rsidP="009F56B3">
            <w:pPr>
              <w:pStyle w:val="TableText"/>
            </w:pPr>
            <w:r>
              <w:t xml:space="preserve">Tuesday </w:t>
            </w:r>
            <w:r w:rsidR="00731A18">
              <w:t>15</w:t>
            </w:r>
            <w:r w:rsidR="009F56B3" w:rsidRPr="009F56B3">
              <w:rPr>
                <w:vertAlign w:val="superscript"/>
              </w:rPr>
              <w:t>st</w:t>
            </w:r>
            <w:r w:rsidR="009F56B3">
              <w:t xml:space="preserve"> November</w:t>
            </w:r>
            <w:r w:rsidR="00E67D6F">
              <w:t xml:space="preserve"> – </w:t>
            </w:r>
            <w:r w:rsidR="00DB0AE7">
              <w:t>rowing coaching M1</w:t>
            </w:r>
            <w:r w:rsidR="009F56B3">
              <w:t xml:space="preserve"> 8</w:t>
            </w:r>
            <w:r w:rsidR="009F7895">
              <w:t>+</w:t>
            </w:r>
            <w:r w:rsidR="00731A18">
              <w:t xml:space="preserve"> (erg coaching due to non-attendance)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8E26911" w14:textId="77777777" w:rsidR="00B7048D" w:rsidRDefault="00B7048D">
            <w:pPr>
              <w:pStyle w:val="Amount"/>
            </w:pPr>
            <w:r>
              <w:t>30 -</w:t>
            </w:r>
          </w:p>
        </w:tc>
      </w:tr>
      <w:tr w:rsidR="00B7048D" w14:paraId="35C72BBB" w14:textId="77777777" w:rsidTr="00731A18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05D82D33" w:rsidR="00B7048D" w:rsidRPr="009F56B3" w:rsidRDefault="00731A18" w:rsidP="009F56B3">
            <w:pPr>
              <w:pStyle w:val="TableText"/>
              <w:rPr>
                <w:vertAlign w:val="superscript"/>
              </w:rPr>
            </w:pPr>
            <w:r>
              <w:t>Wednesday 16</w:t>
            </w:r>
            <w:r w:rsidR="00274D50" w:rsidRPr="00274D50">
              <w:rPr>
                <w:vertAlign w:val="superscript"/>
              </w:rPr>
              <w:t>th</w:t>
            </w:r>
            <w:r w:rsidR="00274D50">
              <w:t xml:space="preserve"> </w:t>
            </w:r>
            <w:r w:rsidR="009F56B3">
              <w:rPr>
                <w:vertAlign w:val="superscript"/>
              </w:rPr>
              <w:t xml:space="preserve"> </w:t>
            </w:r>
            <w:r w:rsidR="009F56B3">
              <w:t>November</w:t>
            </w:r>
            <w:r w:rsidR="00DB0AE7">
              <w:t xml:space="preserve"> – </w:t>
            </w:r>
            <w:r>
              <w:t>erg testing</w:t>
            </w:r>
            <w:r w:rsidR="00274D50">
              <w:t xml:space="preserve">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77777777" w:rsidR="00B7048D" w:rsidRDefault="00B7048D">
            <w:pPr>
              <w:pStyle w:val="Amount"/>
            </w:pPr>
            <w:r>
              <w:t xml:space="preserve">30 - </w:t>
            </w:r>
          </w:p>
        </w:tc>
      </w:tr>
      <w:tr w:rsidR="00731A18" w14:paraId="7E49B71D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3123" w14:textId="168F063F" w:rsidR="00731A18" w:rsidRDefault="00731A18" w:rsidP="009F56B3">
            <w:pPr>
              <w:pStyle w:val="TableText"/>
            </w:pPr>
            <w:r>
              <w:t>Wednesday 16</w:t>
            </w:r>
            <w:r w:rsidRPr="00731A18">
              <w:rPr>
                <w:vertAlign w:val="superscript"/>
              </w:rPr>
              <w:t>th</w:t>
            </w:r>
            <w:r>
              <w:t xml:space="preserve"> November – rowing coaching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F11F0A5" w14:textId="5C746CA1" w:rsidR="00731A18" w:rsidRDefault="00731A18">
            <w:pPr>
              <w:pStyle w:val="Amount"/>
            </w:pPr>
            <w:r>
              <w:t>30 -</w:t>
            </w:r>
          </w:p>
        </w:tc>
      </w:tr>
      <w:tr w:rsidR="00F23B97" w14:paraId="0D488768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E904A" w14:textId="389ACEDD" w:rsidR="00F23B97" w:rsidRDefault="00731A18" w:rsidP="00274D50">
            <w:pPr>
              <w:pStyle w:val="TableText"/>
            </w:pPr>
            <w:r>
              <w:t>Thursday 17</w:t>
            </w:r>
            <w:r w:rsidR="00274D50" w:rsidRPr="00274D50">
              <w:rPr>
                <w:vertAlign w:val="superscript"/>
              </w:rPr>
              <w:t>th</w:t>
            </w:r>
            <w:r w:rsidR="00274D50">
              <w:t xml:space="preserve"> </w:t>
            </w:r>
            <w:r w:rsidR="009F56B3">
              <w:t>Rowing coaching – M1</w:t>
            </w:r>
            <w:r w:rsidR="00F23B97">
              <w:t xml:space="preserve"> 8+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521DA7" w14:textId="01AF972D" w:rsidR="00F23B97" w:rsidRDefault="00F23B97">
            <w:pPr>
              <w:pStyle w:val="Amount"/>
            </w:pPr>
            <w:r>
              <w:t xml:space="preserve">30 - </w:t>
            </w:r>
          </w:p>
        </w:tc>
      </w:tr>
      <w:tr w:rsidR="00A96137" w14:paraId="43A3488A" w14:textId="77777777" w:rsidTr="009F56B3">
        <w:trPr>
          <w:cantSplit/>
          <w:trHeight w:val="3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39A7" w14:textId="6F3DBAEC" w:rsidR="00A96137" w:rsidRDefault="00731A18">
            <w:pPr>
              <w:pStyle w:val="TableText"/>
            </w:pPr>
            <w:r>
              <w:t>Friday 18</w:t>
            </w:r>
            <w:r w:rsidR="00274D50" w:rsidRPr="00274D50">
              <w:rPr>
                <w:vertAlign w:val="superscript"/>
              </w:rPr>
              <w:t>h</w:t>
            </w:r>
            <w:r w:rsidR="009F56B3">
              <w:t xml:space="preserve"> November </w:t>
            </w:r>
            <w:r w:rsidR="00A96137">
              <w:t>erg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8B8612" w14:textId="0B1B6F1F" w:rsidR="00A96137" w:rsidRDefault="00F36A60">
            <w:pPr>
              <w:pStyle w:val="Amount"/>
            </w:pPr>
            <w:r>
              <w:t xml:space="preserve">30 - </w:t>
            </w:r>
          </w:p>
        </w:tc>
      </w:tr>
      <w:tr w:rsidR="009F56B3" w14:paraId="6024B334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7535D" w14:textId="123D3CD0" w:rsidR="009F56B3" w:rsidRDefault="00731A18">
            <w:pPr>
              <w:pStyle w:val="TableText"/>
            </w:pPr>
            <w:r>
              <w:t>Saturday 19</w:t>
            </w:r>
            <w:r w:rsidR="009F56B3" w:rsidRPr="009F56B3">
              <w:rPr>
                <w:vertAlign w:val="superscript"/>
              </w:rPr>
              <w:t>th</w:t>
            </w:r>
            <w:r w:rsidR="009F56B3">
              <w:t xml:space="preserve"> November </w:t>
            </w:r>
            <w:r w:rsidR="00274D50">
              <w:t>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45E310" w14:textId="422557A8" w:rsidR="009F56B3" w:rsidRDefault="009F56B3">
            <w:pPr>
              <w:pStyle w:val="Amount"/>
            </w:pPr>
            <w:r>
              <w:t xml:space="preserve">30 - </w:t>
            </w:r>
          </w:p>
        </w:tc>
      </w:tr>
      <w:tr w:rsidR="00731A18" w14:paraId="78855293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C847" w14:textId="5D7A1A75" w:rsidR="00731A18" w:rsidRDefault="00731A18" w:rsidP="009F56B3">
            <w:pPr>
              <w:pStyle w:val="TableText"/>
            </w:pPr>
            <w:r>
              <w:t>Sunday 20</w:t>
            </w:r>
            <w:r w:rsidRPr="00731A18">
              <w:rPr>
                <w:vertAlign w:val="superscript"/>
              </w:rPr>
              <w:t>th</w:t>
            </w:r>
            <w:r>
              <w:t xml:space="preserve"> November Rowing Coaching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5362063" w14:textId="3D2A535B" w:rsidR="00731A18" w:rsidRDefault="00731A18">
            <w:pPr>
              <w:pStyle w:val="Amount"/>
            </w:pPr>
            <w:r>
              <w:t>30 -</w:t>
            </w:r>
          </w:p>
        </w:tc>
      </w:tr>
      <w:tr w:rsidR="00E67D6F" w14:paraId="6D5DA995" w14:textId="77777777" w:rsidTr="009F56B3">
        <w:trPr>
          <w:cantSplit/>
          <w:trHeight w:val="37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E2E3" w14:textId="4EC6D6C6" w:rsidR="00E67D6F" w:rsidRDefault="00731A18" w:rsidP="009F56B3">
            <w:pPr>
              <w:pStyle w:val="TableText"/>
            </w:pPr>
            <w:r>
              <w:t>Sunday 20</w:t>
            </w:r>
            <w:r w:rsidR="009F56B3" w:rsidRPr="009F56B3">
              <w:rPr>
                <w:vertAlign w:val="superscript"/>
              </w:rPr>
              <w:t>th</w:t>
            </w:r>
            <w:r w:rsidR="009F56B3">
              <w:t xml:space="preserve"> November </w:t>
            </w:r>
            <w:r w:rsidR="00274D50">
              <w:t>Rowing Coaching M</w:t>
            </w:r>
            <w: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38701D3" w14:textId="57F9DD68" w:rsidR="00E67D6F" w:rsidRDefault="00274D50">
            <w:pPr>
              <w:pStyle w:val="Amount"/>
            </w:pPr>
            <w:r>
              <w:t>3</w:t>
            </w:r>
            <w:r w:rsidR="00E67D6F">
              <w:t xml:space="preserve">0 - </w:t>
            </w:r>
          </w:p>
        </w:tc>
      </w:tr>
      <w:tr w:rsidR="00E67D6F" w14:paraId="4B32E6FA" w14:textId="77777777" w:rsidTr="009F56B3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5AB1CEB1" w:rsidR="00E67D6F" w:rsidRDefault="00FF0E11" w:rsidP="00DB0AE7">
            <w:pPr>
              <w:pStyle w:val="Amount"/>
              <w:jc w:val="center"/>
            </w:pPr>
            <w:r>
              <w:t>24</w:t>
            </w:r>
            <w:bookmarkStart w:id="0" w:name="_GoBack"/>
            <w:bookmarkEnd w:id="0"/>
            <w:r w:rsidR="00274D50">
              <w:t>0</w:t>
            </w:r>
            <w:r w:rsidR="00E67D6F">
              <w:t xml:space="preserve"> - </w:t>
            </w:r>
          </w:p>
        </w:tc>
      </w:tr>
      <w:tr w:rsidR="00E67D6F" w14:paraId="2DB88391" w14:textId="77777777" w:rsidTr="009F56B3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r>
        <w:t xml:space="preserve">Acc’t: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212943"/>
    <w:rsid w:val="00274D50"/>
    <w:rsid w:val="0027758E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B7048D"/>
    <w:rsid w:val="00B717C3"/>
    <w:rsid w:val="00CA0B93"/>
    <w:rsid w:val="00D55D79"/>
    <w:rsid w:val="00D8600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315D26"/>
    <w:rsid w:val="00323000"/>
    <w:rsid w:val="0044247C"/>
    <w:rsid w:val="004B7287"/>
    <w:rsid w:val="00573801"/>
    <w:rsid w:val="00764079"/>
    <w:rsid w:val="0099144E"/>
    <w:rsid w:val="00A66D4F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2016-11-20T00:00:00</PublishDate>
  <Abstract/>
  <CompanyAddress>78, Wellbrook Way, Girton, CB3 0GP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4</TotalTime>
  <Pages>1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3</cp:revision>
  <cp:lastPrinted>2006-08-01T17:47:00Z</cp:lastPrinted>
  <dcterms:created xsi:type="dcterms:W3CDTF">2016-11-20T17:41:00Z</dcterms:created>
  <dcterms:modified xsi:type="dcterms:W3CDTF">2016-11-20T17:48:00Z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