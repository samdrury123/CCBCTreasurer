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proofErr w:type="spellStart"/>
                <w:r>
                  <w:t>Alister</w:t>
                </w:r>
                <w:proofErr w:type="spellEnd"/>
                <w:r>
                  <w:t xml:space="preserve">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 w:rsidTr="005B0E2C">
        <w:trPr>
          <w:trHeight w:val="828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37A8A6BA" w:rsidR="00CA0B93" w:rsidRDefault="00A73357">
            <w:pPr>
              <w:pStyle w:val="RightAligned"/>
            </w:pPr>
            <w:r>
              <w:t>Invoice #</w:t>
            </w:r>
            <w:r w:rsidR="005B0E2C">
              <w:t>1</w:t>
            </w:r>
            <w:r w:rsidR="00BF36A6">
              <w:t>9</w:t>
            </w:r>
            <w:r w:rsidR="006A1C2E">
              <w:t>16</w:t>
            </w:r>
          </w:p>
          <w:p w14:paraId="39FD1701" w14:textId="616EABDE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B0E2C">
                  <w:t>2/12/2016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5B0E2C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B7048D" w14:paraId="40E576B6" w14:textId="77777777" w:rsidTr="005B0E2C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AD48" w14:textId="7D1C1099" w:rsidR="00B7048D" w:rsidRDefault="005B0E2C" w:rsidP="00680A8C">
            <w:pPr>
              <w:pStyle w:val="TableText"/>
            </w:pPr>
            <w:r>
              <w:t>Monday 28</w:t>
            </w:r>
            <w:r w:rsidRPr="005B0E2C">
              <w:rPr>
                <w:vertAlign w:val="superscript"/>
              </w:rPr>
              <w:t>th</w:t>
            </w:r>
            <w:r>
              <w:t xml:space="preserve"> Nov – Erg coaching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E26911" w14:textId="77777777" w:rsidR="00B7048D" w:rsidRDefault="00B7048D">
            <w:pPr>
              <w:pStyle w:val="Amount"/>
            </w:pPr>
            <w:r>
              <w:t>30 -</w:t>
            </w:r>
          </w:p>
        </w:tc>
      </w:tr>
      <w:tr w:rsidR="00B7048D" w14:paraId="35C72BBB" w14:textId="77777777" w:rsidTr="005B0E2C">
        <w:trPr>
          <w:cantSplit/>
          <w:trHeight w:val="46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ED2C" w14:textId="79C26226" w:rsidR="00B7048D" w:rsidRPr="009F56B3" w:rsidRDefault="005B0E2C" w:rsidP="009F56B3">
            <w:pPr>
              <w:pStyle w:val="TableText"/>
              <w:rPr>
                <w:vertAlign w:val="superscript"/>
              </w:rPr>
            </w:pPr>
            <w:r>
              <w:t>Tuesday 29</w:t>
            </w:r>
            <w:r w:rsidRPr="005B0E2C">
              <w:rPr>
                <w:vertAlign w:val="superscript"/>
              </w:rPr>
              <w:t>th</w:t>
            </w:r>
            <w:r>
              <w:t xml:space="preserve"> Nov – rowing coaching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228EA5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731A18" w14:paraId="7E49B71D" w14:textId="77777777" w:rsidTr="005B0E2C">
        <w:trPr>
          <w:cantSplit/>
          <w:trHeight w:val="37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83123" w14:textId="5CF38E7A" w:rsidR="00731A18" w:rsidRDefault="005B0E2C" w:rsidP="009F56B3">
            <w:pPr>
              <w:pStyle w:val="TableText"/>
            </w:pPr>
            <w:r>
              <w:t>Wednesday 30</w:t>
            </w:r>
            <w:r w:rsidRPr="005B0E2C">
              <w:rPr>
                <w:vertAlign w:val="superscript"/>
              </w:rPr>
              <w:t>th</w:t>
            </w:r>
            <w:r>
              <w:t xml:space="preserve">  November – erg </w:t>
            </w:r>
            <w:r w:rsidR="00731A18">
              <w:t>coaching M</w:t>
            </w:r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F11F0A5" w14:textId="5C746CA1" w:rsidR="00731A18" w:rsidRDefault="00731A18">
            <w:pPr>
              <w:pStyle w:val="Amount"/>
            </w:pPr>
            <w:r>
              <w:t>30 -</w:t>
            </w:r>
          </w:p>
        </w:tc>
      </w:tr>
      <w:tr w:rsidR="00F23B97" w14:paraId="0D488768" w14:textId="77777777" w:rsidTr="005B0E2C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904A" w14:textId="081DCE17" w:rsidR="00F23B97" w:rsidRDefault="005B0E2C" w:rsidP="00274D50">
            <w:pPr>
              <w:pStyle w:val="TableText"/>
            </w:pPr>
            <w:r>
              <w:t>Thursday 1</w:t>
            </w:r>
            <w:r w:rsidRPr="005B0E2C">
              <w:rPr>
                <w:vertAlign w:val="superscript"/>
              </w:rPr>
              <w:t>st</w:t>
            </w:r>
            <w:r>
              <w:t xml:space="preserve"> Dec</w:t>
            </w:r>
            <w:r>
              <w:rPr>
                <w:vertAlign w:val="superscript"/>
              </w:rPr>
              <w:t xml:space="preserve"> </w:t>
            </w:r>
            <w:r w:rsidR="00274D50">
              <w:t xml:space="preserve"> </w:t>
            </w:r>
            <w:r w:rsidR="009F56B3">
              <w:t>Rowing coaching – M1</w:t>
            </w:r>
            <w:r w:rsidR="00F23B97">
              <w:t xml:space="preserve"> 8+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521DA7" w14:textId="01AF972D" w:rsidR="00F23B97" w:rsidRDefault="00F23B97">
            <w:pPr>
              <w:pStyle w:val="Amount"/>
            </w:pPr>
            <w:r>
              <w:t xml:space="preserve">30 - </w:t>
            </w:r>
          </w:p>
        </w:tc>
      </w:tr>
      <w:tr w:rsidR="00A96137" w14:paraId="43A3488A" w14:textId="77777777" w:rsidTr="005B0E2C">
        <w:trPr>
          <w:cantSplit/>
          <w:trHeight w:val="3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39A7" w14:textId="78A71F29" w:rsidR="00A96137" w:rsidRDefault="005B0E2C">
            <w:pPr>
              <w:pStyle w:val="TableText"/>
            </w:pPr>
            <w:r>
              <w:t>Friday 1nd Dec</w:t>
            </w:r>
            <w:r w:rsidR="009F56B3">
              <w:t xml:space="preserve"> </w:t>
            </w:r>
            <w:r>
              <w:t xml:space="preserve">- </w:t>
            </w:r>
            <w:proofErr w:type="spellStart"/>
            <w:r>
              <w:t>Fairbairns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08B8612" w14:textId="0B1B6F1F" w:rsidR="00A96137" w:rsidRDefault="00F36A60">
            <w:pPr>
              <w:pStyle w:val="Amount"/>
            </w:pPr>
            <w:r>
              <w:t xml:space="preserve">30 - </w:t>
            </w:r>
          </w:p>
        </w:tc>
      </w:tr>
      <w:tr w:rsidR="00E67D6F" w14:paraId="4B32E6FA" w14:textId="77777777" w:rsidTr="005B0E2C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793D3955" w:rsidR="00E67D6F" w:rsidRDefault="005B0E2C" w:rsidP="00DB0AE7">
            <w:pPr>
              <w:pStyle w:val="Amount"/>
              <w:jc w:val="center"/>
            </w:pPr>
            <w:r>
              <w:t>150</w:t>
            </w:r>
            <w:bookmarkStart w:id="0" w:name="_GoBack"/>
            <w:bookmarkEnd w:id="0"/>
            <w:r w:rsidR="00E67D6F">
              <w:t xml:space="preserve"> - </w:t>
            </w:r>
          </w:p>
        </w:tc>
      </w:tr>
      <w:tr w:rsidR="00E67D6F" w14:paraId="2DB88391" w14:textId="77777777" w:rsidTr="005B0E2C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212943"/>
    <w:rsid w:val="00274D50"/>
    <w:rsid w:val="0027758E"/>
    <w:rsid w:val="005B0E2C"/>
    <w:rsid w:val="00680A8C"/>
    <w:rsid w:val="00691026"/>
    <w:rsid w:val="00693C18"/>
    <w:rsid w:val="006A1C2E"/>
    <w:rsid w:val="006B7F0E"/>
    <w:rsid w:val="00731A18"/>
    <w:rsid w:val="009664B8"/>
    <w:rsid w:val="009F56B3"/>
    <w:rsid w:val="009F7895"/>
    <w:rsid w:val="00A27D4A"/>
    <w:rsid w:val="00A73357"/>
    <w:rsid w:val="00A96137"/>
    <w:rsid w:val="00AA4B2D"/>
    <w:rsid w:val="00AC753A"/>
    <w:rsid w:val="00B7048D"/>
    <w:rsid w:val="00B717C3"/>
    <w:rsid w:val="00BF36A6"/>
    <w:rsid w:val="00CA0B93"/>
    <w:rsid w:val="00D55D79"/>
    <w:rsid w:val="00D8600B"/>
    <w:rsid w:val="00DB0AE7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240DF0"/>
    <w:rsid w:val="00315D26"/>
    <w:rsid w:val="00323000"/>
    <w:rsid w:val="0044247C"/>
    <w:rsid w:val="004B7287"/>
    <w:rsid w:val="00573801"/>
    <w:rsid w:val="005A4097"/>
    <w:rsid w:val="00764079"/>
    <w:rsid w:val="0099144E"/>
    <w:rsid w:val="00A66D4F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2016-02-12T00:00:00</PublishDate>
  <Abstract/>
  <CompanyAddress>78, Wellbrook Way, Girton, CB3 0GP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8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2</cp:revision>
  <cp:lastPrinted>2006-08-01T17:47:00Z</cp:lastPrinted>
  <dcterms:created xsi:type="dcterms:W3CDTF">2016-12-02T07:45:00Z</dcterms:created>
  <dcterms:modified xsi:type="dcterms:W3CDTF">2016-12-02T07:45:00Z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