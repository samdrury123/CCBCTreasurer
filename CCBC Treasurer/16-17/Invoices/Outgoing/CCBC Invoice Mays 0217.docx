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068F7879" w:rsidR="00CA0B93" w:rsidRDefault="00A73357">
            <w:pPr>
              <w:pStyle w:val="RightAligned"/>
            </w:pPr>
            <w:r>
              <w:t>Invoice #</w:t>
            </w:r>
            <w:r w:rsidR="007A4486">
              <w:t>11</w:t>
            </w:r>
            <w:r w:rsidR="00AF2B90">
              <w:t>17</w:t>
            </w:r>
          </w:p>
          <w:p w14:paraId="39FD1701" w14:textId="72F70515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rPr>
                  <w:vertAlign w:val="superscript"/>
                </w:r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4486">
                  <w:rPr>
                    <w:vertAlign w:val="superscript"/>
                  </w:rPr>
                  <w:t>5/7/2017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3376AD1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3FE0179B" w:rsidR="00647C77" w:rsidRDefault="00C66503" w:rsidP="007A4486">
            <w:pPr>
              <w:pStyle w:val="TableText"/>
            </w:pPr>
            <w:r>
              <w:t>R</w:t>
            </w:r>
            <w:r w:rsidR="007831FA">
              <w:t xml:space="preserve">owing Coaching M1 – </w:t>
            </w:r>
            <w:r w:rsidR="007A4486">
              <w:t>Monday 1</w:t>
            </w:r>
            <w:r w:rsidR="007A4486" w:rsidRPr="007A4486">
              <w:rPr>
                <w:vertAlign w:val="superscript"/>
              </w:rPr>
              <w:t>st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557B7A76" w:rsidR="00647C77" w:rsidRDefault="007831FA" w:rsidP="007A4486">
            <w:pPr>
              <w:pStyle w:val="TableText"/>
            </w:pPr>
            <w:r>
              <w:t xml:space="preserve">Rowing Coaching </w:t>
            </w:r>
            <w:r w:rsidR="007A4486">
              <w:t>W1 – Saturday 6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275A3C16" w:rsidR="00647C77" w:rsidRDefault="00647C77" w:rsidP="007A4486">
            <w:pPr>
              <w:pStyle w:val="TableText"/>
            </w:pPr>
            <w:r>
              <w:t xml:space="preserve">Rowing Coaching M1 – </w:t>
            </w:r>
            <w:r w:rsidR="007A4486">
              <w:t>Saturday 6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18CC7786" w:rsidR="00C66503" w:rsidRDefault="007831FA" w:rsidP="007A4486">
            <w:pPr>
              <w:pStyle w:val="TableText"/>
            </w:pPr>
            <w:r>
              <w:t xml:space="preserve">Rowing Coaching M1 – </w:t>
            </w:r>
            <w:r w:rsidR="007A4486">
              <w:t>Sunday 7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0807731B" w:rsidR="00E67D6F" w:rsidRDefault="007A4486" w:rsidP="00DB0AE7">
            <w:pPr>
              <w:pStyle w:val="Amount"/>
              <w:jc w:val="center"/>
            </w:pPr>
            <w:r>
              <w:t>12</w:t>
            </w:r>
            <w:r w:rsidR="007831FA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7A4486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098AE5D3" w:rsidR="006A1C2E" w:rsidRDefault="006A1C2E">
      <w:r>
        <w:t>Please transfer balance to:</w:t>
      </w:r>
      <w:r w:rsidR="007A4486">
        <w:t>s</w:t>
      </w:r>
      <w:bookmarkStart w:id="0" w:name="_GoBack"/>
      <w:bookmarkEnd w:id="0"/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17C89"/>
    <w:rsid w:val="00274D50"/>
    <w:rsid w:val="0027758E"/>
    <w:rsid w:val="00647C77"/>
    <w:rsid w:val="00691026"/>
    <w:rsid w:val="00693C18"/>
    <w:rsid w:val="006A1C2E"/>
    <w:rsid w:val="006B7F0E"/>
    <w:rsid w:val="00731A18"/>
    <w:rsid w:val="007831FA"/>
    <w:rsid w:val="007A4486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2017-05-07T00:00:00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0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2017-05-07T13:29:00Z</dcterms:created>
  <dcterms:modified xsi:type="dcterms:W3CDTF">2017-05-07T13:31:00Z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