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5388"/>
      </w:tblGrid>
      <w:tr w:rsidR="00CA0B93" w14:paraId="5FFF1B0A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5A7BFB10" w14:textId="77777777" w:rsidR="00CA0B93" w:rsidRDefault="00B717C3">
                <w:pPr>
                  <w:pStyle w:val="CompanyName"/>
                </w:pPr>
                <w:r>
                  <w:t>Alister Taylor</w:t>
                </w:r>
              </w:p>
            </w:sdtContent>
          </w:sdt>
          <w:p w14:paraId="615B6B81" w14:textId="77777777"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0B3813C6" w14:textId="77777777" w:rsidR="00CA0B93" w:rsidRDefault="00B717C3">
                <w:pPr>
                  <w:pStyle w:val="ContactInformation"/>
                </w:pPr>
                <w:r>
                  <w:t>78, Wellbrook Way, Girton, CB3 0GP</w:t>
                </w:r>
              </w:p>
            </w:sdtContent>
          </w:sdt>
          <w:p w14:paraId="015B5997" w14:textId="77777777" w:rsidR="00CA0B93" w:rsidRDefault="00B7048D">
            <w:pPr>
              <w:pStyle w:val="ContactInformation"/>
            </w:pPr>
            <w:r>
              <w:t>0754 107 6905</w:t>
            </w:r>
          </w:p>
          <w:p w14:paraId="2888B459" w14:textId="77777777"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388" w:type="dxa"/>
          </w:tcPr>
          <w:p w14:paraId="1F7B808B" w14:textId="77777777" w:rsidR="00CA0B93" w:rsidRDefault="00A73357">
            <w:pPr>
              <w:pStyle w:val="Invoice"/>
            </w:pPr>
            <w:r>
              <w:t>INVOICE</w:t>
            </w:r>
          </w:p>
        </w:tc>
      </w:tr>
      <w:tr w:rsidR="00CA0B93" w14:paraId="3D68506A" w14:textId="77777777">
        <w:trPr>
          <w:trHeight w:val="795"/>
          <w:jc w:val="center"/>
        </w:trPr>
        <w:tc>
          <w:tcPr>
            <w:tcW w:w="5412" w:type="dxa"/>
            <w:vMerge/>
          </w:tcPr>
          <w:p w14:paraId="58BD3C37" w14:textId="77777777" w:rsidR="00CA0B93" w:rsidRDefault="00CA0B93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6EBBE996" w14:textId="08CDB19D" w:rsidR="00CA0B93" w:rsidRDefault="00A73357">
            <w:pPr>
              <w:pStyle w:val="RightAligned"/>
            </w:pPr>
            <w:r>
              <w:t>Invoice #</w:t>
            </w:r>
            <w:r w:rsidR="00647C77">
              <w:t>02</w:t>
            </w:r>
            <w:r w:rsidR="00AF2B90">
              <w:t>17</w:t>
            </w:r>
          </w:p>
          <w:p w14:paraId="39FD1701" w14:textId="567879B4" w:rsidR="00CA0B93" w:rsidRDefault="00A73357" w:rsidP="006A1C2E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1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47C77">
                  <w:t>1/23</w:t>
                </w:r>
                <w:r w:rsidR="00AF2B90">
                  <w:t>/2017</w:t>
                </w:r>
              </w:sdtContent>
            </w:sdt>
          </w:p>
        </w:tc>
      </w:tr>
    </w:tbl>
    <w:p w14:paraId="65E1BE2F" w14:textId="720F5ABD"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A0B93" w14:paraId="6672BD3D" w14:textId="77777777">
        <w:trPr>
          <w:trHeight w:val="1440"/>
          <w:jc w:val="center"/>
        </w:trPr>
        <w:tc>
          <w:tcPr>
            <w:tcW w:w="5400" w:type="dxa"/>
          </w:tcPr>
          <w:p w14:paraId="2049FC73" w14:textId="77777777" w:rsidR="00CA0B93" w:rsidRDefault="00A73357">
            <w:pPr>
              <w:pStyle w:val="ColumnHeading"/>
            </w:pPr>
            <w:r>
              <w:t>To:</w:t>
            </w:r>
          </w:p>
          <w:p w14:paraId="5166866B" w14:textId="77777777" w:rsidR="00CA0B93" w:rsidRDefault="006A1C2E">
            <w:pPr>
              <w:pStyle w:val="ContactInformation"/>
            </w:pPr>
            <w:r>
              <w:t>Treasurer – Christ’s College Boat Club</w:t>
            </w:r>
          </w:p>
          <w:p w14:paraId="653F8B03" w14:textId="77777777" w:rsidR="00CA0B93" w:rsidRDefault="006A1C2E">
            <w:pPr>
              <w:pStyle w:val="ContactInformation"/>
            </w:pPr>
            <w:r>
              <w:t>St. Andrew’s Street</w:t>
            </w:r>
          </w:p>
          <w:p w14:paraId="51C4F19E" w14:textId="77777777"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14:paraId="0B761A16" w14:textId="77777777" w:rsidR="00CA0B93" w:rsidRDefault="00A73357">
            <w:pPr>
              <w:pStyle w:val="ColumnHeading"/>
            </w:pPr>
            <w:r>
              <w:t>For:</w:t>
            </w:r>
          </w:p>
          <w:p w14:paraId="4CD36FBE" w14:textId="77777777"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14:paraId="5AD2B89B" w14:textId="77777777"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1530"/>
      </w:tblGrid>
      <w:tr w:rsidR="00B7048D" w14:paraId="5AD01E40" w14:textId="77777777" w:rsidTr="00AF2B90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00FE47" w14:textId="77777777"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27E02D" w14:textId="77777777"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B7048D" w14:paraId="40E576B6" w14:textId="77777777" w:rsidTr="00AF2B90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6AD48" w14:textId="26E67B5F" w:rsidR="00B7048D" w:rsidRDefault="00D62090" w:rsidP="00AF2B90">
            <w:pPr>
              <w:pStyle w:val="TableText"/>
            </w:pPr>
            <w:r>
              <w:t xml:space="preserve">Boat </w:t>
            </w:r>
            <w:r w:rsidR="00647C77">
              <w:t>unloading – Sunday Jan 15</w:t>
            </w:r>
            <w:r w:rsidR="00647C77" w:rsidRPr="00647C77">
              <w:rPr>
                <w:vertAlign w:val="superscript"/>
              </w:rPr>
              <w:t>th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8E26911" w14:textId="77777777" w:rsidR="00B7048D" w:rsidRDefault="00B7048D">
            <w:pPr>
              <w:pStyle w:val="Amount"/>
            </w:pPr>
            <w:r>
              <w:t>30 -</w:t>
            </w:r>
          </w:p>
        </w:tc>
      </w:tr>
      <w:tr w:rsidR="00B7048D" w14:paraId="35C72BBB" w14:textId="77777777" w:rsidTr="00AF2B90">
        <w:trPr>
          <w:cantSplit/>
          <w:trHeight w:val="469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7ED2C" w14:textId="699DB24F" w:rsidR="00AF2B90" w:rsidRPr="009F56B3" w:rsidRDefault="00647C77" w:rsidP="009F56B3">
            <w:pPr>
              <w:pStyle w:val="TableText"/>
              <w:rPr>
                <w:vertAlign w:val="superscript"/>
              </w:rPr>
            </w:pPr>
            <w:r>
              <w:t>Erg testing Tuesday Jan 17</w:t>
            </w:r>
            <w:r w:rsidRPr="00647C77">
              <w:rPr>
                <w:vertAlign w:val="superscript"/>
              </w:rPr>
              <w:t>th</w:t>
            </w:r>
            <w:r>
              <w:t xml:space="preserve"> – 2* sessions @ GBP30/session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1228EA5" w14:textId="3C17F608" w:rsidR="00B7048D" w:rsidRDefault="00647C77">
            <w:pPr>
              <w:pStyle w:val="Amount"/>
            </w:pPr>
            <w:r>
              <w:t>60</w:t>
            </w:r>
            <w:r w:rsidR="00B7048D">
              <w:t xml:space="preserve"> - </w:t>
            </w:r>
          </w:p>
        </w:tc>
      </w:tr>
      <w:tr w:rsidR="00647C77" w14:paraId="0CF8990D" w14:textId="77777777" w:rsidTr="00AF2B90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D2C56" w14:textId="4CB7ECDB" w:rsidR="00647C77" w:rsidRDefault="00647C77">
            <w:pPr>
              <w:pStyle w:val="TableText"/>
            </w:pPr>
            <w:r>
              <w:t>Rowing Coaching M2 – Wednesday 18</w:t>
            </w:r>
            <w:r w:rsidRPr="00647C77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D3A9F28" w14:textId="5E62450A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647C77" w14:paraId="13376AD1" w14:textId="77777777" w:rsidTr="00AF2B90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67244" w14:textId="28D20408" w:rsidR="00647C77" w:rsidRDefault="00647C77">
            <w:pPr>
              <w:pStyle w:val="TableText"/>
            </w:pPr>
            <w:r>
              <w:t>Rowing Coaching M1 – Thursday 19</w:t>
            </w:r>
            <w:r w:rsidRPr="00647C77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1AA742B" w14:textId="6D42562C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647C77" w14:paraId="3D7E6FF9" w14:textId="77777777" w:rsidTr="00AF2B90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9D43" w14:textId="67F72AB5" w:rsidR="00647C77" w:rsidRDefault="00647C77">
            <w:pPr>
              <w:pStyle w:val="TableText"/>
            </w:pPr>
            <w:r>
              <w:t>Rowing Coaching M2 – Friday 20</w:t>
            </w:r>
            <w:r w:rsidRPr="00647C77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F7DA4D" w14:textId="24F0C76E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647C77" w14:paraId="12B73EDA" w14:textId="77777777" w:rsidTr="00AF2B90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6E6F0" w14:textId="68A06B54" w:rsidR="00647C77" w:rsidRDefault="00647C77">
            <w:pPr>
              <w:pStyle w:val="TableText"/>
            </w:pPr>
            <w:r>
              <w:t>Rowing Coaching M1 – Saturday 21</w:t>
            </w:r>
            <w:r w:rsidRPr="00647C77">
              <w:rPr>
                <w:vertAlign w:val="superscript"/>
              </w:rPr>
              <w:t>st</w:t>
            </w:r>
            <w:r>
              <w:t xml:space="preserve"> Jan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E628C7" w14:textId="441F7ABD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E67D6F" w14:paraId="4B32E6FA" w14:textId="77777777" w:rsidTr="00AF2B90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90085" w14:textId="77777777" w:rsidR="00691026" w:rsidRDefault="00691026">
            <w:pPr>
              <w:pStyle w:val="TableText"/>
            </w:pPr>
          </w:p>
          <w:p w14:paraId="6C65C741" w14:textId="77777777" w:rsidR="00691026" w:rsidRDefault="00691026">
            <w:pPr>
              <w:pStyle w:val="TableText"/>
            </w:pPr>
          </w:p>
          <w:p w14:paraId="1C2141AB" w14:textId="77777777"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A62051" w14:textId="77777777" w:rsidR="00691026" w:rsidRDefault="00691026" w:rsidP="00E67D6F">
            <w:pPr>
              <w:pStyle w:val="Amount"/>
            </w:pPr>
          </w:p>
          <w:p w14:paraId="42E0F564" w14:textId="529A0660" w:rsidR="00E67D6F" w:rsidRDefault="00647C77" w:rsidP="00DB0AE7">
            <w:pPr>
              <w:pStyle w:val="Amount"/>
              <w:jc w:val="center"/>
            </w:pPr>
            <w:r>
              <w:t>21</w:t>
            </w:r>
            <w:r w:rsidR="00AF2B90">
              <w:t>0</w:t>
            </w:r>
            <w:r w:rsidR="00E67D6F">
              <w:t xml:space="preserve"> - </w:t>
            </w:r>
          </w:p>
        </w:tc>
      </w:tr>
      <w:tr w:rsidR="00E67D6F" w14:paraId="2DB88391" w14:textId="77777777" w:rsidTr="00AF2B90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3E300" w14:textId="496166C6" w:rsidR="00E67D6F" w:rsidRDefault="00E67D6F"/>
        </w:tc>
      </w:tr>
    </w:tbl>
    <w:p w14:paraId="1A9C223A" w14:textId="77777777" w:rsidR="00CA0B93" w:rsidRDefault="00CA0B93"/>
    <w:p w14:paraId="72D9C8A9" w14:textId="77777777" w:rsidR="00CA0B93" w:rsidRDefault="006A1C2E">
      <w:r>
        <w:t>Invoices payable on receipt:</w:t>
      </w:r>
    </w:p>
    <w:p w14:paraId="27F3E113" w14:textId="77777777" w:rsidR="006A1C2E" w:rsidRDefault="006A1C2E">
      <w:r>
        <w:t>Please transfer balance to:</w:t>
      </w:r>
    </w:p>
    <w:p w14:paraId="520E5C1C" w14:textId="77777777" w:rsidR="006A1C2E" w:rsidRDefault="006A1C2E">
      <w:r>
        <w:t xml:space="preserve">Lloyd’s Bank, </w:t>
      </w:r>
    </w:p>
    <w:p w14:paraId="0BF07F95" w14:textId="77777777" w:rsidR="006A1C2E" w:rsidRDefault="006A1C2E">
      <w:r>
        <w:t>BSB:</w:t>
      </w:r>
      <w:r>
        <w:tab/>
        <w:t xml:space="preserve"> 30-99-02</w:t>
      </w:r>
    </w:p>
    <w:p w14:paraId="245B2FB4" w14:textId="77777777" w:rsidR="006A1C2E" w:rsidRDefault="006A1C2E">
      <w:r>
        <w:t xml:space="preserve">Acc’t: </w:t>
      </w:r>
      <w:r>
        <w:tab/>
        <w:t>161 240 60</w:t>
      </w:r>
    </w:p>
    <w:sectPr w:rsidR="006A1C2E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2E"/>
    <w:rsid w:val="00212943"/>
    <w:rsid w:val="00274D50"/>
    <w:rsid w:val="0027758E"/>
    <w:rsid w:val="00647C77"/>
    <w:rsid w:val="00691026"/>
    <w:rsid w:val="00693C18"/>
    <w:rsid w:val="006A1C2E"/>
    <w:rsid w:val="006B7F0E"/>
    <w:rsid w:val="00731A18"/>
    <w:rsid w:val="009664B8"/>
    <w:rsid w:val="009F56B3"/>
    <w:rsid w:val="009F7895"/>
    <w:rsid w:val="00A27D4A"/>
    <w:rsid w:val="00A73357"/>
    <w:rsid w:val="00A96137"/>
    <w:rsid w:val="00AA4B2D"/>
    <w:rsid w:val="00AC753A"/>
    <w:rsid w:val="00AF2B90"/>
    <w:rsid w:val="00B7048D"/>
    <w:rsid w:val="00B717C3"/>
    <w:rsid w:val="00CA0B93"/>
    <w:rsid w:val="00D55D79"/>
    <w:rsid w:val="00D62090"/>
    <w:rsid w:val="00D8600B"/>
    <w:rsid w:val="00DB0AE7"/>
    <w:rsid w:val="00E67D6F"/>
    <w:rsid w:val="00F23B97"/>
    <w:rsid w:val="00F36A60"/>
    <w:rsid w:val="00F84732"/>
    <w:rsid w:val="00FF0E1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9DC6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0"/>
    <w:lsdException w:name="heading 2" w:uiPriority="0"/>
    <w:lsdException w:name="heading 3" w:uiPriority="0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book/Library/Containers/com.microsoft.Word/Data/Library/Caches/TM10072679/Services%20invoice%20with%20hours%20and%20r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32300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32300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323000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7C"/>
    <w:rsid w:val="00041ED4"/>
    <w:rsid w:val="00315D26"/>
    <w:rsid w:val="00323000"/>
    <w:rsid w:val="003A355D"/>
    <w:rsid w:val="0044247C"/>
    <w:rsid w:val="004B7287"/>
    <w:rsid w:val="00573801"/>
    <w:rsid w:val="00764079"/>
    <w:rsid w:val="0099144E"/>
    <w:rsid w:val="00A66D4F"/>
    <w:rsid w:val="00B6422B"/>
    <w:rsid w:val="00CE650C"/>
    <w:rsid w:val="00E3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</w:style>
  <w:style w:type="paragraph" w:customStyle="1" w:styleId="78B9878D5F0772488D948BE857D372C4">
    <w:name w:val="78B9878D5F0772488D948BE857D372C4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3C543050DFD2418A3A9CA190376452">
    <w:name w:val="6D3C543050DFD2418A3A9CA190376452"/>
  </w:style>
  <w:style w:type="paragraph" w:customStyle="1" w:styleId="91AF10A2DE0E4E49B50789492FF89A4E">
    <w:name w:val="91AF10A2DE0E4E49B50789492FF89A4E"/>
  </w:style>
  <w:style w:type="paragraph" w:customStyle="1" w:styleId="15DD60613D5CE241AF07ED17A7082B6A">
    <w:name w:val="15DD60613D5CE241AF07ED17A7082B6A"/>
  </w:style>
  <w:style w:type="paragraph" w:customStyle="1" w:styleId="E4333A94B31BC44C80541BB134AFAFBC">
    <w:name w:val="E4333A94B31BC44C80541BB134AFAFBC"/>
  </w:style>
  <w:style w:type="paragraph" w:customStyle="1" w:styleId="CE72202A420B6749A1F7F215EEBDC04B">
    <w:name w:val="CE72202A420B6749A1F7F215EEBDC04B"/>
  </w:style>
  <w:style w:type="paragraph" w:customStyle="1" w:styleId="76319601E48E1D4698B1A25448A59F40">
    <w:name w:val="76319601E48E1D4698B1A25448A59F40"/>
  </w:style>
  <w:style w:type="paragraph" w:customStyle="1" w:styleId="55382683837E1941A730D7F6D6EAD0BC">
    <w:name w:val="55382683837E1941A730D7F6D6EAD0BC"/>
  </w:style>
  <w:style w:type="paragraph" w:customStyle="1" w:styleId="B4D0A033C742374586DE21A0BDD6C8B1">
    <w:name w:val="B4D0A033C742374586DE21A0BDD6C8B1"/>
  </w:style>
  <w:style w:type="paragraph" w:customStyle="1" w:styleId="BAEAF27ACD82424BBD6FF9DE21345A63">
    <w:name w:val="BAEAF27ACD82424BBD6FF9DE21345A63"/>
  </w:style>
  <w:style w:type="paragraph" w:customStyle="1" w:styleId="F520F0C46447134780DB594D5A6B9173">
    <w:name w:val="F520F0C46447134780DB594D5A6B9173"/>
  </w:style>
  <w:style w:type="paragraph" w:customStyle="1" w:styleId="CBE13A143748494EBF6FF6B6C663825D">
    <w:name w:val="CBE13A143748494EBF6FF6B6C663825D"/>
  </w:style>
  <w:style w:type="paragraph" w:customStyle="1" w:styleId="43E0D893861F5940AA6C3A6C4BEFD1F3">
    <w:name w:val="43E0D893861F5940AA6C3A6C4BEFD1F3"/>
  </w:style>
  <w:style w:type="paragraph" w:customStyle="1" w:styleId="CF966DD3C806F342812B8DB1F6309133">
    <w:name w:val="CF966DD3C806F342812B8DB1F6309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2017-01-23T00:00:00</PublishDate>
  <Abstract/>
  <CompanyAddress>78, Wellbrook Way, Girton, CB3 0GP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rate.dotx</Template>
  <TotalTime>4</TotalTime>
  <Pages>1</Pages>
  <Words>98</Words>
  <Characters>561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subject/>
  <dc:creator>Alister Taylor</dc:creator>
  <cp:keywords/>
  <dc:description/>
  <cp:lastModifiedBy>Alister Taylor</cp:lastModifiedBy>
  <cp:revision>3</cp:revision>
  <cp:lastPrinted>2006-08-01T17:47:00Z</cp:lastPrinted>
  <dcterms:created xsi:type="dcterms:W3CDTF">2017-01-23T09:31:00Z</dcterms:created>
  <dcterms:modified xsi:type="dcterms:W3CDTF">2017-01-23T09:34:00Z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