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298"/>
      </w:tblGrid>
      <w:tr w:rsidR="00CA0B93" w14:paraId="5FFF1B0A" w14:textId="77777777" w:rsidTr="00293899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29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 w:rsidTr="00293899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298" w:type="dxa"/>
            <w:vAlign w:val="bottom"/>
          </w:tcPr>
          <w:p w14:paraId="39085E24" w14:textId="77777777" w:rsidR="008C1638" w:rsidRDefault="00A73357">
            <w:pPr>
              <w:pStyle w:val="RightAligned"/>
            </w:pPr>
            <w:r>
              <w:t>Invoice #</w:t>
            </w:r>
            <w:r w:rsidR="008C1638">
              <w:t>09</w:t>
            </w:r>
          </w:p>
          <w:p w14:paraId="6EBBE996" w14:textId="19ED19D3" w:rsidR="00CA0B93" w:rsidRDefault="00CA0B93" w:rsidP="008C1638">
            <w:pPr>
              <w:pStyle w:val="RightAligned"/>
              <w:jc w:val="center"/>
            </w:pPr>
          </w:p>
          <w:p w14:paraId="39FD1701" w14:textId="1EE64CC7" w:rsidR="00CA0B93" w:rsidRDefault="008C1638" w:rsidP="006A1C2E">
            <w:pPr>
              <w:pStyle w:val="RightAligned"/>
              <w:rPr>
                <w:b/>
                <w:bCs/>
              </w:rPr>
            </w:pPr>
            <w:r>
              <w:t>14</w:t>
            </w:r>
            <w:r w:rsidR="00293899">
              <w:t>/3/18</w:t>
            </w:r>
          </w:p>
        </w:tc>
      </w:tr>
      <w:tr w:rsidR="008C1638" w14:paraId="7312239C" w14:textId="77777777" w:rsidTr="00293899">
        <w:trPr>
          <w:trHeight w:val="795"/>
          <w:jc w:val="center"/>
        </w:trPr>
        <w:tc>
          <w:tcPr>
            <w:tcW w:w="5412" w:type="dxa"/>
          </w:tcPr>
          <w:p w14:paraId="11A77FEE" w14:textId="77777777" w:rsidR="008C1638" w:rsidRDefault="008C1638">
            <w:pPr>
              <w:pStyle w:val="Heading2"/>
            </w:pPr>
          </w:p>
        </w:tc>
        <w:tc>
          <w:tcPr>
            <w:tcW w:w="5298" w:type="dxa"/>
            <w:vAlign w:val="bottom"/>
          </w:tcPr>
          <w:p w14:paraId="61E39684" w14:textId="77777777" w:rsidR="008C1638" w:rsidRDefault="008C1638">
            <w:pPr>
              <w:pStyle w:val="RightAligned"/>
            </w:pPr>
          </w:p>
        </w:tc>
      </w:tr>
    </w:tbl>
    <w:p w14:paraId="65E1BE2F" w14:textId="1110676E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6D233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C66503" w14:paraId="12A274A3" w14:textId="77777777" w:rsidTr="006D233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786C151A" w:rsidR="00C66503" w:rsidRDefault="00B55368" w:rsidP="00CC5A85">
            <w:pPr>
              <w:pStyle w:val="TableText"/>
            </w:pPr>
            <w:r>
              <w:t>Rowing Coaching M1</w:t>
            </w:r>
            <w:r w:rsidR="0005431F">
              <w:t xml:space="preserve"> – </w:t>
            </w:r>
            <w:r w:rsidR="008C1638">
              <w:t>Thursday 10</w:t>
            </w:r>
            <w:r w:rsidR="00293899" w:rsidRPr="00293899">
              <w:rPr>
                <w:vertAlign w:val="superscript"/>
              </w:rPr>
              <w:t>rd</w:t>
            </w:r>
            <w:r w:rsidR="00293899">
              <w:t xml:space="preserve"> March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DA38BB" w14:paraId="57DF98AB" w14:textId="77777777" w:rsidTr="006D233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C098" w14:textId="4A25A691" w:rsidR="00DA38BB" w:rsidRDefault="00B55368" w:rsidP="00CC5A85">
            <w:pPr>
              <w:pStyle w:val="TableText"/>
            </w:pPr>
            <w:r>
              <w:t>Rowing Coaching M2</w:t>
            </w:r>
            <w:r w:rsidR="00DA38BB">
              <w:t xml:space="preserve"> – </w:t>
            </w:r>
            <w:r w:rsidR="008C1638">
              <w:t>Saturday 11</w:t>
            </w:r>
            <w:r w:rsidR="00293899" w:rsidRPr="00293899">
              <w:rPr>
                <w:vertAlign w:val="superscript"/>
              </w:rPr>
              <w:t>th</w:t>
            </w:r>
            <w:r w:rsidR="00293899">
              <w:t xml:space="preserve"> March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4D4868" w14:textId="53B7AA95" w:rsidR="00DA38BB" w:rsidRDefault="00DA38BB" w:rsidP="00E67D6F">
            <w:pPr>
              <w:pStyle w:val="Amount"/>
            </w:pPr>
            <w:r>
              <w:t>30</w:t>
            </w:r>
          </w:p>
        </w:tc>
      </w:tr>
      <w:tr w:rsidR="00CC5A85" w14:paraId="7888886A" w14:textId="77777777" w:rsidTr="006D233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7E7C" w14:textId="757DE1D9" w:rsidR="00CC5A85" w:rsidRDefault="00B55368" w:rsidP="008C1638">
            <w:pPr>
              <w:pStyle w:val="TableText"/>
            </w:pPr>
            <w:r>
              <w:t>Rowing Coaching M1</w:t>
            </w:r>
            <w:r w:rsidR="00293899">
              <w:t xml:space="preserve"> – </w:t>
            </w:r>
            <w:r w:rsidR="008C1638">
              <w:t>Tuesday 14</w:t>
            </w:r>
            <w:r w:rsidR="008C1638" w:rsidRPr="008C1638">
              <w:rPr>
                <w:vertAlign w:val="superscript"/>
              </w:rPr>
              <w:t>th</w:t>
            </w:r>
            <w:r w:rsidR="008C1638">
              <w:t xml:space="preserve"> March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9C93F27" w14:textId="33E8CA3B" w:rsidR="00CC5A85" w:rsidRDefault="00CC5A85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6D233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738DB81A" w:rsidR="00E67D6F" w:rsidRDefault="008C1638" w:rsidP="00CB7B56">
            <w:pPr>
              <w:pStyle w:val="Amount"/>
              <w:jc w:val="left"/>
            </w:pPr>
            <w:r>
              <w:t>90</w:t>
            </w:r>
            <w:bookmarkStart w:id="0" w:name="_GoBack"/>
            <w:bookmarkEnd w:id="0"/>
            <w:r w:rsidR="00E67D6F">
              <w:t xml:space="preserve"> - </w:t>
            </w:r>
          </w:p>
        </w:tc>
      </w:tr>
      <w:tr w:rsidR="00E67D6F" w14:paraId="2DB88391" w14:textId="77777777" w:rsidTr="006D233F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05431F"/>
    <w:rsid w:val="000D647E"/>
    <w:rsid w:val="00212943"/>
    <w:rsid w:val="00274D50"/>
    <w:rsid w:val="0027758E"/>
    <w:rsid w:val="00293899"/>
    <w:rsid w:val="0037797B"/>
    <w:rsid w:val="00647C77"/>
    <w:rsid w:val="0065544B"/>
    <w:rsid w:val="00691026"/>
    <w:rsid w:val="00693C18"/>
    <w:rsid w:val="006A1C2E"/>
    <w:rsid w:val="006B7F0E"/>
    <w:rsid w:val="006D233F"/>
    <w:rsid w:val="00731A18"/>
    <w:rsid w:val="008C1638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55368"/>
    <w:rsid w:val="00B7048D"/>
    <w:rsid w:val="00B717C3"/>
    <w:rsid w:val="00C66503"/>
    <w:rsid w:val="00CA0B93"/>
    <w:rsid w:val="00CB7B56"/>
    <w:rsid w:val="00CC5A85"/>
    <w:rsid w:val="00D55D79"/>
    <w:rsid w:val="00D62090"/>
    <w:rsid w:val="00D8600B"/>
    <w:rsid w:val="00D860EC"/>
    <w:rsid w:val="00DA38BB"/>
    <w:rsid w:val="00DB0AE7"/>
    <w:rsid w:val="00DC567E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184350"/>
    <w:rsid w:val="002A0433"/>
    <w:rsid w:val="002F7A6B"/>
    <w:rsid w:val="00315D26"/>
    <w:rsid w:val="00323000"/>
    <w:rsid w:val="003A355D"/>
    <w:rsid w:val="0044247C"/>
    <w:rsid w:val="004B7287"/>
    <w:rsid w:val="00573801"/>
    <w:rsid w:val="006B03FE"/>
    <w:rsid w:val="00764079"/>
    <w:rsid w:val="0088276D"/>
    <w:rsid w:val="0099144E"/>
    <w:rsid w:val="00A66D4F"/>
    <w:rsid w:val="00B6422B"/>
    <w:rsid w:val="00BE6F43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2017-02-27T00:00:00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2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2017-03-14T17:49:00Z</dcterms:created>
  <dcterms:modified xsi:type="dcterms:W3CDTF">2017-03-14T17:50:00Z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