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347D1B9" w:rsidR="00CA0B93" w:rsidRDefault="00A73357">
            <w:pPr>
              <w:pStyle w:val="RightAligned"/>
            </w:pPr>
            <w:r>
              <w:t>Invoice #</w:t>
            </w:r>
            <w:r w:rsidR="00693C18">
              <w:t>04</w:t>
            </w:r>
            <w:r w:rsidR="006A1C2E">
              <w:t>16</w:t>
            </w:r>
          </w:p>
          <w:p w14:paraId="39FD1701" w14:textId="22A91184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74D50">
                  <w:t>11/14/2016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28AFA97B" w:rsidR="00B7048D" w:rsidRDefault="00F23B97" w:rsidP="009F56B3">
            <w:pPr>
              <w:pStyle w:val="TableText"/>
            </w:pPr>
            <w:r>
              <w:t xml:space="preserve">Tuesday </w:t>
            </w:r>
            <w:r w:rsidR="00274D50">
              <w:t>8</w:t>
            </w:r>
            <w:r w:rsidR="009F56B3" w:rsidRPr="009F56B3">
              <w:rPr>
                <w:vertAlign w:val="superscript"/>
              </w:rPr>
              <w:t>st</w:t>
            </w:r>
            <w:r w:rsidR="009F56B3">
              <w:t xml:space="preserve"> November</w:t>
            </w:r>
            <w:r w:rsidR="00E67D6F">
              <w:t xml:space="preserve"> – </w:t>
            </w:r>
            <w:r w:rsidR="00DB0AE7">
              <w:t>rowing coaching M1</w:t>
            </w:r>
            <w:r w:rsidR="009F56B3">
              <w:t xml:space="preserve"> 8</w:t>
            </w:r>
            <w:r w:rsidR="009F7895"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6DEC0761" w:rsidR="00B7048D" w:rsidRPr="009F56B3" w:rsidRDefault="00274D50" w:rsidP="009F56B3">
            <w:pPr>
              <w:pStyle w:val="TableText"/>
              <w:rPr>
                <w:vertAlign w:val="superscript"/>
              </w:rPr>
            </w:pPr>
            <w:r>
              <w:t>Wednesday 9</w:t>
            </w:r>
            <w:r w:rsidRPr="00274D50">
              <w:rPr>
                <w:vertAlign w:val="superscript"/>
              </w:rPr>
              <w:t>th</w:t>
            </w:r>
            <w:r>
              <w:t xml:space="preserve"> </w:t>
            </w:r>
            <w:r w:rsidR="009F56B3">
              <w:rPr>
                <w:vertAlign w:val="superscript"/>
              </w:rPr>
              <w:t xml:space="preserve"> </w:t>
            </w:r>
            <w:r w:rsidR="009F56B3">
              <w:t>November</w:t>
            </w:r>
            <w:r w:rsidR="00DB0AE7">
              <w:t xml:space="preserve"> – </w:t>
            </w:r>
            <w:r>
              <w:t>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F23B97" w14:paraId="0D488768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44335FE6" w:rsidR="00F23B97" w:rsidRDefault="00274D50" w:rsidP="00274D50">
            <w:pPr>
              <w:pStyle w:val="TableText"/>
            </w:pPr>
            <w:r>
              <w:t>Thursday 10</w:t>
            </w:r>
            <w:r w:rsidRPr="00274D50">
              <w:rPr>
                <w:vertAlign w:val="superscript"/>
              </w:rPr>
              <w:t>th</w:t>
            </w:r>
            <w:r>
              <w:t xml:space="preserve"> </w:t>
            </w:r>
            <w:r w:rsidR="009F56B3">
              <w:t>Rowing coaching – M1</w:t>
            </w:r>
            <w:r w:rsidR="00F23B97">
              <w:t xml:space="preserve">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9F56B3">
        <w:trPr>
          <w:cantSplit/>
          <w:trHeight w:val="3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6DBC699C" w:rsidR="00A96137" w:rsidRDefault="00274D50">
            <w:pPr>
              <w:pStyle w:val="TableText"/>
            </w:pPr>
            <w:r>
              <w:t>Friday 11</w:t>
            </w:r>
            <w:r w:rsidRPr="00274D50">
              <w:rPr>
                <w:vertAlign w:val="superscript"/>
              </w:rPr>
              <w:t>th</w:t>
            </w:r>
            <w:r w:rsidR="009F56B3">
              <w:t xml:space="preserve"> November </w:t>
            </w:r>
            <w:r w:rsidR="00A96137">
              <w:t>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9F56B3" w14:paraId="6024B334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535D" w14:textId="1B56D7EF" w:rsidR="009F56B3" w:rsidRDefault="00274D50">
            <w:pPr>
              <w:pStyle w:val="TableText"/>
            </w:pPr>
            <w:r>
              <w:t>Saturday 12</w:t>
            </w:r>
            <w:r w:rsidR="009F56B3" w:rsidRPr="009F56B3">
              <w:rPr>
                <w:vertAlign w:val="superscript"/>
              </w:rPr>
              <w:t>th</w:t>
            </w:r>
            <w:r w:rsidR="009F56B3">
              <w:t xml:space="preserve"> November </w:t>
            </w:r>
            <w:r>
              <w:t>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45E310" w14:textId="422557A8" w:rsidR="009F56B3" w:rsidRDefault="009F56B3">
            <w:pPr>
              <w:pStyle w:val="Amount"/>
            </w:pPr>
            <w:r>
              <w:t xml:space="preserve">30 - </w:t>
            </w:r>
          </w:p>
        </w:tc>
      </w:tr>
      <w:tr w:rsidR="00E67D6F" w14:paraId="6D5DA995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662EDC87" w:rsidR="00E67D6F" w:rsidRDefault="00274D50" w:rsidP="009F56B3">
            <w:pPr>
              <w:pStyle w:val="TableText"/>
            </w:pPr>
            <w:r>
              <w:t>Sunday 13</w:t>
            </w:r>
            <w:r w:rsidR="009F56B3" w:rsidRPr="009F56B3">
              <w:rPr>
                <w:vertAlign w:val="superscript"/>
              </w:rPr>
              <w:t>th</w:t>
            </w:r>
            <w:r w:rsidR="009F56B3">
              <w:t xml:space="preserve"> November </w:t>
            </w:r>
            <w:r>
              <w:t>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57F9DD68" w:rsidR="00E67D6F" w:rsidRDefault="00274D50">
            <w:pPr>
              <w:pStyle w:val="Amount"/>
            </w:pPr>
            <w:r>
              <w:t>3</w:t>
            </w:r>
            <w:r w:rsidR="00E67D6F">
              <w:t xml:space="preserve">0 - </w:t>
            </w:r>
          </w:p>
        </w:tc>
      </w:tr>
      <w:tr w:rsidR="00E67D6F" w14:paraId="4B32E6FA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0B266B9B" w:rsidR="00E67D6F" w:rsidRDefault="00274D50" w:rsidP="00DB0AE7">
            <w:pPr>
              <w:pStyle w:val="Amount"/>
              <w:jc w:val="center"/>
            </w:pPr>
            <w:r>
              <w:t>180</w:t>
            </w:r>
            <w:bookmarkStart w:id="0" w:name="_GoBack"/>
            <w:bookmarkEnd w:id="0"/>
            <w:r w:rsidR="00E67D6F">
              <w:t xml:space="preserve"> - </w:t>
            </w:r>
          </w:p>
        </w:tc>
      </w:tr>
      <w:tr w:rsidR="00E67D6F" w14:paraId="2DB88391" w14:textId="77777777" w:rsidTr="009F56B3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91026"/>
    <w:rsid w:val="00693C18"/>
    <w:rsid w:val="006A1C2E"/>
    <w:rsid w:val="006B7F0E"/>
    <w:rsid w:val="009664B8"/>
    <w:rsid w:val="009F56B3"/>
    <w:rsid w:val="009F7895"/>
    <w:rsid w:val="00A27D4A"/>
    <w:rsid w:val="00A73357"/>
    <w:rsid w:val="00A96137"/>
    <w:rsid w:val="00AA4B2D"/>
    <w:rsid w:val="00AC753A"/>
    <w:rsid w:val="00B7048D"/>
    <w:rsid w:val="00B717C3"/>
    <w:rsid w:val="00CA0B93"/>
    <w:rsid w:val="00D55D79"/>
    <w:rsid w:val="00D8600B"/>
    <w:rsid w:val="00DB0AE7"/>
    <w:rsid w:val="00E67D6F"/>
    <w:rsid w:val="00F23B97"/>
    <w:rsid w:val="00F36A60"/>
    <w:rsid w:val="00F8473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44247C"/>
    <w:rsid w:val="00573801"/>
    <w:rsid w:val="00764079"/>
    <w:rsid w:val="0099144E"/>
    <w:rsid w:val="00A66D4F"/>
    <w:rsid w:val="00C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2016-11-14T00:00:00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0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2016-11-14T16:14:00Z</dcterms:created>
  <dcterms:modified xsi:type="dcterms:W3CDTF">2016-11-14T16:14:00Z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