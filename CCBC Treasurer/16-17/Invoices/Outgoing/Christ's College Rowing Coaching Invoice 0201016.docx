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6A1C2E">
                <w:pPr>
                  <w:pStyle w:val="CompanyName"/>
                </w:pPr>
                <w:proofErr w:type="spellStart"/>
                <w:r>
                  <w:t>Alister</w:t>
                </w:r>
                <w:proofErr w:type="spellEnd"/>
                <w:r>
                  <w:t xml:space="preserve">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6A1C2E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  <w:bookmarkStart w:id="0" w:name="_GoBack"/>
            <w:bookmarkEnd w:id="0"/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B7048D">
            <w:pPr>
              <w:pStyle w:val="Invoice"/>
            </w:pPr>
            <w:r>
              <w:t>I</w:t>
            </w:r>
            <w:r>
              <w:t>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77777777" w:rsidR="00CA0B93" w:rsidRDefault="00B7048D">
            <w:pPr>
              <w:pStyle w:val="RightAligned"/>
            </w:pPr>
            <w:r>
              <w:t>Invoice #</w:t>
            </w:r>
            <w:r w:rsidR="006A1C2E">
              <w:t>021016</w:t>
            </w:r>
          </w:p>
          <w:p w14:paraId="39FD1701" w14:textId="77777777" w:rsidR="00CA0B93" w:rsidRDefault="00B7048D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0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A1C2E">
                  <w:t>10/2/2016</w:t>
                </w:r>
              </w:sdtContent>
            </w:sdt>
          </w:p>
        </w:tc>
      </w:tr>
    </w:tbl>
    <w:p w14:paraId="65E1BE2F" w14:textId="77777777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B7048D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B7048D">
            <w:pPr>
              <w:pStyle w:val="ColumnHeading"/>
            </w:pPr>
            <w:r>
              <w:t>F</w:t>
            </w:r>
            <w:r>
              <w:t>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B7048D" w14:paraId="5F682595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597C" w14:textId="77777777" w:rsidR="00B7048D" w:rsidRDefault="00B7048D">
            <w:pPr>
              <w:pStyle w:val="TableText"/>
            </w:pPr>
            <w:r>
              <w:t>1</w:t>
            </w:r>
            <w:r w:rsidRPr="006A1C2E">
              <w:rPr>
                <w:vertAlign w:val="superscript"/>
              </w:rPr>
              <w:t>st</w:t>
            </w:r>
            <w:r>
              <w:t xml:space="preserve"> October – Erg 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CE6DAE4" w14:textId="77777777" w:rsidR="00B7048D" w:rsidRDefault="00B7048D">
            <w:pPr>
              <w:pStyle w:val="Amount"/>
            </w:pPr>
            <w:r>
              <w:t xml:space="preserve">30 - </w:t>
            </w:r>
          </w:p>
        </w:tc>
      </w:tr>
      <w:tr w:rsidR="00B7048D" w14:paraId="40E576B6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AD48" w14:textId="77777777" w:rsidR="00B7048D" w:rsidRDefault="00B7048D">
            <w:pPr>
              <w:pStyle w:val="TableText"/>
            </w:pPr>
            <w:r>
              <w:t>1</w:t>
            </w:r>
            <w:r w:rsidRPr="00B7048D">
              <w:rPr>
                <w:vertAlign w:val="superscript"/>
              </w:rPr>
              <w:t>st</w:t>
            </w:r>
            <w:r>
              <w:t xml:space="preserve"> October – Coaching – 4+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E26911" w14:textId="77777777" w:rsidR="00B7048D" w:rsidRDefault="00B7048D">
            <w:pPr>
              <w:pStyle w:val="Amount"/>
            </w:pPr>
            <w:r>
              <w:t>30 -</w:t>
            </w:r>
          </w:p>
        </w:tc>
      </w:tr>
      <w:tr w:rsidR="00B7048D" w14:paraId="35C72BBB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ED2C" w14:textId="77777777" w:rsidR="00B7048D" w:rsidRDefault="00B7048D">
            <w:pPr>
              <w:pStyle w:val="TableText"/>
            </w:pPr>
            <w:r>
              <w:t>2</w:t>
            </w:r>
            <w:r w:rsidRPr="00B7048D">
              <w:rPr>
                <w:vertAlign w:val="superscript"/>
              </w:rPr>
              <w:t>nd</w:t>
            </w:r>
            <w:r>
              <w:t xml:space="preserve"> October – Coaching 8+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228EA5" w14:textId="77777777" w:rsidR="00B7048D" w:rsidRDefault="00B7048D">
            <w:pPr>
              <w:pStyle w:val="Amount"/>
            </w:pPr>
            <w:r>
              <w:t xml:space="preserve">30 - </w:t>
            </w:r>
          </w:p>
        </w:tc>
      </w:tr>
      <w:tr w:rsidR="00B7048D" w14:paraId="214D71C8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6BF7" w14:textId="77777777" w:rsidR="00B7048D" w:rsidRDefault="00B7048D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06BC410" w14:textId="77777777" w:rsidR="00B7048D" w:rsidRDefault="00B7048D">
            <w:pPr>
              <w:pStyle w:val="Amount"/>
            </w:pPr>
          </w:p>
        </w:tc>
      </w:tr>
      <w:tr w:rsidR="00B7048D" w14:paraId="533C20CB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2C293" w14:textId="77777777" w:rsidR="00B7048D" w:rsidRDefault="00B7048D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BF4EBA" w14:textId="77777777" w:rsidR="00B7048D" w:rsidRDefault="00B7048D">
            <w:pPr>
              <w:pStyle w:val="Amount"/>
            </w:pPr>
          </w:p>
        </w:tc>
      </w:tr>
      <w:tr w:rsidR="00B7048D" w14:paraId="6D5DA995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E2E3" w14:textId="77777777" w:rsidR="00B7048D" w:rsidRDefault="00B7048D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38701D3" w14:textId="77777777" w:rsidR="00B7048D" w:rsidRDefault="00B7048D">
            <w:pPr>
              <w:pStyle w:val="Amount"/>
            </w:pPr>
          </w:p>
        </w:tc>
      </w:tr>
      <w:tr w:rsidR="00B7048D" w14:paraId="19F7403E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FA03B" w14:textId="77777777" w:rsidR="00B7048D" w:rsidRDefault="00B7048D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CF2CEE0" w14:textId="77777777" w:rsidR="00B7048D" w:rsidRDefault="00B7048D">
            <w:pPr>
              <w:pStyle w:val="Amount"/>
            </w:pPr>
          </w:p>
        </w:tc>
      </w:tr>
      <w:tr w:rsidR="00B7048D" w14:paraId="2C69670A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4E56" w14:textId="77777777" w:rsidR="00B7048D" w:rsidRDefault="00B7048D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591FB7A" w14:textId="77777777" w:rsidR="00B7048D" w:rsidRDefault="00B7048D">
            <w:pPr>
              <w:pStyle w:val="Amount"/>
            </w:pPr>
          </w:p>
        </w:tc>
      </w:tr>
      <w:tr w:rsidR="00B7048D" w14:paraId="0F7A549D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2BDCD" w14:textId="77777777" w:rsidR="00B7048D" w:rsidRDefault="00B7048D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585324" w14:textId="77777777" w:rsidR="00B7048D" w:rsidRDefault="00B7048D">
            <w:pPr>
              <w:pStyle w:val="Amount"/>
            </w:pPr>
          </w:p>
        </w:tc>
      </w:tr>
      <w:tr w:rsidR="00B7048D" w14:paraId="4E05725A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B7EA" w14:textId="77777777" w:rsidR="00B7048D" w:rsidRDefault="00B7048D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9F884A4" w14:textId="77777777" w:rsidR="00B7048D" w:rsidRDefault="00B7048D">
            <w:pPr>
              <w:pStyle w:val="Amount"/>
            </w:pPr>
          </w:p>
        </w:tc>
      </w:tr>
      <w:tr w:rsidR="00B7048D" w14:paraId="3739F268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0BA64" w14:textId="77777777" w:rsidR="00B7048D" w:rsidRDefault="00B7048D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FB640C" w14:textId="77777777" w:rsidR="00B7048D" w:rsidRDefault="00B7048D">
            <w:pPr>
              <w:pStyle w:val="Amount"/>
            </w:pPr>
          </w:p>
        </w:tc>
      </w:tr>
      <w:tr w:rsidR="00B7048D" w14:paraId="7ACF6181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555A6" w14:textId="77777777" w:rsidR="00B7048D" w:rsidRDefault="00B7048D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83A149" w14:textId="77777777" w:rsidR="00B7048D" w:rsidRDefault="00B7048D">
            <w:pPr>
              <w:pStyle w:val="Amount"/>
            </w:pPr>
          </w:p>
        </w:tc>
      </w:tr>
      <w:tr w:rsidR="00B7048D" w14:paraId="4BD9B709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C98F7" w14:textId="77777777" w:rsidR="00B7048D" w:rsidRDefault="00B7048D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E4DC07" w14:textId="77777777" w:rsidR="00B7048D" w:rsidRDefault="00B7048D">
            <w:pPr>
              <w:pStyle w:val="Amount"/>
            </w:pPr>
          </w:p>
        </w:tc>
      </w:tr>
      <w:tr w:rsidR="00B7048D" w14:paraId="67FC7BA8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A5FA" w14:textId="77777777" w:rsidR="00B7048D" w:rsidRDefault="00B7048D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C9F57E9" w14:textId="77777777" w:rsidR="00B7048D" w:rsidRDefault="00B7048D">
            <w:pPr>
              <w:pStyle w:val="Amount"/>
            </w:pPr>
          </w:p>
        </w:tc>
      </w:tr>
      <w:tr w:rsidR="00B7048D" w14:paraId="63FDC543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0B917" w14:textId="77777777" w:rsidR="00B7048D" w:rsidRDefault="00B7048D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E69981F" w14:textId="77777777" w:rsidR="00B7048D" w:rsidRDefault="00B7048D">
            <w:pPr>
              <w:pStyle w:val="Amount"/>
            </w:pPr>
          </w:p>
        </w:tc>
      </w:tr>
      <w:tr w:rsidR="00B7048D" w14:paraId="12F3556F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79AD" w14:textId="77777777" w:rsidR="00B7048D" w:rsidRDefault="00B7048D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99AFA0" w14:textId="77777777" w:rsidR="00B7048D" w:rsidRDefault="00B7048D">
            <w:pPr>
              <w:pStyle w:val="Amount"/>
            </w:pPr>
          </w:p>
        </w:tc>
      </w:tr>
      <w:tr w:rsidR="00B7048D" w14:paraId="4B32E6FA" w14:textId="77777777" w:rsidTr="00B7048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141AB" w14:textId="77777777" w:rsidR="00B7048D" w:rsidRDefault="00B7048D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0F564" w14:textId="77777777" w:rsidR="00B7048D" w:rsidRDefault="00B7048D">
            <w:pPr>
              <w:pStyle w:val="Amount"/>
            </w:pPr>
            <w:r>
              <w:t xml:space="preserve">90 - </w:t>
            </w:r>
          </w:p>
        </w:tc>
      </w:tr>
      <w:tr w:rsidR="00B7048D" w14:paraId="2DB88391" w14:textId="77777777" w:rsidTr="00B7048D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77777777" w:rsidR="00B7048D" w:rsidRDefault="00B7048D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6A1C2E"/>
    <w:rsid w:val="00B7048D"/>
    <w:rsid w:val="00CA0B9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000000" w:rsidRDefault="0053364E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000000" w:rsidRDefault="0053364E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000000" w:rsidRDefault="0053364E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4E"/>
    <w:rsid w:val="0053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overPageProperties xmlns="http://schemas.microsoft.com/office/2006/coverPageProps">
  <PublishDate>2016-10-02T00:00:00</PublishDate>
  <Abstract/>
  <CompanyAddress>78, Wellbrook Way, Girton, CB3 0GP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8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cp:lastModifiedBy>Alister Taylor</cp:lastModifiedBy>
  <cp:revision>1</cp:revision>
  <cp:lastPrinted>2006-08-01T17:47:00Z</cp:lastPrinted>
  <dcterms:created xsi:type="dcterms:W3CDTF">2016-10-05T08:52:00Z</dcterms:created>
  <dcterms:modified xsi:type="dcterms:W3CDTF">2016-10-05T09:06:00Z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