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0"/>
      </w:tblGrid>
      <w:tr w:rsidR="00317386" w14:paraId="0BCF5637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0BCF5636" w14:textId="055C46BB" w:rsidR="00317386" w:rsidRDefault="00317386" w:rsidP="00D97BFF">
            <w:pPr>
              <w:pStyle w:val="Title"/>
            </w:pPr>
            <w:r>
              <w:t xml:space="preserve">Invoice </w:t>
            </w:r>
            <w:r w:rsidR="00D97BFF">
              <w:t xml:space="preserve"> </w:t>
            </w:r>
            <w:r w:rsidR="00003453">
              <w:t xml:space="preserve"> 3900</w:t>
            </w:r>
          </w:p>
        </w:tc>
      </w:tr>
      <w:tr w:rsidR="00317386" w14:paraId="0BCF5639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0BCF5638" w14:textId="0309BF8A" w:rsidR="00317386" w:rsidRDefault="00003453" w:rsidP="00371614">
            <w:pPr>
              <w:pStyle w:val="Title"/>
            </w:pPr>
            <w:r>
              <w:t>14</w:t>
            </w:r>
            <w:r w:rsidR="00831EF2">
              <w:t>th</w:t>
            </w:r>
            <w:r w:rsidR="00BB326B">
              <w:t xml:space="preserve"> </w:t>
            </w:r>
            <w:r>
              <w:t>Sept</w:t>
            </w:r>
            <w:r w:rsidR="000871A6">
              <w:t xml:space="preserve"> 2016</w:t>
            </w:r>
          </w:p>
        </w:tc>
      </w:tr>
    </w:tbl>
    <w:p w14:paraId="0BCF563A" w14:textId="77777777" w:rsidR="00112F8A" w:rsidRDefault="00112F8A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112F8A" w14:paraId="0BCF563E" w14:textId="77777777"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B" w14:textId="77777777" w:rsidR="00112F8A" w:rsidRDefault="00BE453E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C" w14:textId="77777777" w:rsidR="00112F8A" w:rsidRDefault="00112F8A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14:paraId="0BCF563D" w14:textId="77777777" w:rsidR="00112F8A" w:rsidRDefault="00CC4379">
            <w:pPr>
              <w:pStyle w:val="TableHeading"/>
            </w:pPr>
            <w:r>
              <w:t>payment instructions</w:t>
            </w:r>
          </w:p>
        </w:tc>
      </w:tr>
      <w:tr w:rsidR="00112F8A" w:rsidRPr="00B933EE" w14:paraId="0BCF564A" w14:textId="77777777"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5D3C0D7C" w14:textId="57EE3932" w:rsidR="00C562C9" w:rsidRPr="00B933EE" w:rsidRDefault="0038767C" w:rsidP="006160C4">
            <w:pPr>
              <w:rPr>
                <w:sz w:val="18"/>
                <w:szCs w:val="18"/>
              </w:rPr>
            </w:pPr>
            <w:r>
              <w:t xml:space="preserve">Christs College </w:t>
            </w:r>
          </w:p>
          <w:p w14:paraId="74E9E6B3" w14:textId="77777777" w:rsidR="00112F8A" w:rsidRDefault="0038767C" w:rsidP="00DA2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Cambridge</w:t>
            </w:r>
          </w:p>
          <w:p w14:paraId="0BCF5641" w14:textId="4A484328" w:rsidR="0038767C" w:rsidRPr="00B933EE" w:rsidRDefault="0038767C" w:rsidP="00DA2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c/o Rebecca Masters</w:t>
            </w:r>
          </w:p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42" w14:textId="77777777" w:rsidR="00112F8A" w:rsidRPr="00B933EE" w:rsidRDefault="00112F8A" w:rsidP="00CC4379">
            <w:pPr>
              <w:rPr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14:paraId="41CA2D5E" w14:textId="77777777" w:rsidR="00010C31" w:rsidRDefault="00010C31" w:rsidP="00010C31">
            <w:proofErr w:type="spellStart"/>
            <w:r>
              <w:t>Cheques</w:t>
            </w:r>
            <w:proofErr w:type="spellEnd"/>
            <w:r>
              <w:t xml:space="preserve"> payable to:</w:t>
            </w:r>
          </w:p>
          <w:p w14:paraId="043B4C97" w14:textId="77777777" w:rsidR="00010C31" w:rsidRDefault="00010C31" w:rsidP="00010C31">
            <w:proofErr w:type="spellStart"/>
            <w:r>
              <w:t>iD</w:t>
            </w:r>
            <w:proofErr w:type="spellEnd"/>
            <w:r>
              <w:t xml:space="preserve"> Sports &amp; Leisure Ltd</w:t>
            </w:r>
          </w:p>
          <w:p w14:paraId="71F5DD5F" w14:textId="77777777" w:rsidR="00010C31" w:rsidRDefault="00010C31" w:rsidP="00010C31"/>
          <w:p w14:paraId="003A7F46" w14:textId="77777777" w:rsidR="00010C31" w:rsidRDefault="00010C31" w:rsidP="00010C31">
            <w:r>
              <w:t>Bank transfer:</w:t>
            </w:r>
          </w:p>
          <w:p w14:paraId="5F315A59" w14:textId="77777777" w:rsidR="00010C31" w:rsidRDefault="00010C31" w:rsidP="00010C31">
            <w:r>
              <w:t>Barclays Bank, Worcester</w:t>
            </w:r>
          </w:p>
          <w:p w14:paraId="0363F1D6" w14:textId="77777777" w:rsidR="00010C31" w:rsidRDefault="00010C31" w:rsidP="00010C31">
            <w:r>
              <w:t>Sort Code: 20 98 61</w:t>
            </w:r>
          </w:p>
          <w:p w14:paraId="0BCF5649" w14:textId="2C415704" w:rsidR="00CC4379" w:rsidRPr="00B933EE" w:rsidRDefault="00010C31" w:rsidP="00010C31">
            <w:pPr>
              <w:rPr>
                <w:sz w:val="18"/>
                <w:szCs w:val="18"/>
              </w:rPr>
            </w:pPr>
            <w:r>
              <w:t>A/C number: 83656012</w:t>
            </w:r>
          </w:p>
        </w:tc>
      </w:tr>
    </w:tbl>
    <w:tbl>
      <w:tblPr>
        <w:tblStyle w:val="InvoiceTable"/>
        <w:tblW w:w="5000" w:type="pct"/>
        <w:tblLook w:val="04E0" w:firstRow="1" w:lastRow="1" w:firstColumn="1" w:lastColumn="0" w:noHBand="0" w:noVBand="1"/>
        <w:tblDescription w:val="Billing and shipping info table"/>
      </w:tblPr>
      <w:tblGrid>
        <w:gridCol w:w="2016"/>
        <w:gridCol w:w="4032"/>
        <w:gridCol w:w="2016"/>
        <w:gridCol w:w="2016"/>
      </w:tblGrid>
      <w:tr w:rsidR="00112F8A" w:rsidRPr="00B933EE" w14:paraId="0BCF5650" w14:textId="77777777" w:rsidTr="00F0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0BCF564C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Quantity</w:t>
            </w:r>
          </w:p>
        </w:tc>
        <w:tc>
          <w:tcPr>
            <w:tcW w:w="2000" w:type="pct"/>
          </w:tcPr>
          <w:p w14:paraId="0BCF564D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Description</w:t>
            </w:r>
          </w:p>
        </w:tc>
        <w:tc>
          <w:tcPr>
            <w:tcW w:w="1000" w:type="pct"/>
          </w:tcPr>
          <w:p w14:paraId="0BCF564E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Unit Price</w:t>
            </w:r>
          </w:p>
        </w:tc>
        <w:tc>
          <w:tcPr>
            <w:tcW w:w="1000" w:type="pct"/>
          </w:tcPr>
          <w:p w14:paraId="0BCF564F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Total</w:t>
            </w:r>
          </w:p>
        </w:tc>
      </w:tr>
      <w:tr w:rsidR="006160C4" w:rsidRPr="00B933EE" w14:paraId="0BCF5655" w14:textId="77777777" w:rsidTr="00F02F21">
        <w:tc>
          <w:tcPr>
            <w:tcW w:w="1000" w:type="pct"/>
            <w:vAlign w:val="top"/>
          </w:tcPr>
          <w:p w14:paraId="0BCF5651" w14:textId="30FBB5B5" w:rsidR="006160C4" w:rsidRPr="00B933EE" w:rsidRDefault="009430D2" w:rsidP="00216F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00" w:type="pct"/>
            <w:vAlign w:val="top"/>
          </w:tcPr>
          <w:p w14:paraId="0BCF5652" w14:textId="44219329" w:rsidR="006160C4" w:rsidRPr="00B933EE" w:rsidRDefault="0038767C" w:rsidP="00654C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Committee Fleeces</w:t>
            </w:r>
          </w:p>
        </w:tc>
        <w:tc>
          <w:tcPr>
            <w:tcW w:w="1000" w:type="pct"/>
            <w:vAlign w:val="top"/>
          </w:tcPr>
          <w:p w14:paraId="0BCF5653" w14:textId="61D321AB" w:rsidR="006160C4" w:rsidRPr="00B933EE" w:rsidRDefault="00003453" w:rsidP="0037161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38767C">
              <w:rPr>
                <w:sz w:val="18"/>
                <w:szCs w:val="18"/>
              </w:rPr>
              <w:t>42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1000" w:type="pct"/>
            <w:vAlign w:val="top"/>
          </w:tcPr>
          <w:p w14:paraId="0BCF5654" w14:textId="31A84AF9" w:rsidR="006160C4" w:rsidRPr="00B933EE" w:rsidRDefault="00003453" w:rsidP="009E1FC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9430D2">
              <w:rPr>
                <w:sz w:val="18"/>
                <w:szCs w:val="18"/>
              </w:rPr>
              <w:t>336</w:t>
            </w:r>
            <w:r w:rsidR="00AB30AD">
              <w:rPr>
                <w:sz w:val="18"/>
                <w:szCs w:val="18"/>
              </w:rPr>
              <w:t>.00</w:t>
            </w:r>
          </w:p>
        </w:tc>
      </w:tr>
      <w:tr w:rsidR="00010C31" w:rsidRPr="00B933EE" w14:paraId="0BCF565A" w14:textId="77777777" w:rsidTr="00F02F21">
        <w:tc>
          <w:tcPr>
            <w:tcW w:w="1000" w:type="pct"/>
          </w:tcPr>
          <w:p w14:paraId="0BCF5656" w14:textId="61683A25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2000" w:type="pct"/>
          </w:tcPr>
          <w:p w14:paraId="0BCF5657" w14:textId="78AB5EFE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BCF5658" w14:textId="25B3AAC7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BCF5659" w14:textId="1E7E6046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</w:tr>
      <w:tr w:rsidR="00010C31" w:rsidRPr="00B933EE" w14:paraId="0BCF5664" w14:textId="77777777" w:rsidTr="00F02F21">
        <w:tc>
          <w:tcPr>
            <w:tcW w:w="1000" w:type="pct"/>
          </w:tcPr>
          <w:p w14:paraId="0BCF5660" w14:textId="67EEF611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2000" w:type="pct"/>
          </w:tcPr>
          <w:p w14:paraId="0BCF5661" w14:textId="635FA94E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BCF5662" w14:textId="768B91A7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BCF5663" w14:textId="71402A4E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</w:tr>
      <w:tr w:rsidR="009E1FCE" w:rsidRPr="00B933EE" w14:paraId="7C31F434" w14:textId="77777777" w:rsidTr="00F02F21">
        <w:tc>
          <w:tcPr>
            <w:tcW w:w="1000" w:type="pct"/>
          </w:tcPr>
          <w:p w14:paraId="1D8E2E3B" w14:textId="7636E221" w:rsidR="009E1FCE" w:rsidRPr="00B933EE" w:rsidRDefault="009E1FCE" w:rsidP="00010C31">
            <w:pPr>
              <w:rPr>
                <w:sz w:val="18"/>
                <w:szCs w:val="18"/>
              </w:rPr>
            </w:pPr>
          </w:p>
        </w:tc>
        <w:tc>
          <w:tcPr>
            <w:tcW w:w="2000" w:type="pct"/>
          </w:tcPr>
          <w:p w14:paraId="72904B52" w14:textId="4BE39E25" w:rsidR="009E1FCE" w:rsidRDefault="009E1FCE" w:rsidP="00010C31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24A68A58" w14:textId="5562D71F" w:rsidR="009E1FCE" w:rsidRPr="00B933EE" w:rsidRDefault="009E1FCE" w:rsidP="00010C3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241607B2" w14:textId="45A3DA1D" w:rsidR="009E1FCE" w:rsidRPr="00B933EE" w:rsidRDefault="009E1FCE" w:rsidP="00010C31">
            <w:pPr>
              <w:jc w:val="right"/>
              <w:rPr>
                <w:sz w:val="18"/>
                <w:szCs w:val="18"/>
              </w:rPr>
            </w:pPr>
          </w:p>
        </w:tc>
      </w:tr>
      <w:tr w:rsidR="00010C31" w:rsidRPr="00B933EE" w14:paraId="0BCF5669" w14:textId="77777777" w:rsidTr="00F02F21">
        <w:tc>
          <w:tcPr>
            <w:tcW w:w="1000" w:type="pct"/>
          </w:tcPr>
          <w:p w14:paraId="0BCF5665" w14:textId="4E55E1B8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2000" w:type="pct"/>
          </w:tcPr>
          <w:p w14:paraId="0BCF5666" w14:textId="0F8A7923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BCF5667" w14:textId="328E1363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BCF5668" w14:textId="39F3540A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</w:tr>
      <w:tr w:rsidR="00010C31" w:rsidRPr="00B933EE" w14:paraId="27271AD3" w14:textId="77777777" w:rsidTr="00F02F21">
        <w:tc>
          <w:tcPr>
            <w:tcW w:w="1000" w:type="pct"/>
          </w:tcPr>
          <w:p w14:paraId="3ED74E1B" w14:textId="631928C1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2000" w:type="pct"/>
          </w:tcPr>
          <w:p w14:paraId="64DC4948" w14:textId="43710D54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71F44970" w14:textId="4FC13DEA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43B23850" w14:textId="46EBE4BD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</w:tr>
      <w:tr w:rsidR="00010C31" w:rsidRPr="00B933EE" w14:paraId="5DF3990B" w14:textId="77777777" w:rsidTr="00F02F21">
        <w:tc>
          <w:tcPr>
            <w:tcW w:w="1000" w:type="pct"/>
          </w:tcPr>
          <w:p w14:paraId="002C94EB" w14:textId="2D98A0C2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2000" w:type="pct"/>
          </w:tcPr>
          <w:p w14:paraId="4959AA6D" w14:textId="67CFE532" w:rsidR="00010C31" w:rsidRPr="00B933EE" w:rsidRDefault="00010C31" w:rsidP="00010C31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FEBF424" w14:textId="573D5AC4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6A01B116" w14:textId="62B31015" w:rsidR="00010C31" w:rsidRPr="00B933EE" w:rsidRDefault="00010C31" w:rsidP="00010C31">
            <w:pPr>
              <w:jc w:val="right"/>
              <w:rPr>
                <w:sz w:val="18"/>
                <w:szCs w:val="18"/>
              </w:rPr>
            </w:pPr>
          </w:p>
        </w:tc>
      </w:tr>
      <w:tr w:rsidR="00654C60" w:rsidRPr="00B933EE" w14:paraId="49FAF65B" w14:textId="77777777" w:rsidTr="00F02F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14:paraId="623072F9" w14:textId="728300E5" w:rsidR="00654C60" w:rsidRPr="00B933EE" w:rsidRDefault="00654C60" w:rsidP="00010C31">
            <w:pPr>
              <w:rPr>
                <w:sz w:val="18"/>
                <w:szCs w:val="18"/>
              </w:rPr>
            </w:pPr>
          </w:p>
        </w:tc>
        <w:tc>
          <w:tcPr>
            <w:tcW w:w="2000" w:type="pct"/>
          </w:tcPr>
          <w:p w14:paraId="77B7A813" w14:textId="09ADFB01" w:rsidR="00654C60" w:rsidRDefault="00654C60" w:rsidP="00010C31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5BB7D723" w14:textId="535BF40A" w:rsidR="00654C60" w:rsidRPr="00B933EE" w:rsidRDefault="00654C60" w:rsidP="00010C3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36C54BD5" w14:textId="0A7CE547" w:rsidR="00654C60" w:rsidRPr="00B933EE" w:rsidRDefault="00654C60" w:rsidP="00010C31">
            <w:pPr>
              <w:jc w:val="right"/>
              <w:rPr>
                <w:sz w:val="18"/>
                <w:szCs w:val="18"/>
              </w:rPr>
            </w:pPr>
          </w:p>
        </w:tc>
      </w:tr>
    </w:tbl>
    <w:p w14:paraId="0BCF566A" w14:textId="77777777" w:rsidR="00112F8A" w:rsidRDefault="00112F8A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F8A" w14:paraId="0BCF566D" w14:textId="77777777" w:rsidTr="00112F8A">
        <w:trPr>
          <w:jc w:val="right"/>
        </w:trPr>
        <w:tc>
          <w:tcPr>
            <w:tcW w:w="3000" w:type="pct"/>
          </w:tcPr>
          <w:p w14:paraId="0BCF566B" w14:textId="77777777" w:rsidR="00112F8A" w:rsidRDefault="00BE453E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14:paraId="0BCF566C" w14:textId="52E1B6A8" w:rsidR="00112F8A" w:rsidRDefault="008B2693" w:rsidP="009E1FCE">
            <w:pPr>
              <w:jc w:val="right"/>
            </w:pPr>
            <w:r>
              <w:t>£</w:t>
            </w:r>
            <w:r w:rsidR="009430D2">
              <w:t>336</w:t>
            </w:r>
            <w:r w:rsidR="00AB30AD">
              <w:t>.00</w:t>
            </w:r>
          </w:p>
        </w:tc>
      </w:tr>
      <w:tr w:rsidR="00112F8A" w14:paraId="0BCF5673" w14:textId="77777777" w:rsidTr="00112F8A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14:paraId="0BCF5671" w14:textId="77777777" w:rsidR="00112F8A" w:rsidRDefault="00BE453E">
            <w:pPr>
              <w:pStyle w:val="TableHeading"/>
            </w:pPr>
            <w:r>
              <w:t>Shipping &amp; Handling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14:paraId="0BCF5672" w14:textId="6AD34EFC" w:rsidR="00112F8A" w:rsidRDefault="00AB30AD" w:rsidP="00371614">
            <w:pPr>
              <w:jc w:val="right"/>
            </w:pPr>
            <w:r>
              <w:t>£8.95</w:t>
            </w:r>
          </w:p>
        </w:tc>
      </w:tr>
      <w:tr w:rsidR="00112F8A" w14:paraId="0BCF5676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4" w14:textId="77777777" w:rsidR="00112F8A" w:rsidRDefault="00BE453E" w:rsidP="00A43890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Due By 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5" w14:textId="5771BBAC" w:rsidR="00112F8A" w:rsidRDefault="008B2693" w:rsidP="009E1FCE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£</w:t>
            </w:r>
            <w:r w:rsidR="009430D2">
              <w:rPr>
                <w:rStyle w:val="Strong"/>
              </w:rPr>
              <w:t>344</w:t>
            </w:r>
            <w:bookmarkStart w:id="0" w:name="_GoBack"/>
            <w:bookmarkEnd w:id="0"/>
            <w:r w:rsidR="00AB30AD">
              <w:rPr>
                <w:rStyle w:val="Strong"/>
              </w:rPr>
              <w:t>.95</w:t>
            </w:r>
          </w:p>
        </w:tc>
      </w:tr>
      <w:tr w:rsidR="00112F8A" w14:paraId="0BCF5679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7" w14:textId="77777777" w:rsidR="00112F8A" w:rsidRDefault="00BE453E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8" w14:textId="77777777" w:rsidR="00112F8A" w:rsidRDefault="00112F8A"/>
        </w:tc>
      </w:tr>
    </w:tbl>
    <w:p w14:paraId="0BCF567C" w14:textId="77777777" w:rsidR="00112F8A" w:rsidRDefault="00767061" w:rsidP="00F35BE8">
      <w:pPr>
        <w:jc w:val="center"/>
      </w:pPr>
      <w:r>
        <w:t>Payment terms are</w:t>
      </w:r>
      <w:r w:rsidR="00F35BE8">
        <w:t xml:space="preserve"> </w:t>
      </w:r>
      <w:r w:rsidR="00A74263">
        <w:t>payment prior to</w:t>
      </w:r>
      <w:r w:rsidR="00623873">
        <w:t xml:space="preserve"> delivery</w:t>
      </w:r>
      <w:r w:rsidR="00F35BE8">
        <w:t>.</w:t>
      </w:r>
    </w:p>
    <w:p w14:paraId="0BCF567D" w14:textId="77777777" w:rsidR="00F35BE8" w:rsidRDefault="00F35BE8" w:rsidP="00F35BE8">
      <w:pPr>
        <w:jc w:val="center"/>
      </w:pPr>
    </w:p>
    <w:p w14:paraId="0BCF5680" w14:textId="013078AC" w:rsidR="00F35BE8" w:rsidRDefault="00F35BE8" w:rsidP="00B933EE">
      <w:pPr>
        <w:jc w:val="center"/>
      </w:pPr>
    </w:p>
    <w:sectPr w:rsidR="00F35BE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36F09" w14:textId="77777777" w:rsidR="001B7289" w:rsidRDefault="001B7289">
      <w:pPr>
        <w:spacing w:before="0" w:after="0"/>
      </w:pPr>
      <w:r>
        <w:separator/>
      </w:r>
    </w:p>
  </w:endnote>
  <w:endnote w:type="continuationSeparator" w:id="0">
    <w:p w14:paraId="1FB4399B" w14:textId="77777777" w:rsidR="001B7289" w:rsidRDefault="001B72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F5688" w14:textId="47C6E4DA" w:rsidR="00112F8A" w:rsidRDefault="00BE453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767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1B5C8" w14:textId="77777777" w:rsidR="001B7289" w:rsidRDefault="001B7289">
      <w:pPr>
        <w:spacing w:before="0" w:after="0"/>
      </w:pPr>
      <w:r>
        <w:separator/>
      </w:r>
    </w:p>
  </w:footnote>
  <w:footnote w:type="continuationSeparator" w:id="0">
    <w:p w14:paraId="62B23041" w14:textId="77777777" w:rsidR="001B7289" w:rsidRDefault="001B72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14:paraId="0BCF5686" w14:textId="77777777" w:rsidR="00112F8A" w:rsidRDefault="00BE453E">
        <w:pPr>
          <w:pStyle w:val="Header"/>
        </w:pPr>
        <w:r>
          <w:rPr>
            <w:noProof/>
            <w:lang w:val="en-GB" w:eastAsia="en-GB"/>
          </w:rPr>
          <w:drawing>
            <wp:inline distT="0" distB="0" distL="0" distR="0" wp14:anchorId="0BCF5693" wp14:editId="7409C28F">
              <wp:extent cx="440573" cy="440573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573" cy="4405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027"/>
      <w:gridCol w:w="5053"/>
    </w:tblGrid>
    <w:tr w:rsidR="00112F8A" w14:paraId="0BCF5690" w14:textId="77777777">
      <w:tc>
        <w:tcPr>
          <w:tcW w:w="5148" w:type="dxa"/>
        </w:tcPr>
        <w:p w14:paraId="0C5B5271" w14:textId="77777777" w:rsidR="00010C31" w:rsidRDefault="00010C31" w:rsidP="00010C31">
          <w:proofErr w:type="spellStart"/>
          <w:r>
            <w:t>iD</w:t>
          </w:r>
          <w:proofErr w:type="spellEnd"/>
          <w:r>
            <w:t xml:space="preserve"> Sports &amp; Leisure Ltd</w:t>
          </w:r>
        </w:p>
        <w:p w14:paraId="26766124" w14:textId="77777777" w:rsidR="00010C31" w:rsidRDefault="00010C31" w:rsidP="00010C31">
          <w:r>
            <w:t>Unit 1, The Parks</w:t>
          </w:r>
        </w:p>
        <w:p w14:paraId="26795C60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Spring Lane South</w:t>
          </w:r>
        </w:p>
        <w:p w14:paraId="18D98E7E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Malvern</w:t>
          </w:r>
        </w:p>
        <w:p w14:paraId="6D3C336A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WR14 1AT</w:t>
          </w:r>
        </w:p>
        <w:p w14:paraId="398D59D3" w14:textId="77777777" w:rsidR="00010C31" w:rsidRDefault="00010C31" w:rsidP="00010C31">
          <w:r>
            <w:rPr>
              <w:rStyle w:val="Strong"/>
            </w:rPr>
            <w:t>Tel</w:t>
          </w:r>
          <w:r>
            <w:t xml:space="preserve"> +44 01684 899250 </w:t>
          </w:r>
        </w:p>
        <w:p w14:paraId="7EBBD847" w14:textId="77777777" w:rsidR="00010C31" w:rsidRDefault="00010C31" w:rsidP="00010C31">
          <w:pPr>
            <w:rPr>
              <w:kern w:val="0"/>
            </w:rPr>
          </w:pPr>
          <w:r>
            <w:rPr>
              <w:lang w:eastAsia="en-GB"/>
            </w:rPr>
            <w:t>Registered company No. 7139446</w:t>
          </w:r>
        </w:p>
        <w:p w14:paraId="076519D3" w14:textId="77777777" w:rsidR="00010C31" w:rsidRDefault="00010C31" w:rsidP="00010C31">
          <w:r>
            <w:rPr>
              <w:lang w:eastAsia="en-GB"/>
            </w:rPr>
            <w:t>VAT Reg No. GB986185271</w:t>
          </w:r>
        </w:p>
        <w:p w14:paraId="0BCF568E" w14:textId="5FA30749" w:rsidR="00112F8A" w:rsidRDefault="00112F8A" w:rsidP="00C0584A"/>
      </w:tc>
      <w:tc>
        <w:tcPr>
          <w:tcW w:w="5148" w:type="dxa"/>
        </w:tcPr>
        <w:sdt>
          <w:sdtPr>
            <w:rPr>
              <w:noProof/>
              <w:lang w:val="en-GB" w:eastAsia="en-GB"/>
            </w:rPr>
            <w:alias w:val="Click icon at right to replace logo"/>
            <w:tag w:val="Click icon at right to replace logo"/>
            <w:id w:val="-708340337"/>
            <w:dataBinding w:prefixMappings="xmlns:ns0='http://schemas.microsoft.com/pics' " w:xpath="/ns0:mappings[1]/ns0:picture[1]" w:storeItemID="{47E18979-C756-43FD-9D2A-15203E6A502A}"/>
            <w:picture/>
          </w:sdtPr>
          <w:sdtEndPr/>
          <w:sdtContent>
            <w:p w14:paraId="0BCF568F" w14:textId="1490A5D8" w:rsidR="00112F8A" w:rsidRDefault="005F7726">
              <w:pPr>
                <w:pStyle w:val="Header"/>
              </w:pPr>
              <w:r w:rsidRPr="005F7726">
                <w:rPr>
                  <w:noProof/>
                  <w:lang w:val="en-GB" w:eastAsia="en-GB"/>
                </w:rPr>
                <w:drawing>
                  <wp:inline distT="0" distB="0" distL="0" distR="0" wp14:anchorId="0C36FD1B" wp14:editId="349899AD">
                    <wp:extent cx="1270000" cy="127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0BCF5691" w14:textId="77777777" w:rsidR="00112F8A" w:rsidRDefault="00112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4A"/>
    <w:rsid w:val="00003453"/>
    <w:rsid w:val="00010C31"/>
    <w:rsid w:val="000608F0"/>
    <w:rsid w:val="00063C11"/>
    <w:rsid w:val="00066EDB"/>
    <w:rsid w:val="000871A6"/>
    <w:rsid w:val="0009641F"/>
    <w:rsid w:val="000B699E"/>
    <w:rsid w:val="000C051C"/>
    <w:rsid w:val="000C446C"/>
    <w:rsid w:val="000F037B"/>
    <w:rsid w:val="0010622A"/>
    <w:rsid w:val="0010626E"/>
    <w:rsid w:val="00112F8A"/>
    <w:rsid w:val="00150D70"/>
    <w:rsid w:val="00172D57"/>
    <w:rsid w:val="001A2FE7"/>
    <w:rsid w:val="001A52CD"/>
    <w:rsid w:val="001B52DF"/>
    <w:rsid w:val="001B7289"/>
    <w:rsid w:val="001B7CDC"/>
    <w:rsid w:val="001D31EA"/>
    <w:rsid w:val="001D6CF9"/>
    <w:rsid w:val="001F162E"/>
    <w:rsid w:val="002033AE"/>
    <w:rsid w:val="00216F24"/>
    <w:rsid w:val="00255DA3"/>
    <w:rsid w:val="00262824"/>
    <w:rsid w:val="002939C9"/>
    <w:rsid w:val="002A69BB"/>
    <w:rsid w:val="002F1988"/>
    <w:rsid w:val="00317386"/>
    <w:rsid w:val="003263DB"/>
    <w:rsid w:val="00343719"/>
    <w:rsid w:val="00351ABD"/>
    <w:rsid w:val="003624CA"/>
    <w:rsid w:val="00371614"/>
    <w:rsid w:val="0038304D"/>
    <w:rsid w:val="0038767C"/>
    <w:rsid w:val="003946CE"/>
    <w:rsid w:val="003A15C4"/>
    <w:rsid w:val="003D560D"/>
    <w:rsid w:val="003D6577"/>
    <w:rsid w:val="003D7357"/>
    <w:rsid w:val="003F2E94"/>
    <w:rsid w:val="003F5649"/>
    <w:rsid w:val="00415D5C"/>
    <w:rsid w:val="00416840"/>
    <w:rsid w:val="0046133F"/>
    <w:rsid w:val="00462FA6"/>
    <w:rsid w:val="004A18E2"/>
    <w:rsid w:val="004E576A"/>
    <w:rsid w:val="00513032"/>
    <w:rsid w:val="005567A7"/>
    <w:rsid w:val="005A444B"/>
    <w:rsid w:val="005B199F"/>
    <w:rsid w:val="005B7B1F"/>
    <w:rsid w:val="005C083D"/>
    <w:rsid w:val="005E41D9"/>
    <w:rsid w:val="005F7726"/>
    <w:rsid w:val="005F7FC4"/>
    <w:rsid w:val="0060369F"/>
    <w:rsid w:val="006160C4"/>
    <w:rsid w:val="00623873"/>
    <w:rsid w:val="006350F4"/>
    <w:rsid w:val="006420C1"/>
    <w:rsid w:val="00654C60"/>
    <w:rsid w:val="00662AD3"/>
    <w:rsid w:val="00674B96"/>
    <w:rsid w:val="00684D8B"/>
    <w:rsid w:val="0069179D"/>
    <w:rsid w:val="006C220B"/>
    <w:rsid w:val="006C634D"/>
    <w:rsid w:val="006D277C"/>
    <w:rsid w:val="00702AED"/>
    <w:rsid w:val="0071348A"/>
    <w:rsid w:val="00717315"/>
    <w:rsid w:val="007211F5"/>
    <w:rsid w:val="00730A4B"/>
    <w:rsid w:val="007434CC"/>
    <w:rsid w:val="00767061"/>
    <w:rsid w:val="00772232"/>
    <w:rsid w:val="007C14C1"/>
    <w:rsid w:val="007D5C23"/>
    <w:rsid w:val="008047D5"/>
    <w:rsid w:val="00831EF2"/>
    <w:rsid w:val="00847F81"/>
    <w:rsid w:val="00871657"/>
    <w:rsid w:val="0087390B"/>
    <w:rsid w:val="008931E9"/>
    <w:rsid w:val="008B2693"/>
    <w:rsid w:val="008E2453"/>
    <w:rsid w:val="00906AE6"/>
    <w:rsid w:val="00942BF1"/>
    <w:rsid w:val="009430D2"/>
    <w:rsid w:val="00972604"/>
    <w:rsid w:val="00993D91"/>
    <w:rsid w:val="009A32CF"/>
    <w:rsid w:val="009B4A2E"/>
    <w:rsid w:val="009C2834"/>
    <w:rsid w:val="009C55CA"/>
    <w:rsid w:val="009E174D"/>
    <w:rsid w:val="009E1FCE"/>
    <w:rsid w:val="009E3C5A"/>
    <w:rsid w:val="009F0A9C"/>
    <w:rsid w:val="00A06E8A"/>
    <w:rsid w:val="00A13C14"/>
    <w:rsid w:val="00A43890"/>
    <w:rsid w:val="00A54447"/>
    <w:rsid w:val="00A74263"/>
    <w:rsid w:val="00A776C2"/>
    <w:rsid w:val="00A81E18"/>
    <w:rsid w:val="00A82B01"/>
    <w:rsid w:val="00AB30AD"/>
    <w:rsid w:val="00AB63AC"/>
    <w:rsid w:val="00AB6571"/>
    <w:rsid w:val="00B83D26"/>
    <w:rsid w:val="00B933EE"/>
    <w:rsid w:val="00BB326B"/>
    <w:rsid w:val="00BE453E"/>
    <w:rsid w:val="00C0584A"/>
    <w:rsid w:val="00C228FC"/>
    <w:rsid w:val="00C562C9"/>
    <w:rsid w:val="00C6436A"/>
    <w:rsid w:val="00C70E75"/>
    <w:rsid w:val="00C87918"/>
    <w:rsid w:val="00CA3917"/>
    <w:rsid w:val="00CA5E84"/>
    <w:rsid w:val="00CC4379"/>
    <w:rsid w:val="00CD3403"/>
    <w:rsid w:val="00D23AFA"/>
    <w:rsid w:val="00D345A1"/>
    <w:rsid w:val="00D706BD"/>
    <w:rsid w:val="00D97BFF"/>
    <w:rsid w:val="00DA2B1D"/>
    <w:rsid w:val="00DB49AC"/>
    <w:rsid w:val="00DD3DEC"/>
    <w:rsid w:val="00DE79E0"/>
    <w:rsid w:val="00DF7978"/>
    <w:rsid w:val="00E00EF8"/>
    <w:rsid w:val="00E046A8"/>
    <w:rsid w:val="00E11FF3"/>
    <w:rsid w:val="00E15AD3"/>
    <w:rsid w:val="00E16C98"/>
    <w:rsid w:val="00E31409"/>
    <w:rsid w:val="00E42EB7"/>
    <w:rsid w:val="00E44BEA"/>
    <w:rsid w:val="00E74CE4"/>
    <w:rsid w:val="00E9525F"/>
    <w:rsid w:val="00ED512D"/>
    <w:rsid w:val="00EE189C"/>
    <w:rsid w:val="00F02F21"/>
    <w:rsid w:val="00F35BE8"/>
    <w:rsid w:val="00F365F3"/>
    <w:rsid w:val="00F368EF"/>
    <w:rsid w:val="00F53877"/>
    <w:rsid w:val="00F65ECB"/>
    <w:rsid w:val="00FD20BE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5636"/>
  <w15:chartTrackingRefBased/>
  <w15:docId w15:val="{8948CB72-E5CD-4D91-88AD-6D63079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1E2F59BD-2346-4F3C-8DC9-4E0F741E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Keyte</dc:creator>
  <cp:keywords/>
  <cp:lastModifiedBy>Charlotte Wilkes</cp:lastModifiedBy>
  <cp:revision>2</cp:revision>
  <dcterms:created xsi:type="dcterms:W3CDTF">2016-10-04T13:11:00Z</dcterms:created>
  <dcterms:modified xsi:type="dcterms:W3CDTF">2016-10-04T13:11:00Z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