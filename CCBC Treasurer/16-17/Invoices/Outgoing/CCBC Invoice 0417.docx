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08CDB19D" w:rsidR="00CA0B93" w:rsidRDefault="00A73357">
            <w:pPr>
              <w:pStyle w:val="RightAligned"/>
            </w:pPr>
            <w:r>
              <w:t>Invoice #</w:t>
            </w:r>
            <w:r w:rsidR="00647C77">
              <w:t>02</w:t>
            </w:r>
            <w:r w:rsidR="00AF2B90">
              <w:t>17</w:t>
            </w:r>
          </w:p>
          <w:p w14:paraId="39FD1701" w14:textId="567879B4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1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47C77">
                  <w:t>1/23</w:t>
                </w:r>
                <w:r w:rsidR="00AF2B90">
                  <w:t>/2017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05431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35C72BBB" w14:textId="77777777" w:rsidTr="0005431F">
        <w:trPr>
          <w:cantSplit/>
          <w:trHeight w:val="46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ED2C" w14:textId="3EF9E568" w:rsidR="00AF2B90" w:rsidRPr="009F56B3" w:rsidRDefault="00C66503" w:rsidP="009F56B3">
            <w:pPr>
              <w:pStyle w:val="TableText"/>
              <w:rPr>
                <w:vertAlign w:val="superscript"/>
              </w:rPr>
            </w:pPr>
            <w:r>
              <w:t>R</w:t>
            </w:r>
            <w:r w:rsidR="0005431F">
              <w:t>owing Coaching – M1 – Monday 30</w:t>
            </w:r>
            <w:r w:rsidRPr="00C66503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4FD502A5" w:rsidR="00B7048D" w:rsidRDefault="0005431F" w:rsidP="0005431F">
            <w:pPr>
              <w:pStyle w:val="Amount"/>
              <w:jc w:val="center"/>
            </w:pPr>
            <w:r>
              <w:t>30</w:t>
            </w:r>
          </w:p>
        </w:tc>
      </w:tr>
      <w:tr w:rsidR="00647C77" w14:paraId="0CF8990D" w14:textId="77777777" w:rsidTr="0005431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2C56" w14:textId="4BBEB015" w:rsidR="00647C77" w:rsidRDefault="00C66503">
            <w:pPr>
              <w:pStyle w:val="TableText"/>
            </w:pPr>
            <w:r>
              <w:t>Row</w:t>
            </w:r>
            <w:r w:rsidR="0005431F">
              <w:t>ing Coaching – M1 – Tuesday 31</w:t>
            </w:r>
            <w:r w:rsidR="0005431F" w:rsidRPr="0005431F">
              <w:rPr>
                <w:vertAlign w:val="superscript"/>
              </w:rPr>
              <w:t>st</w:t>
            </w:r>
            <w:r w:rsidR="0005431F">
              <w:t xml:space="preserve"> </w:t>
            </w:r>
            <w:r>
              <w:t xml:space="preserve"> Jan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D3A9F28" w14:textId="5E62450A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3376AD1" w14:textId="77777777" w:rsidTr="0005431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67244" w14:textId="62A0DCC5" w:rsidR="00647C77" w:rsidRDefault="00C66503">
            <w:pPr>
              <w:pStyle w:val="TableText"/>
            </w:pPr>
            <w:r>
              <w:t>R</w:t>
            </w:r>
            <w:r w:rsidR="0005431F">
              <w:t>owing Coaching M2 – Wednesday 1</w:t>
            </w:r>
            <w:r w:rsidR="0005431F" w:rsidRPr="0005431F">
              <w:rPr>
                <w:vertAlign w:val="superscript"/>
              </w:rPr>
              <w:t>st</w:t>
            </w:r>
            <w:r w:rsidR="0005431F">
              <w:t xml:space="preserve"> Feb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AA742B" w14:textId="6D42562C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3D7E6FF9" w14:textId="77777777" w:rsidTr="0005431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9D43" w14:textId="31BA6919" w:rsidR="00647C77" w:rsidRDefault="0005431F">
            <w:pPr>
              <w:pStyle w:val="TableText"/>
            </w:pPr>
            <w:r>
              <w:t>Rowing Coaching M1 – Friday 2</w:t>
            </w:r>
            <w:r w:rsidRPr="0005431F">
              <w:rPr>
                <w:vertAlign w:val="superscript"/>
              </w:rPr>
              <w:t>nd</w:t>
            </w:r>
            <w:r>
              <w:t xml:space="preserve"> Feb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F7DA4D" w14:textId="24F0C76E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2B73EDA" w14:textId="77777777" w:rsidTr="0005431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E6F0" w14:textId="2629A7C9" w:rsidR="00647C77" w:rsidRDefault="0005431F">
            <w:pPr>
              <w:pStyle w:val="TableText"/>
            </w:pPr>
            <w:r>
              <w:t>Rowing Coaching W</w:t>
            </w:r>
            <w:r w:rsidR="00647C77">
              <w:t xml:space="preserve">1 – </w:t>
            </w:r>
            <w:r>
              <w:t>Sunday 3</w:t>
            </w:r>
            <w:r w:rsidRPr="0005431F">
              <w:rPr>
                <w:vertAlign w:val="superscript"/>
              </w:rPr>
              <w:t>rd</w:t>
            </w:r>
            <w:r>
              <w:t xml:space="preserve"> Feb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628C7" w14:textId="441F7ABD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C66503" w14:paraId="12A274A3" w14:textId="77777777" w:rsidTr="0005431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0B3" w14:textId="039B1CEB" w:rsidR="00C66503" w:rsidRDefault="0005431F">
            <w:pPr>
              <w:pStyle w:val="TableText"/>
            </w:pPr>
            <w:r>
              <w:t>Rowing Coaching M2 – Sunday 3</w:t>
            </w:r>
            <w:r w:rsidRPr="0005431F">
              <w:rPr>
                <w:vertAlign w:val="superscript"/>
              </w:rPr>
              <w:t>rd</w:t>
            </w:r>
            <w:r>
              <w:t xml:space="preserve"> Feb</w:t>
            </w:r>
            <w:r w:rsidR="00C66503"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1F44E2" w14:textId="1D7F97E1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E67D6F" w14:paraId="4B32E6FA" w14:textId="77777777" w:rsidTr="0005431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0D0FAEDF" w:rsidR="00E67D6F" w:rsidRDefault="0005431F" w:rsidP="00DB0AE7">
            <w:pPr>
              <w:pStyle w:val="Amount"/>
              <w:jc w:val="center"/>
            </w:pPr>
            <w:r>
              <w:t>180</w:t>
            </w:r>
            <w:r w:rsidR="00E67D6F">
              <w:t xml:space="preserve"> </w:t>
            </w:r>
            <w:bookmarkStart w:id="0" w:name="_GoBack"/>
            <w:bookmarkEnd w:id="0"/>
            <w:r w:rsidR="00E67D6F">
              <w:t xml:space="preserve">- </w:t>
            </w:r>
          </w:p>
        </w:tc>
      </w:tr>
      <w:tr w:rsidR="00E67D6F" w14:paraId="2DB88391" w14:textId="77777777" w:rsidTr="0005431F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05431F"/>
    <w:rsid w:val="00212943"/>
    <w:rsid w:val="00274D50"/>
    <w:rsid w:val="0027758E"/>
    <w:rsid w:val="0037797B"/>
    <w:rsid w:val="00647C77"/>
    <w:rsid w:val="00691026"/>
    <w:rsid w:val="00693C18"/>
    <w:rsid w:val="006A1C2E"/>
    <w:rsid w:val="006B7F0E"/>
    <w:rsid w:val="00731A18"/>
    <w:rsid w:val="009664B8"/>
    <w:rsid w:val="009F56B3"/>
    <w:rsid w:val="009F7895"/>
    <w:rsid w:val="00A27D4A"/>
    <w:rsid w:val="00A73357"/>
    <w:rsid w:val="00A96137"/>
    <w:rsid w:val="00AA4B2D"/>
    <w:rsid w:val="00AC753A"/>
    <w:rsid w:val="00AF2B90"/>
    <w:rsid w:val="00B7048D"/>
    <w:rsid w:val="00B717C3"/>
    <w:rsid w:val="00C66503"/>
    <w:rsid w:val="00CA0B93"/>
    <w:rsid w:val="00D55D79"/>
    <w:rsid w:val="00D62090"/>
    <w:rsid w:val="00D8600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315D26"/>
    <w:rsid w:val="00323000"/>
    <w:rsid w:val="003A355D"/>
    <w:rsid w:val="0044247C"/>
    <w:rsid w:val="004B7287"/>
    <w:rsid w:val="00573801"/>
    <w:rsid w:val="00764079"/>
    <w:rsid w:val="0088276D"/>
    <w:rsid w:val="0099144E"/>
    <w:rsid w:val="00A66D4F"/>
    <w:rsid w:val="00B6422B"/>
    <w:rsid w:val="00BE6F43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2017-01-23T00:00:00</PublishDate>
  <Abstract/>
  <CompanyAddress>78, Wellbrook Way, Girton, CB3 0GP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4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3</cp:revision>
  <cp:lastPrinted>2006-08-01T17:47:00Z</cp:lastPrinted>
  <dcterms:created xsi:type="dcterms:W3CDTF">2017-02-06T11:53:00Z</dcterms:created>
  <dcterms:modified xsi:type="dcterms:W3CDTF">2017-02-06T11:56:00Z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