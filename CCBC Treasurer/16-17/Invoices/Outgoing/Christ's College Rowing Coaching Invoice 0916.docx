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3472A19B" w:rsidR="00CA0B93" w:rsidRDefault="00A73357">
            <w:pPr>
              <w:pStyle w:val="RightAligned"/>
            </w:pPr>
            <w:r>
              <w:t>Invoice #</w:t>
            </w:r>
            <w:r w:rsidR="00BF36A6">
              <w:t>09</w:t>
            </w:r>
            <w:r w:rsidR="006A1C2E">
              <w:t>16</w:t>
            </w:r>
          </w:p>
          <w:p w14:paraId="39FD1701" w14:textId="75B07C83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80A8C">
                  <w:t>11/28</w:t>
                </w:r>
                <w:r w:rsidR="00274D50">
                  <w:t>/2016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680A8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40E576B6" w14:textId="77777777" w:rsidTr="00680A8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5BAED662" w:rsidR="00B7048D" w:rsidRDefault="00F23B97" w:rsidP="00680A8C">
            <w:pPr>
              <w:pStyle w:val="TableText"/>
            </w:pPr>
            <w:r>
              <w:t xml:space="preserve">Tuesday </w:t>
            </w:r>
            <w:r w:rsidR="00680A8C">
              <w:t>22</w:t>
            </w:r>
            <w:r w:rsidR="00680A8C" w:rsidRPr="00680A8C">
              <w:rPr>
                <w:vertAlign w:val="superscript"/>
              </w:rPr>
              <w:t>nd</w:t>
            </w:r>
            <w:r w:rsidR="00680A8C">
              <w:rPr>
                <w:vertAlign w:val="superscript"/>
              </w:rPr>
              <w:t xml:space="preserve"> </w:t>
            </w:r>
            <w:r w:rsidR="009F56B3" w:rsidRPr="009F56B3">
              <w:rPr>
                <w:vertAlign w:val="superscript"/>
              </w:rPr>
              <w:t>t</w:t>
            </w:r>
            <w:r w:rsidR="009F56B3">
              <w:t xml:space="preserve"> November</w:t>
            </w:r>
            <w:r w:rsidR="00E67D6F">
              <w:t xml:space="preserve"> – </w:t>
            </w:r>
            <w:r w:rsidR="00DB0AE7">
              <w:t>rowing coaching M1</w:t>
            </w:r>
            <w:r w:rsidR="009F56B3">
              <w:t xml:space="preserve"> 8</w:t>
            </w:r>
            <w:r w:rsidR="009F7895">
              <w:t>+</w:t>
            </w:r>
            <w:r w:rsidR="00731A18"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680A8C">
        <w:trPr>
          <w:cantSplit/>
          <w:trHeight w:val="46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0CEB79F6" w:rsidR="00B7048D" w:rsidRPr="009F56B3" w:rsidRDefault="00680A8C" w:rsidP="009F56B3">
            <w:pPr>
              <w:pStyle w:val="TableText"/>
              <w:rPr>
                <w:vertAlign w:val="superscript"/>
              </w:rPr>
            </w:pPr>
            <w:r>
              <w:t>Wednesday 23</w:t>
            </w:r>
            <w:r>
              <w:rPr>
                <w:vertAlign w:val="superscript"/>
              </w:rPr>
              <w:t>rd</w:t>
            </w:r>
            <w:r w:rsidR="00274D50">
              <w:t xml:space="preserve"> </w:t>
            </w:r>
            <w:r w:rsidR="009F56B3">
              <w:rPr>
                <w:vertAlign w:val="superscript"/>
              </w:rPr>
              <w:t xml:space="preserve"> </w:t>
            </w:r>
            <w:r w:rsidR="009F56B3">
              <w:t>November</w:t>
            </w:r>
            <w:r w:rsidR="00DB0AE7">
              <w:t xml:space="preserve"> – </w:t>
            </w:r>
            <w:r>
              <w:t>erg coaching</w:t>
            </w:r>
            <w:r w:rsidR="00274D50">
              <w:t xml:space="preserve">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731A18" w14:paraId="7E49B71D" w14:textId="77777777" w:rsidTr="00680A8C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3123" w14:textId="19423433" w:rsidR="00731A18" w:rsidRDefault="00680A8C" w:rsidP="009F56B3">
            <w:pPr>
              <w:pStyle w:val="TableText"/>
            </w:pPr>
            <w:r>
              <w:t>Wednesday 23</w:t>
            </w:r>
            <w:r w:rsidRPr="00680A8C">
              <w:rPr>
                <w:vertAlign w:val="superscript"/>
              </w:rPr>
              <w:t>rd</w:t>
            </w:r>
            <w:r w:rsidR="00731A18">
              <w:t xml:space="preserve"> November – rowing coaching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11F0A5" w14:textId="5C746CA1" w:rsidR="00731A18" w:rsidRDefault="00731A18">
            <w:pPr>
              <w:pStyle w:val="Amount"/>
            </w:pPr>
            <w:r>
              <w:t>30 -</w:t>
            </w:r>
          </w:p>
        </w:tc>
      </w:tr>
      <w:tr w:rsidR="00F23B97" w14:paraId="0D488768" w14:textId="77777777" w:rsidTr="00680A8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904A" w14:textId="3D17CCC3" w:rsidR="00F23B97" w:rsidRDefault="00680A8C" w:rsidP="00274D50">
            <w:pPr>
              <w:pStyle w:val="TableText"/>
            </w:pPr>
            <w:r>
              <w:t>Thursday 24</w:t>
            </w:r>
            <w:r w:rsidR="00274D50" w:rsidRPr="00274D50">
              <w:rPr>
                <w:vertAlign w:val="superscript"/>
              </w:rPr>
              <w:t>th</w:t>
            </w:r>
            <w:r w:rsidR="00274D50">
              <w:t xml:space="preserve"> </w:t>
            </w:r>
            <w:r w:rsidR="009F56B3">
              <w:t>Rowing coaching – M1</w:t>
            </w:r>
            <w:r w:rsidR="00F23B97">
              <w:t xml:space="preserve">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521DA7" w14:textId="01AF972D" w:rsidR="00F23B97" w:rsidRDefault="00F23B97">
            <w:pPr>
              <w:pStyle w:val="Amount"/>
            </w:pPr>
            <w:r>
              <w:t xml:space="preserve">30 - </w:t>
            </w:r>
          </w:p>
        </w:tc>
      </w:tr>
      <w:tr w:rsidR="00A96137" w14:paraId="43A3488A" w14:textId="77777777" w:rsidTr="00680A8C">
        <w:trPr>
          <w:cantSplit/>
          <w:trHeight w:val="3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39A7" w14:textId="5F587B56" w:rsidR="00A96137" w:rsidRDefault="00680A8C">
            <w:pPr>
              <w:pStyle w:val="TableText"/>
            </w:pPr>
            <w:r>
              <w:t>Friday 25</w:t>
            </w:r>
            <w:r w:rsidR="00274D50" w:rsidRPr="00274D50">
              <w:rPr>
                <w:vertAlign w:val="superscript"/>
              </w:rPr>
              <w:t>h</w:t>
            </w:r>
            <w:r w:rsidR="009F56B3">
              <w:t xml:space="preserve"> November </w:t>
            </w:r>
            <w:r w:rsidR="00A96137">
              <w:t>erg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8B8612" w14:textId="0B1B6F1F" w:rsidR="00A96137" w:rsidRDefault="00F36A60">
            <w:pPr>
              <w:pStyle w:val="Amount"/>
            </w:pPr>
            <w:r>
              <w:t xml:space="preserve">30 - </w:t>
            </w:r>
          </w:p>
        </w:tc>
      </w:tr>
      <w:tr w:rsidR="009F56B3" w14:paraId="6024B334" w14:textId="77777777" w:rsidTr="00680A8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535D" w14:textId="3955CFFF" w:rsidR="009F56B3" w:rsidRDefault="00680A8C">
            <w:pPr>
              <w:pStyle w:val="TableText"/>
            </w:pPr>
            <w:r>
              <w:t>Saturday 26</w:t>
            </w:r>
            <w:r w:rsidR="009F56B3" w:rsidRPr="009F56B3">
              <w:rPr>
                <w:vertAlign w:val="superscript"/>
              </w:rPr>
              <w:t>th</w:t>
            </w:r>
            <w:r w:rsidR="009F56B3">
              <w:t xml:space="preserve"> November </w:t>
            </w:r>
            <w:r w:rsidR="00274D50">
              <w:t>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45E310" w14:textId="422557A8" w:rsidR="009F56B3" w:rsidRDefault="009F56B3">
            <w:pPr>
              <w:pStyle w:val="Amount"/>
            </w:pPr>
            <w:r>
              <w:t xml:space="preserve">30 - </w:t>
            </w:r>
          </w:p>
        </w:tc>
      </w:tr>
      <w:tr w:rsidR="00731A18" w14:paraId="78855293" w14:textId="77777777" w:rsidTr="00680A8C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C847" w14:textId="01E71A81" w:rsidR="00731A18" w:rsidRDefault="00680A8C" w:rsidP="009F56B3">
            <w:pPr>
              <w:pStyle w:val="TableText"/>
            </w:pPr>
            <w:r>
              <w:t>Sunday 27</w:t>
            </w:r>
            <w:r w:rsidR="00731A18" w:rsidRPr="00731A18">
              <w:rPr>
                <w:vertAlign w:val="superscript"/>
              </w:rPr>
              <w:t>th</w:t>
            </w:r>
            <w:r w:rsidR="00731A18">
              <w:t xml:space="preserve"> November 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62063" w14:textId="3D2A535B" w:rsidR="00731A18" w:rsidRDefault="00731A18">
            <w:pPr>
              <w:pStyle w:val="Amount"/>
            </w:pPr>
            <w:r>
              <w:t>30 -</w:t>
            </w:r>
          </w:p>
        </w:tc>
        <w:bookmarkStart w:id="0" w:name="_GoBack"/>
        <w:bookmarkEnd w:id="0"/>
      </w:tr>
      <w:tr w:rsidR="00E67D6F" w14:paraId="4B32E6FA" w14:textId="77777777" w:rsidTr="00680A8C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48F15B19" w:rsidR="00E67D6F" w:rsidRDefault="00680A8C" w:rsidP="00DB0AE7">
            <w:pPr>
              <w:pStyle w:val="Amount"/>
              <w:jc w:val="center"/>
            </w:pPr>
            <w:r>
              <w:t>21</w:t>
            </w:r>
            <w:r w:rsidR="00274D50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680A8C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4D50"/>
    <w:rsid w:val="0027758E"/>
    <w:rsid w:val="00680A8C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B7048D"/>
    <w:rsid w:val="00B717C3"/>
    <w:rsid w:val="00BF36A6"/>
    <w:rsid w:val="00CA0B93"/>
    <w:rsid w:val="00D55D79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44247C"/>
    <w:rsid w:val="004B7287"/>
    <w:rsid w:val="00573801"/>
    <w:rsid w:val="005A4097"/>
    <w:rsid w:val="00764079"/>
    <w:rsid w:val="0099144E"/>
    <w:rsid w:val="00A66D4F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2016-11-28T00:00:00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2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2016-11-28T20:35:00Z</dcterms:created>
  <dcterms:modified xsi:type="dcterms:W3CDTF">2016-11-28T20:35:00Z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