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2EECF14C" w:rsidR="00CA0B93" w:rsidRDefault="00A73357">
            <w:pPr>
              <w:pStyle w:val="RightAligned"/>
            </w:pPr>
            <w:r>
              <w:t>Invoice #</w:t>
            </w:r>
            <w:r w:rsidR="00DB0AE7">
              <w:t>03</w:t>
            </w:r>
            <w:r w:rsidR="006A1C2E">
              <w:t>16</w:t>
            </w:r>
          </w:p>
          <w:p w14:paraId="39FD1701" w14:textId="0AB47277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0AE7">
                  <w:t>2/17/2016</w:t>
                </w:r>
              </w:sdtContent>
            </w:sdt>
          </w:p>
        </w:tc>
      </w:tr>
    </w:tbl>
    <w:p w14:paraId="65E1BE2F" w14:textId="77777777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69102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5F682595" w14:textId="77777777" w:rsidTr="00691026">
        <w:trPr>
          <w:cantSplit/>
          <w:trHeight w:val="370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97C" w14:textId="5A696D12" w:rsidR="00B7048D" w:rsidRDefault="00DB0AE7">
            <w:pPr>
              <w:pStyle w:val="TableText"/>
            </w:pPr>
            <w:r>
              <w:t>Monday 9</w:t>
            </w:r>
            <w:r>
              <w:rPr>
                <w:vertAlign w:val="superscript"/>
              </w:rPr>
              <w:t>th</w:t>
            </w:r>
            <w:r w:rsidR="00E67D6F">
              <w:t xml:space="preserve"> October – rowing coaching M</w:t>
            </w: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E6DAE4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B7048D" w14:paraId="40E576B6" w14:textId="77777777" w:rsidTr="0069102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4CE35168" w:rsidR="00B7048D" w:rsidRDefault="00DB0AE7" w:rsidP="00DB0AE7">
            <w:pPr>
              <w:pStyle w:val="TableText"/>
            </w:pPr>
            <w:r>
              <w:t>Tuesday 10</w:t>
            </w:r>
            <w:r w:rsidRPr="00DB0AE7">
              <w:rPr>
                <w:vertAlign w:val="superscript"/>
              </w:rPr>
              <w:t>th</w:t>
            </w:r>
            <w:r w:rsidR="00E67D6F">
              <w:t xml:space="preserve"> October – </w:t>
            </w:r>
            <w:r>
              <w:t>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69102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12B5AEDD" w:rsidR="00B7048D" w:rsidRDefault="00DB0AE7">
            <w:pPr>
              <w:pStyle w:val="TableText"/>
            </w:pPr>
            <w:r>
              <w:t>Wednesday 11</w:t>
            </w:r>
            <w:r w:rsidRPr="00DB0AE7">
              <w:rPr>
                <w:vertAlign w:val="superscript"/>
              </w:rPr>
              <w:t>th</w:t>
            </w:r>
            <w:r>
              <w:t xml:space="preserve"> October – erg coaching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E67D6F" w14:paraId="214D71C8" w14:textId="77777777" w:rsidTr="0069102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6BF7" w14:textId="3E94127C" w:rsidR="00E67D6F" w:rsidRDefault="00DB0AE7">
            <w:pPr>
              <w:pStyle w:val="TableText"/>
            </w:pPr>
            <w:r>
              <w:t>Thursday 12</w:t>
            </w:r>
            <w:r w:rsidRPr="00DB0AE7">
              <w:rPr>
                <w:vertAlign w:val="superscript"/>
              </w:rPr>
              <w:t>th</w:t>
            </w:r>
            <w:r>
              <w:t xml:space="preserve"> October – rowing coaching M1 (4+)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6BC410" w14:textId="683C4E86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533C20CB" w14:textId="77777777" w:rsidTr="0069102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C293" w14:textId="0E959C78" w:rsidR="00E67D6F" w:rsidRDefault="00DB0AE7">
            <w:pPr>
              <w:pStyle w:val="TableText"/>
            </w:pPr>
            <w:r>
              <w:t>Friday 13</w:t>
            </w:r>
            <w:r w:rsidR="00E67D6F" w:rsidRPr="00E67D6F">
              <w:rPr>
                <w:vertAlign w:val="superscript"/>
              </w:rPr>
              <w:t>th</w:t>
            </w:r>
            <w:r>
              <w:t xml:space="preserve"> October – rowing coaching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BF4EBA" w14:textId="6C9D480A" w:rsidR="00E67D6F" w:rsidRDefault="00E67D6F">
            <w:pPr>
              <w:pStyle w:val="Amount"/>
            </w:pPr>
            <w:r>
              <w:t>30 -</w:t>
            </w:r>
          </w:p>
        </w:tc>
      </w:tr>
      <w:tr w:rsidR="00E67D6F" w14:paraId="6D5DA995" w14:textId="77777777" w:rsidTr="0069102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563F0AC0" w:rsidR="00E67D6F" w:rsidRDefault="00DB0AE7">
            <w:pPr>
              <w:pStyle w:val="TableText"/>
            </w:pPr>
            <w:r>
              <w:t>Saturday 14</w:t>
            </w:r>
            <w:r w:rsidRPr="00DB0AE7">
              <w:rPr>
                <w:vertAlign w:val="superscript"/>
              </w:rPr>
              <w:t>th</w:t>
            </w:r>
            <w:r>
              <w:t xml:space="preserve"> </w:t>
            </w:r>
            <w:r w:rsidR="00E67D6F">
              <w:t xml:space="preserve"> October – rowing coaching M1</w:t>
            </w:r>
            <w:r w:rsidR="00A27D4A">
              <w:t xml:space="preserve"> 8+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68E18DE8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19F7403E" w14:textId="77777777" w:rsidTr="0069102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A03B" w14:textId="3F270030" w:rsidR="00A27D4A" w:rsidRDefault="00A27D4A">
            <w:pPr>
              <w:pStyle w:val="TableText"/>
            </w:pPr>
            <w:r>
              <w:t>Saturday 14</w:t>
            </w:r>
            <w:r w:rsidRPr="00DB0AE7">
              <w:rPr>
                <w:vertAlign w:val="superscript"/>
              </w:rPr>
              <w:t>th</w:t>
            </w:r>
            <w:r>
              <w:t xml:space="preserve">  October – rowing coaching M1</w:t>
            </w:r>
            <w:r>
              <w:t xml:space="preserve"> 4+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F2CEE0" w14:textId="4363E7DD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0F7A549D" w14:textId="77777777" w:rsidTr="0069102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BDCD" w14:textId="4B2CF23B" w:rsidR="00E67D6F" w:rsidRDefault="00A27D4A">
            <w:pPr>
              <w:pStyle w:val="TableText"/>
            </w:pPr>
            <w:r>
              <w:t>Saturday 14</w:t>
            </w:r>
            <w:r w:rsidRPr="00DB0AE7">
              <w:rPr>
                <w:vertAlign w:val="superscript"/>
              </w:rPr>
              <w:t>th</w:t>
            </w:r>
            <w:r>
              <w:t xml:space="preserve"> October – rowing coaching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585324" w14:textId="7677CAEC" w:rsidR="00E67D6F" w:rsidRDefault="00E67D6F">
            <w:pPr>
              <w:pStyle w:val="Amount"/>
            </w:pPr>
            <w:r>
              <w:t>30 -</w:t>
            </w:r>
          </w:p>
        </w:tc>
      </w:tr>
      <w:tr w:rsidR="00E67D6F" w14:paraId="4E05725A" w14:textId="77777777" w:rsidTr="00691026">
        <w:trPr>
          <w:cantSplit/>
          <w:trHeight w:val="451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B7EA" w14:textId="735B56E3" w:rsidR="00E67D6F" w:rsidRDefault="00A27D4A">
            <w:pPr>
              <w:pStyle w:val="TableText"/>
            </w:pPr>
            <w:r>
              <w:t>Sunday 15</w:t>
            </w:r>
            <w:r w:rsidRPr="00E67D6F">
              <w:rPr>
                <w:vertAlign w:val="superscript"/>
              </w:rPr>
              <w:t>th</w:t>
            </w:r>
            <w:r>
              <w:t xml:space="preserve"> October – rowing coaching – M1 4+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F884A4" w14:textId="6CB0AB2E"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14:paraId="4B32E6FA" w14:textId="77777777" w:rsidTr="0069102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42D09DD7" w:rsidR="00E67D6F" w:rsidRDefault="00DB0AE7" w:rsidP="00DB0AE7">
            <w:pPr>
              <w:pStyle w:val="Amount"/>
              <w:jc w:val="center"/>
            </w:pPr>
            <w:r>
              <w:t>27</w:t>
            </w:r>
            <w:r w:rsidR="00691026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691026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7758E"/>
    <w:rsid w:val="00691026"/>
    <w:rsid w:val="006A1C2E"/>
    <w:rsid w:val="006B7F0E"/>
    <w:rsid w:val="009664B8"/>
    <w:rsid w:val="00A27D4A"/>
    <w:rsid w:val="00A73357"/>
    <w:rsid w:val="00B7048D"/>
    <w:rsid w:val="00B717C3"/>
    <w:rsid w:val="00CA0B93"/>
    <w:rsid w:val="00DB0AE7"/>
    <w:rsid w:val="00E67D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323000"/>
    <w:rsid w:val="0044247C"/>
    <w:rsid w:val="00764079"/>
    <w:rsid w:val="00A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2016-02-17T00:00:00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31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2016-10-05T09:06:00Z</dcterms:created>
  <dcterms:modified xsi:type="dcterms:W3CDTF">2016-10-17T11:21:00Z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