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85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273"/>
      </w:tblGrid>
      <w:tr w:rsidR="00CA0B93" w14:paraId="5FFF1B0A" w14:textId="77777777" w:rsidTr="007831FA">
        <w:trPr>
          <w:trHeight w:val="795"/>
          <w:jc w:val="center"/>
        </w:trPr>
        <w:tc>
          <w:tcPr>
            <w:tcW w:w="5412" w:type="dxa"/>
            <w:vMerge w:val="restart"/>
          </w:tcPr>
          <w:bookmarkStart w:id="0" w:name="_GoBack" w:displacedByCustomXml="next"/>
          <w:bookmarkEnd w:id="0" w:displacedByCustomXml="next"/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proofErr w:type="spellStart"/>
                <w:r>
                  <w:t>Alister</w:t>
                </w:r>
                <w:proofErr w:type="spellEnd"/>
                <w:r>
                  <w:t xml:space="preserve">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273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 w:rsidTr="007831FA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273" w:type="dxa"/>
            <w:vAlign w:val="bottom"/>
          </w:tcPr>
          <w:p w14:paraId="6EBBE996" w14:textId="068F7879" w:rsidR="00CA0B93" w:rsidRDefault="00A73357">
            <w:pPr>
              <w:pStyle w:val="RightAligned"/>
            </w:pPr>
            <w:r>
              <w:t>Invoice #</w:t>
            </w:r>
            <w:r w:rsidR="007A4486">
              <w:t>11</w:t>
            </w:r>
            <w:r w:rsidR="00AF2B90">
              <w:t>17</w:t>
            </w:r>
          </w:p>
          <w:p w14:paraId="39FD1701" w14:textId="72F70515" w:rsidR="00CA0B93" w:rsidRDefault="00A73357" w:rsidP="007831FA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rPr>
                  <w:vertAlign w:val="superscript"/>
                </w:r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5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A4486">
                  <w:rPr>
                    <w:vertAlign w:val="superscript"/>
                  </w:rPr>
                  <w:t>5/7/2017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647C77" w14:paraId="13376AD1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67244" w14:textId="3FE0179B" w:rsidR="00647C77" w:rsidRDefault="00C66503" w:rsidP="007A4486">
            <w:pPr>
              <w:pStyle w:val="TableText"/>
            </w:pPr>
            <w:r>
              <w:t>R</w:t>
            </w:r>
            <w:r w:rsidR="007831FA">
              <w:t xml:space="preserve">owing Coaching M1 – </w:t>
            </w:r>
            <w:r w:rsidR="007A4486">
              <w:t>Monday 1</w:t>
            </w:r>
            <w:r w:rsidR="007A4486" w:rsidRPr="007A4486">
              <w:rPr>
                <w:vertAlign w:val="superscript"/>
              </w:rPr>
              <w:t>st</w:t>
            </w:r>
            <w:r w:rsidR="007A4486">
              <w:t xml:space="preserve"> May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AA742B" w14:textId="6D42562C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3D7E6FF9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9D43" w14:textId="557B7A76" w:rsidR="00647C77" w:rsidRDefault="007831FA" w:rsidP="007A4486">
            <w:pPr>
              <w:pStyle w:val="TableText"/>
            </w:pPr>
            <w:r>
              <w:t xml:space="preserve">Rowing Coaching </w:t>
            </w:r>
            <w:r w:rsidR="007A4486">
              <w:t>W1 – Saturday 6</w:t>
            </w:r>
            <w:r w:rsidR="007A4486" w:rsidRPr="007A4486">
              <w:rPr>
                <w:vertAlign w:val="superscript"/>
              </w:rPr>
              <w:t>th</w:t>
            </w:r>
            <w:r w:rsidR="007A4486">
              <w:t xml:space="preserve"> May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F7DA4D" w14:textId="24F0C76E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2B73EDA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E6F0" w14:textId="275A3C16" w:rsidR="00647C77" w:rsidRDefault="00647C77" w:rsidP="007A4486">
            <w:pPr>
              <w:pStyle w:val="TableText"/>
            </w:pPr>
            <w:r>
              <w:t xml:space="preserve">Rowing Coaching M1 – </w:t>
            </w:r>
            <w:r w:rsidR="007A4486">
              <w:t>Saturday 6</w:t>
            </w:r>
            <w:r w:rsidR="007A4486" w:rsidRPr="007A4486">
              <w:rPr>
                <w:vertAlign w:val="superscript"/>
              </w:rPr>
              <w:t>th</w:t>
            </w:r>
            <w:r w:rsidR="007A4486">
              <w:t xml:space="preserve"> May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628C7" w14:textId="441F7ABD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C66503" w14:paraId="12A274A3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D0B3" w14:textId="18CC7786" w:rsidR="00C66503" w:rsidRDefault="007831FA" w:rsidP="007A4486">
            <w:pPr>
              <w:pStyle w:val="TableText"/>
            </w:pPr>
            <w:r>
              <w:t xml:space="preserve">Rowing Coaching M1 – </w:t>
            </w:r>
            <w:r w:rsidR="007A4486">
              <w:t>Sunday 7</w:t>
            </w:r>
            <w:r w:rsidR="007A4486" w:rsidRPr="007A4486">
              <w:rPr>
                <w:vertAlign w:val="superscript"/>
              </w:rPr>
              <w:t>th</w:t>
            </w:r>
            <w:r w:rsidR="007A4486">
              <w:t xml:space="preserve"> May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1F44E2" w14:textId="1D7F97E1" w:rsidR="00C66503" w:rsidRDefault="00C66503" w:rsidP="00E67D6F">
            <w:pPr>
              <w:pStyle w:val="Amount"/>
            </w:pPr>
            <w:r>
              <w:t>30</w:t>
            </w:r>
          </w:p>
        </w:tc>
      </w:tr>
      <w:tr w:rsidR="00E67D6F" w14:paraId="4B32E6FA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0807731B" w:rsidR="00E67D6F" w:rsidRDefault="007A4486" w:rsidP="00DB0AE7">
            <w:pPr>
              <w:pStyle w:val="Amount"/>
              <w:jc w:val="center"/>
            </w:pPr>
            <w:r>
              <w:t>12</w:t>
            </w:r>
            <w:r w:rsidR="007831FA">
              <w:t>0</w:t>
            </w:r>
            <w:r w:rsidR="00E67D6F">
              <w:t xml:space="preserve"> - </w:t>
            </w:r>
          </w:p>
        </w:tc>
      </w:tr>
      <w:tr w:rsidR="00E67D6F" w14:paraId="2DB88391" w14:textId="77777777" w:rsidTr="007A4486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098AE5D3" w:rsidR="006A1C2E" w:rsidRDefault="006A1C2E">
      <w:r>
        <w:t xml:space="preserve">Please transfer balance </w:t>
      </w:r>
      <w:proofErr w:type="spellStart"/>
      <w:proofErr w:type="gramStart"/>
      <w:r>
        <w:t>to:</w:t>
      </w:r>
      <w:r w:rsidR="007A4486">
        <w:t>s</w:t>
      </w:r>
      <w:proofErr w:type="spellEnd"/>
      <w:proofErr w:type="gramEnd"/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212943"/>
    <w:rsid w:val="00217C89"/>
    <w:rsid w:val="00274D50"/>
    <w:rsid w:val="0027758E"/>
    <w:rsid w:val="003B7D1F"/>
    <w:rsid w:val="00647C77"/>
    <w:rsid w:val="00691026"/>
    <w:rsid w:val="00693C18"/>
    <w:rsid w:val="006A1C2E"/>
    <w:rsid w:val="006B7F0E"/>
    <w:rsid w:val="00731A18"/>
    <w:rsid w:val="007831FA"/>
    <w:rsid w:val="007A4486"/>
    <w:rsid w:val="009664B8"/>
    <w:rsid w:val="009F56B3"/>
    <w:rsid w:val="009F7895"/>
    <w:rsid w:val="00A27D4A"/>
    <w:rsid w:val="00A73357"/>
    <w:rsid w:val="00A96137"/>
    <w:rsid w:val="00AA4B2D"/>
    <w:rsid w:val="00AC753A"/>
    <w:rsid w:val="00AF2B90"/>
    <w:rsid w:val="00B7048D"/>
    <w:rsid w:val="00B717C3"/>
    <w:rsid w:val="00C66503"/>
    <w:rsid w:val="00CA0B93"/>
    <w:rsid w:val="00D55D79"/>
    <w:rsid w:val="00D62090"/>
    <w:rsid w:val="00D8600B"/>
    <w:rsid w:val="00DB0AE7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315D26"/>
    <w:rsid w:val="00323000"/>
    <w:rsid w:val="003A355D"/>
    <w:rsid w:val="0044247C"/>
    <w:rsid w:val="004B4106"/>
    <w:rsid w:val="004B7287"/>
    <w:rsid w:val="00573801"/>
    <w:rsid w:val="00764079"/>
    <w:rsid w:val="0088276D"/>
    <w:rsid w:val="0099144E"/>
    <w:rsid w:val="00A66D4F"/>
    <w:rsid w:val="00A74712"/>
    <w:rsid w:val="00B6422B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2017-05-07T00:00:00</PublishDate>
  <Abstract/>
  <CompanyAddress>78, Wellbrook Way, Girton, CB3 0GP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1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2</cp:revision>
  <cp:lastPrinted>2006-08-01T17:47:00Z</cp:lastPrinted>
  <dcterms:created xsi:type="dcterms:W3CDTF">2017-05-21T17:22:00Z</dcterms:created>
  <dcterms:modified xsi:type="dcterms:W3CDTF">2017-05-21T17:22:00Z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