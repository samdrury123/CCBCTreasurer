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6A1C2E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</w:t>
            </w:r>
            <w:r>
              <w:t>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77777777" w:rsidR="00CA0B93" w:rsidRDefault="00A73357">
            <w:pPr>
              <w:pStyle w:val="RightAligned"/>
            </w:pPr>
            <w:r>
              <w:t>Invoice #</w:t>
            </w:r>
            <w:r w:rsidR="006A1C2E">
              <w:t>021016</w:t>
            </w:r>
          </w:p>
          <w:p w14:paraId="39FD1701" w14:textId="77777777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A1C2E">
                  <w:t>10/2/2016</w:t>
                </w:r>
              </w:sdtContent>
            </w:sdt>
          </w:p>
        </w:tc>
      </w:tr>
    </w:tbl>
    <w:p w14:paraId="65E1BE2F" w14:textId="77777777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</w:t>
            </w:r>
            <w:r>
              <w:t>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5F682595" w14:textId="77777777" w:rsidTr="00A73357">
        <w:trPr>
          <w:cantSplit/>
          <w:trHeight w:val="370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97C" w14:textId="65A4D568" w:rsidR="00B7048D" w:rsidRDefault="00E67D6F">
            <w:pPr>
              <w:pStyle w:val="TableText"/>
            </w:pPr>
            <w:r>
              <w:t>Monday 2</w:t>
            </w:r>
            <w:r w:rsidRPr="00E67D6F">
              <w:rPr>
                <w:vertAlign w:val="superscript"/>
              </w:rPr>
              <w:t>nd</w:t>
            </w:r>
            <w:r>
              <w:t xml:space="preserve"> October – 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E6DAE4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B7048D" w14:paraId="40E576B6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4770FAA7" w:rsidR="00B7048D" w:rsidRDefault="00E67D6F">
            <w:pPr>
              <w:pStyle w:val="TableText"/>
            </w:pPr>
            <w:r>
              <w:t>Tuesday 3</w:t>
            </w:r>
            <w:r w:rsidRPr="00E67D6F">
              <w:rPr>
                <w:vertAlign w:val="superscript"/>
              </w:rPr>
              <w:t>rd</w:t>
            </w:r>
            <w:r>
              <w:t xml:space="preserve"> October – erg coaching – 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226D3674" w:rsidR="00B7048D" w:rsidRDefault="00E67D6F">
            <w:pPr>
              <w:pStyle w:val="TableText"/>
            </w:pPr>
            <w:r>
              <w:t>Tuesday 3</w:t>
            </w:r>
            <w:r w:rsidRPr="00E67D6F">
              <w:rPr>
                <w:vertAlign w:val="superscript"/>
              </w:rPr>
              <w:t>rd</w:t>
            </w:r>
            <w:r>
              <w:t xml:space="preserve"> October – weights – consult with Cambridge S&amp;C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E67D6F" w14:paraId="214D71C8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6BF7" w14:textId="43DAE5BC" w:rsidR="00E67D6F" w:rsidRDefault="00E67D6F">
            <w:pPr>
              <w:pStyle w:val="TableText"/>
            </w:pPr>
            <w:r>
              <w:t>Wednesday 4</w:t>
            </w:r>
            <w:r w:rsidRPr="00E67D6F">
              <w:rPr>
                <w:vertAlign w:val="superscript"/>
              </w:rPr>
              <w:t>th</w:t>
            </w:r>
            <w:r>
              <w:t xml:space="preserve"> October – erg coaching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6BC410" w14:textId="683C4E86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533C20CB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C293" w14:textId="3B4EE0B9" w:rsidR="00E67D6F" w:rsidRDefault="00E67D6F">
            <w:pPr>
              <w:pStyle w:val="TableText"/>
            </w:pPr>
            <w:r>
              <w:t>Thursday 5</w:t>
            </w:r>
            <w:r w:rsidRPr="00E67D6F">
              <w:rPr>
                <w:vertAlign w:val="superscript"/>
              </w:rPr>
              <w:t>th</w:t>
            </w:r>
            <w:r>
              <w:t xml:space="preserve"> October – rowing coaching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BF4EBA" w14:textId="6C9D480A" w:rsidR="00E67D6F" w:rsidRDefault="00E67D6F">
            <w:pPr>
              <w:pStyle w:val="Amount"/>
            </w:pPr>
            <w:r>
              <w:t>30 -</w:t>
            </w:r>
          </w:p>
        </w:tc>
      </w:tr>
      <w:tr w:rsidR="00E67D6F" w14:paraId="6D5DA995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1BBAED36" w:rsidR="00E67D6F" w:rsidRDefault="00E67D6F">
            <w:pPr>
              <w:pStyle w:val="TableText"/>
            </w:pPr>
            <w:r>
              <w:t>Friday 6</w:t>
            </w:r>
            <w:r w:rsidRPr="00E67D6F">
              <w:rPr>
                <w:vertAlign w:val="superscript"/>
              </w:rPr>
              <w:t>th</w:t>
            </w:r>
            <w:r>
              <w:t xml:space="preserve"> October – 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68E18DE8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19F7403E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A03B" w14:textId="2A3AC57B" w:rsidR="00E67D6F" w:rsidRDefault="00E67D6F">
            <w:pPr>
              <w:pStyle w:val="TableText"/>
            </w:pPr>
            <w:r>
              <w:t>Friday 6</w:t>
            </w:r>
            <w:r w:rsidRPr="00E67D6F">
              <w:rPr>
                <w:vertAlign w:val="superscript"/>
              </w:rPr>
              <w:t>th</w:t>
            </w:r>
            <w:r>
              <w:t xml:space="preserve"> October – erg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F2CEE0" w14:textId="4363E7DD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2C69670A" w14:textId="77777777" w:rsidTr="00A73357">
        <w:trPr>
          <w:cantSplit/>
          <w:trHeight w:val="361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4E56" w14:textId="4F101F05" w:rsidR="00E67D6F" w:rsidRDefault="00E67D6F">
            <w:pPr>
              <w:pStyle w:val="TableText"/>
            </w:pPr>
            <w:r>
              <w:t>Saturday 7</w:t>
            </w:r>
            <w:r w:rsidRPr="00E67D6F">
              <w:rPr>
                <w:vertAlign w:val="superscript"/>
              </w:rPr>
              <w:t>th</w:t>
            </w:r>
            <w:r>
              <w:t xml:space="preserve"> October – erg coaching – make up erg tests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591FB7A" w14:textId="333CE5CC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0F7A549D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BDCD" w14:textId="548317C1" w:rsidR="00E67D6F" w:rsidRDefault="00E67D6F">
            <w:pPr>
              <w:pStyle w:val="TableText"/>
            </w:pPr>
            <w:r>
              <w:t>Sunday 7</w:t>
            </w:r>
            <w:r w:rsidRPr="00E67D6F">
              <w:rPr>
                <w:vertAlign w:val="superscript"/>
              </w:rPr>
              <w:t>th</w:t>
            </w:r>
            <w:r>
              <w:t xml:space="preserve"> October – rowing coaching – M1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585324" w14:textId="7677CAEC" w:rsidR="00E67D6F" w:rsidRDefault="00E67D6F">
            <w:pPr>
              <w:pStyle w:val="Amount"/>
            </w:pPr>
            <w:r>
              <w:t>30 -</w:t>
            </w:r>
          </w:p>
        </w:tc>
      </w:tr>
      <w:tr w:rsidR="00E67D6F" w14:paraId="4E05725A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B7EA" w14:textId="544EBFBC" w:rsidR="00E67D6F" w:rsidRDefault="00E67D6F">
            <w:pPr>
              <w:pStyle w:val="TableText"/>
            </w:pPr>
            <w:r>
              <w:t>Sunday 7</w:t>
            </w:r>
            <w:r w:rsidRPr="00E67D6F">
              <w:rPr>
                <w:vertAlign w:val="superscript"/>
              </w:rPr>
              <w:t>th</w:t>
            </w:r>
            <w:r>
              <w:t xml:space="preserve"> October – rowing coaching M1 4+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F884A4" w14:textId="6CB0AB2E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4B32E6FA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0F564" w14:textId="38B092B8" w:rsidR="00E67D6F" w:rsidRDefault="00E67D6F" w:rsidP="00E67D6F">
            <w:pPr>
              <w:pStyle w:val="Amount"/>
            </w:pPr>
            <w:r>
              <w:t xml:space="preserve">300 - </w:t>
            </w:r>
          </w:p>
        </w:tc>
      </w:tr>
      <w:tr w:rsidR="00E67D6F" w14:paraId="2DB88391" w14:textId="77777777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  <w:bookmarkStart w:id="0" w:name="_GoBack"/>
      <w:bookmarkEnd w:id="0"/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7758E"/>
    <w:rsid w:val="006A1C2E"/>
    <w:rsid w:val="00A73357"/>
    <w:rsid w:val="00B7048D"/>
    <w:rsid w:val="00CA0B93"/>
    <w:rsid w:val="00E67D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000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000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000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4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2016-10-02T00:00:00</PublishDate>
  <Abstract/>
  <CompanyAddress>78, Wellbrook Way, Girton, CB3 0GP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4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cp:lastModifiedBy>Alister Taylor</cp:lastModifiedBy>
  <cp:revision>4</cp:revision>
  <cp:lastPrinted>2006-08-01T17:47:00Z</cp:lastPrinted>
  <dcterms:created xsi:type="dcterms:W3CDTF">2016-10-05T09:06:00Z</dcterms:created>
  <dcterms:modified xsi:type="dcterms:W3CDTF">2016-10-05T09:10:00Z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