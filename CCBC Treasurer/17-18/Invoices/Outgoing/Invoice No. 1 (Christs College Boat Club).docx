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577188" w:themeFill="accent1" w:themeFillShade="BF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7C1172" w:rsidRPr="007427F1" w:rsidTr="00312C2A">
        <w:tc>
          <w:tcPr>
            <w:tcW w:w="5040" w:type="dxa"/>
            <w:shd w:val="clear" w:color="auto" w:fill="577188" w:themeFill="accent1" w:themeFillShade="BF"/>
            <w:vAlign w:val="center"/>
          </w:tcPr>
          <w:p w:rsidR="007C1172" w:rsidRPr="007427F1" w:rsidRDefault="003E57E0" w:rsidP="00C006D4">
            <w:pPr>
              <w:pStyle w:val="Title"/>
            </w:pPr>
            <w:r w:rsidRPr="007427F1">
              <w:t xml:space="preserve">Invoice </w:t>
            </w:r>
            <w:r w:rsidR="00C006D4">
              <w:t>no. 1</w:t>
            </w:r>
          </w:p>
        </w:tc>
        <w:tc>
          <w:tcPr>
            <w:tcW w:w="5040" w:type="dxa"/>
            <w:shd w:val="clear" w:color="auto" w:fill="577188" w:themeFill="accent1" w:themeFillShade="BF"/>
            <w:vAlign w:val="center"/>
          </w:tcPr>
          <w:p w:rsidR="007C1172" w:rsidRPr="007427F1" w:rsidRDefault="00C31018" w:rsidP="00C006D4">
            <w:pPr>
              <w:pStyle w:val="Date"/>
            </w:pPr>
            <w:r>
              <w:t>27</w:t>
            </w:r>
            <w:r w:rsidR="00C006D4">
              <w:t>.03.2018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7C1172" w:rsidRPr="007427F1" w:rsidTr="00841DD4"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:rsidR="007C1172" w:rsidRPr="007427F1" w:rsidRDefault="007C1172" w:rsidP="00841DD4">
            <w:pPr>
              <w:pStyle w:val="Heading1"/>
              <w:spacing w:after="40"/>
              <w:outlineLvl w:val="0"/>
            </w:pP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:rsidR="007C1172" w:rsidRPr="007427F1" w:rsidRDefault="00C006D4" w:rsidP="00841DD4">
            <w:pPr>
              <w:pStyle w:val="Heading1"/>
              <w:spacing w:after="40"/>
              <w:outlineLvl w:val="0"/>
            </w:pPr>
            <w:r>
              <w:t>POsition</w:t>
            </w:r>
          </w:p>
        </w:tc>
      </w:tr>
      <w:tr w:rsidR="007C1172" w:rsidRPr="007427F1" w:rsidTr="00312C2A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:rsidR="00841DD4" w:rsidRPr="007427F1" w:rsidRDefault="00226481" w:rsidP="00226481">
            <w:pPr>
              <w:spacing w:after="40"/>
            </w:pPr>
            <w:r>
              <w:t>Christs College Boat Club</w:t>
            </w:r>
            <w:r w:rsidR="00C900D4">
              <w:t xml:space="preserve"> </w:t>
            </w:r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:rsidR="007C1172" w:rsidRPr="007427F1" w:rsidRDefault="007C1172" w:rsidP="00C006D4">
            <w:pPr>
              <w:spacing w:after="40"/>
            </w:pPr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:rsidR="007C1172" w:rsidRPr="007427F1" w:rsidRDefault="00C006D4" w:rsidP="00C006D4">
            <w:pPr>
              <w:spacing w:after="40"/>
            </w:pPr>
            <w:r>
              <w:t>Coaching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7C1172" w:rsidRPr="007427F1" w:rsidTr="0031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7C1172" w:rsidRPr="007427F1" w:rsidRDefault="00C006D4" w:rsidP="00C006D4">
            <w:r>
              <w:t>Date</w:t>
            </w:r>
          </w:p>
        </w:tc>
        <w:sdt>
          <w:sdtPr>
            <w:id w:val="495689249"/>
            <w:placeholder>
              <w:docPart w:val="9C20C5333A304BB2938F31F159742C8D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32" w:type="dxa"/>
              </w:tcPr>
              <w:p w:rsidR="007C1172" w:rsidRPr="007427F1" w:rsidRDefault="0018376C" w:rsidP="00C46A36">
                <w:r w:rsidRPr="007427F1">
                  <w:t>Description</w:t>
                </w:r>
              </w:p>
            </w:tc>
          </w:sdtContent>
        </w:sdt>
        <w:tc>
          <w:tcPr>
            <w:tcW w:w="2016" w:type="dxa"/>
          </w:tcPr>
          <w:p w:rsidR="007C1172" w:rsidRPr="007427F1" w:rsidRDefault="00A518E4" w:rsidP="00C006D4">
            <w:pPr>
              <w:jc w:val="right"/>
            </w:pPr>
            <w:r>
              <w:t>Price per session</w:t>
            </w:r>
          </w:p>
        </w:tc>
        <w:sdt>
          <w:sdtPr>
            <w:id w:val="1062519107"/>
            <w:placeholder>
              <w:docPart w:val="DFBE15D0917D4D498758CC483A3277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:rsidR="007C1172" w:rsidRPr="007427F1" w:rsidRDefault="0018376C" w:rsidP="00C46A36">
                <w:pPr>
                  <w:jc w:val="right"/>
                </w:pPr>
                <w:r w:rsidRPr="007427F1">
                  <w:t>Total</w:t>
                </w:r>
              </w:p>
            </w:tc>
          </w:sdtContent>
        </w:sdt>
      </w:tr>
      <w:tr w:rsidR="007C1172" w:rsidRPr="007427F1" w:rsidTr="00C46A36">
        <w:tc>
          <w:tcPr>
            <w:tcW w:w="2016" w:type="dxa"/>
          </w:tcPr>
          <w:p w:rsidR="007C1172" w:rsidRPr="007427F1" w:rsidRDefault="00A518E4" w:rsidP="00C46A36">
            <w:r>
              <w:t>21.02.2018</w:t>
            </w:r>
          </w:p>
        </w:tc>
        <w:tc>
          <w:tcPr>
            <w:tcW w:w="4032" w:type="dxa"/>
          </w:tcPr>
          <w:p w:rsidR="007C1172" w:rsidRPr="007427F1" w:rsidRDefault="00C006D4" w:rsidP="00A518E4">
            <w:r>
              <w:t xml:space="preserve">Coaching – </w:t>
            </w:r>
            <w:r w:rsidR="00A518E4">
              <w:t>06.20 to 08.30 (2.15</w:t>
            </w:r>
            <w:r>
              <w:t xml:space="preserve"> hours)</w:t>
            </w:r>
          </w:p>
        </w:tc>
        <w:tc>
          <w:tcPr>
            <w:tcW w:w="2016" w:type="dxa"/>
          </w:tcPr>
          <w:p w:rsidR="007C1172" w:rsidRPr="007427F1" w:rsidRDefault="00C006D4" w:rsidP="00C46A36">
            <w:pPr>
              <w:jc w:val="right"/>
            </w:pPr>
            <w:r>
              <w:t>£</w:t>
            </w:r>
            <w:r w:rsidR="00A518E4">
              <w:t>3</w:t>
            </w:r>
            <w:r w:rsidR="00C31018">
              <w:t>0</w:t>
            </w:r>
          </w:p>
        </w:tc>
        <w:tc>
          <w:tcPr>
            <w:tcW w:w="2016" w:type="dxa"/>
          </w:tcPr>
          <w:p w:rsidR="007C1172" w:rsidRPr="007427F1" w:rsidRDefault="00A518E4" w:rsidP="00C46A36">
            <w:pPr>
              <w:jc w:val="right"/>
            </w:pPr>
            <w:r>
              <w:t>£30</w:t>
            </w:r>
          </w:p>
        </w:tc>
      </w:tr>
      <w:tr w:rsidR="00363B0A" w:rsidRPr="007427F1" w:rsidTr="00C46A36">
        <w:tc>
          <w:tcPr>
            <w:tcW w:w="2016" w:type="dxa"/>
          </w:tcPr>
          <w:p w:rsidR="00363B0A" w:rsidRPr="007427F1" w:rsidRDefault="00363B0A" w:rsidP="00C46A36"/>
        </w:tc>
        <w:tc>
          <w:tcPr>
            <w:tcW w:w="4032" w:type="dxa"/>
          </w:tcPr>
          <w:p w:rsidR="00363B0A" w:rsidRPr="007427F1" w:rsidRDefault="00363B0A" w:rsidP="00C46A36"/>
        </w:tc>
        <w:tc>
          <w:tcPr>
            <w:tcW w:w="2016" w:type="dxa"/>
          </w:tcPr>
          <w:p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:rsidR="00363B0A" w:rsidRPr="007427F1" w:rsidRDefault="00363B0A" w:rsidP="00C46A36">
            <w:pPr>
              <w:jc w:val="right"/>
            </w:pPr>
          </w:p>
        </w:tc>
      </w:tr>
      <w:tr w:rsidR="00363B0A" w:rsidRPr="007427F1" w:rsidTr="00C46A36">
        <w:tc>
          <w:tcPr>
            <w:tcW w:w="2016" w:type="dxa"/>
          </w:tcPr>
          <w:p w:rsidR="00363B0A" w:rsidRPr="007427F1" w:rsidRDefault="00363B0A" w:rsidP="00C46A36"/>
        </w:tc>
        <w:tc>
          <w:tcPr>
            <w:tcW w:w="4032" w:type="dxa"/>
          </w:tcPr>
          <w:p w:rsidR="00363B0A" w:rsidRPr="007427F1" w:rsidRDefault="00363B0A" w:rsidP="00C46A36"/>
        </w:tc>
        <w:tc>
          <w:tcPr>
            <w:tcW w:w="2016" w:type="dxa"/>
          </w:tcPr>
          <w:p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:rsidR="00363B0A" w:rsidRPr="007427F1" w:rsidRDefault="00363B0A" w:rsidP="00C46A36">
            <w:pPr>
              <w:jc w:val="right"/>
            </w:pPr>
          </w:p>
        </w:tc>
      </w:tr>
      <w:tr w:rsidR="007C1172" w:rsidRPr="007427F1" w:rsidTr="00C46A36">
        <w:tc>
          <w:tcPr>
            <w:tcW w:w="2016" w:type="dxa"/>
          </w:tcPr>
          <w:p w:rsidR="007C1172" w:rsidRPr="007427F1" w:rsidRDefault="007C1172" w:rsidP="00C46A36"/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  <w:tr w:rsidR="007C1172" w:rsidRPr="007427F1" w:rsidTr="00C46A36">
        <w:tc>
          <w:tcPr>
            <w:tcW w:w="2016" w:type="dxa"/>
          </w:tcPr>
          <w:p w:rsidR="007C1172" w:rsidRPr="007427F1" w:rsidRDefault="007C1172" w:rsidP="00C46A36"/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  <w:tr w:rsidR="007C1172" w:rsidRPr="007427F1" w:rsidTr="00C46A36">
        <w:tc>
          <w:tcPr>
            <w:tcW w:w="2016" w:type="dxa"/>
          </w:tcPr>
          <w:p w:rsidR="007C1172" w:rsidRPr="007427F1" w:rsidRDefault="007C1172" w:rsidP="00C46A36"/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  <w:tr w:rsidR="007C1172" w:rsidRPr="007427F1" w:rsidTr="00C46A36">
        <w:tc>
          <w:tcPr>
            <w:tcW w:w="2016" w:type="dxa"/>
          </w:tcPr>
          <w:p w:rsidR="00C006D4" w:rsidRDefault="00C006D4" w:rsidP="00C46A36">
            <w:r>
              <w:t xml:space="preserve">To Pay Online: </w:t>
            </w:r>
          </w:p>
          <w:p w:rsidR="00C006D4" w:rsidRPr="007427F1" w:rsidRDefault="00C006D4" w:rsidP="00C46A36">
            <w:r>
              <w:t>MISS AH MCWILLIAM</w:t>
            </w:r>
          </w:p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  <w:tr w:rsidR="007C1172" w:rsidRPr="007427F1" w:rsidTr="00C46A36">
        <w:tc>
          <w:tcPr>
            <w:tcW w:w="2016" w:type="dxa"/>
          </w:tcPr>
          <w:p w:rsidR="007C1172" w:rsidRPr="007427F1" w:rsidRDefault="00C006D4" w:rsidP="00C46A36">
            <w:r>
              <w:t>Bank: Nationwide</w:t>
            </w:r>
          </w:p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  <w:tr w:rsidR="007C1172" w:rsidRPr="007427F1" w:rsidTr="00C46A36">
        <w:tc>
          <w:tcPr>
            <w:tcW w:w="2016" w:type="dxa"/>
          </w:tcPr>
          <w:p w:rsidR="007C1172" w:rsidRPr="007427F1" w:rsidRDefault="00C006D4" w:rsidP="00C46A36">
            <w:r>
              <w:t>Sort Code: 07-02-46</w:t>
            </w:r>
          </w:p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  <w:tr w:rsidR="007C1172" w:rsidRPr="007427F1" w:rsidTr="00C46A36">
        <w:tc>
          <w:tcPr>
            <w:tcW w:w="2016" w:type="dxa"/>
          </w:tcPr>
          <w:p w:rsidR="007C1172" w:rsidRPr="007427F1" w:rsidRDefault="00C006D4" w:rsidP="00C46A36">
            <w:r>
              <w:t>Account Number: 21087982</w:t>
            </w:r>
          </w:p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  <w:tr w:rsidR="007C1172" w:rsidRPr="007427F1" w:rsidTr="00C46A36">
        <w:tc>
          <w:tcPr>
            <w:tcW w:w="2016" w:type="dxa"/>
          </w:tcPr>
          <w:p w:rsidR="007C1172" w:rsidRPr="007427F1" w:rsidRDefault="007C1172" w:rsidP="00C46A36"/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  <w:tr w:rsidR="007C1172" w:rsidRPr="007427F1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:rsidR="007C1172" w:rsidRPr="007427F1" w:rsidRDefault="007C1172" w:rsidP="00C46A36"/>
        </w:tc>
        <w:tc>
          <w:tcPr>
            <w:tcW w:w="4032" w:type="dxa"/>
          </w:tcPr>
          <w:p w:rsidR="007C1172" w:rsidRPr="007427F1" w:rsidRDefault="007C1172" w:rsidP="00C46A36"/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:rsidR="007C1172" w:rsidRPr="007427F1" w:rsidRDefault="007C1172" w:rsidP="00C46A36">
            <w:pPr>
              <w:jc w:val="right"/>
            </w:pPr>
          </w:p>
        </w:tc>
      </w:tr>
    </w:tbl>
    <w:tbl>
      <w:tblPr>
        <w:tblW w:w="2500" w:type="pct"/>
        <w:jc w:val="right"/>
        <w:tblBorders>
          <w:insideH w:val="single" w:sz="4" w:space="0" w:color="D9D9D9" w:themeColor="background1" w:themeShade="D9"/>
        </w:tblBorders>
        <w:tblLayout w:type="fixed"/>
        <w:tblLook w:val="0480" w:firstRow="0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7427F1" w:rsidTr="00841DD4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7C1172" w:rsidRPr="007427F1" w:rsidRDefault="00C006D4" w:rsidP="00C006D4">
            <w:pPr>
              <w:pStyle w:val="Heading2"/>
              <w:spacing w:before="80" w:after="80"/>
            </w:pPr>
            <w:r>
              <w:t xml:space="preserve">Total         </w:t>
            </w:r>
            <w:r w:rsidR="00A518E4">
              <w:t>£30</w:t>
            </w:r>
            <w:bookmarkStart w:id="0" w:name="_GoBack"/>
            <w:bookmarkEnd w:id="0"/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7C1172" w:rsidRPr="007427F1" w:rsidRDefault="007C1172" w:rsidP="00C46A36">
            <w:pPr>
              <w:spacing w:before="80" w:after="80"/>
              <w:jc w:val="right"/>
            </w:pPr>
          </w:p>
        </w:tc>
      </w:tr>
      <w:tr w:rsidR="007C1172" w:rsidRPr="007427F1" w:rsidTr="00C46A36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7C1172" w:rsidRPr="007427F1" w:rsidRDefault="00C006D4" w:rsidP="00615399">
            <w:pPr>
              <w:pStyle w:val="Closing"/>
            </w:pPr>
            <w:r>
              <w:t>Thank you</w:t>
            </w:r>
            <w:r w:rsidR="00B01A50" w:rsidRPr="007427F1">
              <w:t>!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7C1172" w:rsidRPr="007427F1" w:rsidRDefault="007C1172" w:rsidP="00C46A36">
            <w:pPr>
              <w:spacing w:before="80" w:after="80"/>
              <w:jc w:val="right"/>
            </w:pPr>
          </w:p>
        </w:tc>
      </w:tr>
    </w:tbl>
    <w:p w:rsidR="002201B0" w:rsidRPr="007427F1" w:rsidRDefault="002201B0" w:rsidP="00A0366B"/>
    <w:sectPr w:rsidR="002201B0" w:rsidRPr="007427F1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607" w:rsidRDefault="002A2607">
      <w:pPr>
        <w:spacing w:before="0" w:after="0"/>
      </w:pPr>
      <w:r>
        <w:separator/>
      </w:r>
    </w:p>
  </w:endnote>
  <w:endnote w:type="continuationSeparator" w:id="0">
    <w:p w:rsidR="002A2607" w:rsidRDefault="002A26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607" w:rsidRDefault="002A2607">
      <w:pPr>
        <w:spacing w:before="0" w:after="0"/>
      </w:pPr>
      <w:r>
        <w:separator/>
      </w:r>
    </w:p>
  </w:footnote>
  <w:footnote w:type="continuationSeparator" w:id="0">
    <w:p w:rsidR="002A2607" w:rsidRDefault="002A26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172" w:rsidRPr="009A311C" w:rsidRDefault="009A311C" w:rsidP="009A311C">
    <w:pPr>
      <w:pStyle w:val="Header"/>
    </w:pPr>
    <w:r w:rsidRPr="009A311C">
      <w:rPr>
        <w:noProof/>
        <w:lang w:val="en-GB" w:eastAsia="en-GB"/>
      </w:rPr>
      <w:drawing>
        <wp:inline distT="0" distB="0" distL="0" distR="0" wp14:anchorId="59E89681" wp14:editId="4AE2B7CB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:rsidTr="00841DD4">
      <w:tc>
        <w:tcPr>
          <w:tcW w:w="5033" w:type="dxa"/>
        </w:tcPr>
        <w:p w:rsidR="007C1172" w:rsidRDefault="00C006D4">
          <w:r>
            <w:t xml:space="preserve">Alice </w:t>
          </w:r>
          <w:proofErr w:type="spellStart"/>
          <w:r>
            <w:t>McWilliam</w:t>
          </w:r>
          <w:proofErr w:type="spellEnd"/>
        </w:p>
        <w:p w:rsidR="007C1172" w:rsidRDefault="00C006D4" w:rsidP="00914940">
          <w:r>
            <w:t xml:space="preserve">38 </w:t>
          </w:r>
          <w:proofErr w:type="spellStart"/>
          <w:r>
            <w:t>Streetly</w:t>
          </w:r>
          <w:proofErr w:type="spellEnd"/>
          <w:r>
            <w:t xml:space="preserve"> End, West Wickham, </w:t>
          </w:r>
          <w:proofErr w:type="spellStart"/>
          <w:r>
            <w:t>Cambridgeshire</w:t>
          </w:r>
          <w:proofErr w:type="spellEnd"/>
        </w:p>
        <w:p w:rsidR="00C006D4" w:rsidRDefault="00C006D4" w:rsidP="00914940">
          <w:r>
            <w:t>CB21 4RP</w:t>
          </w:r>
        </w:p>
        <w:p w:rsidR="00C006D4" w:rsidRDefault="002A2607" w:rsidP="00914940">
          <w:hyperlink r:id="rId1" w:history="1">
            <w:r w:rsidR="00C006D4" w:rsidRPr="00BF5771">
              <w:rPr>
                <w:rStyle w:val="Hyperlink"/>
              </w:rPr>
              <w:t>alice_mcwilliam@yahoo.co.uk</w:t>
            </w:r>
          </w:hyperlink>
          <w:r w:rsidR="00C006D4">
            <w:t xml:space="preserve"> </w:t>
          </w:r>
        </w:p>
      </w:tc>
      <w:tc>
        <w:tcPr>
          <w:tcW w:w="5047" w:type="dxa"/>
          <w:tcMar>
            <w:right w:w="14" w:type="dxa"/>
          </w:tcMar>
        </w:tcPr>
        <w:p w:rsidR="007C1172" w:rsidRPr="009A311C" w:rsidRDefault="007C1172" w:rsidP="009A311C">
          <w:pPr>
            <w:pStyle w:val="Header"/>
          </w:pPr>
        </w:p>
      </w:tc>
    </w:tr>
  </w:tbl>
  <w:p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D4"/>
    <w:rsid w:val="00026576"/>
    <w:rsid w:val="00030E49"/>
    <w:rsid w:val="000542B0"/>
    <w:rsid w:val="000722E5"/>
    <w:rsid w:val="00080532"/>
    <w:rsid w:val="0016481D"/>
    <w:rsid w:val="00170751"/>
    <w:rsid w:val="0018376C"/>
    <w:rsid w:val="00185B0A"/>
    <w:rsid w:val="001902CB"/>
    <w:rsid w:val="002201B0"/>
    <w:rsid w:val="00226481"/>
    <w:rsid w:val="0027603B"/>
    <w:rsid w:val="002A2607"/>
    <w:rsid w:val="002E0CC8"/>
    <w:rsid w:val="00312C2A"/>
    <w:rsid w:val="00363B0A"/>
    <w:rsid w:val="003940BA"/>
    <w:rsid w:val="003E57E0"/>
    <w:rsid w:val="00412F60"/>
    <w:rsid w:val="00467C64"/>
    <w:rsid w:val="0059455E"/>
    <w:rsid w:val="00615399"/>
    <w:rsid w:val="00695CC4"/>
    <w:rsid w:val="006A1B32"/>
    <w:rsid w:val="006B1BBF"/>
    <w:rsid w:val="007252AA"/>
    <w:rsid w:val="007427F1"/>
    <w:rsid w:val="007C1172"/>
    <w:rsid w:val="00841DD4"/>
    <w:rsid w:val="0089230D"/>
    <w:rsid w:val="008A4092"/>
    <w:rsid w:val="008B0BB0"/>
    <w:rsid w:val="00911721"/>
    <w:rsid w:val="00914940"/>
    <w:rsid w:val="0097665D"/>
    <w:rsid w:val="009A311C"/>
    <w:rsid w:val="009B142E"/>
    <w:rsid w:val="00A0366B"/>
    <w:rsid w:val="00A157A3"/>
    <w:rsid w:val="00A518E4"/>
    <w:rsid w:val="00A5384D"/>
    <w:rsid w:val="00A56EDC"/>
    <w:rsid w:val="00A63413"/>
    <w:rsid w:val="00AC2B64"/>
    <w:rsid w:val="00AD7BD7"/>
    <w:rsid w:val="00B01A50"/>
    <w:rsid w:val="00BA3EC2"/>
    <w:rsid w:val="00C006D4"/>
    <w:rsid w:val="00C31018"/>
    <w:rsid w:val="00C46A36"/>
    <w:rsid w:val="00C900D4"/>
    <w:rsid w:val="00CC5F6A"/>
    <w:rsid w:val="00D12321"/>
    <w:rsid w:val="00D7249E"/>
    <w:rsid w:val="00D93160"/>
    <w:rsid w:val="00E46AB4"/>
    <w:rsid w:val="00E54CDB"/>
    <w:rsid w:val="00E92120"/>
    <w:rsid w:val="00E92918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8BC1D-E3AF-4270-BC90-933D4E90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C2A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6"/>
    <w:rsid w:val="00FA58CD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841D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character" w:styleId="Hyperlink">
    <w:name w:val="Hyperlink"/>
    <w:basedOn w:val="DefaultParagraphFont"/>
    <w:uiPriority w:val="99"/>
    <w:unhideWhenUsed/>
    <w:rsid w:val="00C006D4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ice_mcwilliam@yahoo.co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20C5333A304BB2938F31F159742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77AE-6B09-4601-9C6F-199A9EA2278D}"/>
      </w:docPartPr>
      <w:docPartBody>
        <w:p w:rsidR="00EF35DA" w:rsidRDefault="00816F5D">
          <w:pPr>
            <w:pStyle w:val="9C20C5333A304BB2938F31F159742C8D"/>
          </w:pPr>
          <w:r w:rsidRPr="007427F1">
            <w:t>Description</w:t>
          </w:r>
        </w:p>
      </w:docPartBody>
    </w:docPart>
    <w:docPart>
      <w:docPartPr>
        <w:name w:val="DFBE15D0917D4D498758CC483A327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5759D-CBC0-4C91-B170-4DDC62A7D32D}"/>
      </w:docPartPr>
      <w:docPartBody>
        <w:p w:rsidR="00EF35DA" w:rsidRDefault="00816F5D">
          <w:pPr>
            <w:pStyle w:val="DFBE15D0917D4D498758CC483A32775A"/>
          </w:pPr>
          <w:r w:rsidRPr="007427F1"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5D"/>
    <w:rsid w:val="00174762"/>
    <w:rsid w:val="00816F5D"/>
    <w:rsid w:val="00E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7A7E332244A68AD9199CD02BF2992">
    <w:name w:val="7EA7A7E332244A68AD9199CD02BF2992"/>
  </w:style>
  <w:style w:type="paragraph" w:customStyle="1" w:styleId="466FAEF972F94C09ACF9BCE6685407EF">
    <w:name w:val="466FAEF972F94C09ACF9BCE6685407EF"/>
  </w:style>
  <w:style w:type="paragraph" w:customStyle="1" w:styleId="D37DC902B53C4A83A4188A554212DFE8">
    <w:name w:val="D37DC902B53C4A83A4188A554212DFE8"/>
  </w:style>
  <w:style w:type="paragraph" w:customStyle="1" w:styleId="F2BB0604D8B34579A85A51B1CF2CFD47">
    <w:name w:val="F2BB0604D8B34579A85A51B1CF2CFD47"/>
  </w:style>
  <w:style w:type="paragraph" w:customStyle="1" w:styleId="655AC3C0925A4356B21105EDBC71BF9B">
    <w:name w:val="655AC3C0925A4356B21105EDBC71BF9B"/>
  </w:style>
  <w:style w:type="paragraph" w:customStyle="1" w:styleId="F114707DEE884E039D04D19170BBD3B2">
    <w:name w:val="F114707DEE884E039D04D19170BBD3B2"/>
  </w:style>
  <w:style w:type="paragraph" w:customStyle="1" w:styleId="75918FD8EB7345C48E9AD77E574FB1F7">
    <w:name w:val="75918FD8EB7345C48E9AD77E574FB1F7"/>
  </w:style>
  <w:style w:type="paragraph" w:customStyle="1" w:styleId="9C20C5333A304BB2938F31F159742C8D">
    <w:name w:val="9C20C5333A304BB2938F31F159742C8D"/>
  </w:style>
  <w:style w:type="paragraph" w:customStyle="1" w:styleId="F3BAAD98E09549D789702E41DC8214BE">
    <w:name w:val="F3BAAD98E09549D789702E41DC8214BE"/>
  </w:style>
  <w:style w:type="paragraph" w:customStyle="1" w:styleId="DFBE15D0917D4D498758CC483A32775A">
    <w:name w:val="DFBE15D0917D4D498758CC483A32775A"/>
  </w:style>
  <w:style w:type="paragraph" w:customStyle="1" w:styleId="F0C342FD6FBC4FBF9AC324DDFC849755">
    <w:name w:val="F0C342FD6FBC4FBF9AC324DDFC849755"/>
  </w:style>
  <w:style w:type="paragraph" w:customStyle="1" w:styleId="6E965C070C28489694A099DF1972C474">
    <w:name w:val="6E965C070C28489694A099DF1972C474"/>
  </w:style>
  <w:style w:type="paragraph" w:customStyle="1" w:styleId="C3D2281EE5674AA5A46D9BBA3BDA9B86">
    <w:name w:val="C3D2281EE5674AA5A46D9BBA3BDA9B86"/>
  </w:style>
  <w:style w:type="paragraph" w:customStyle="1" w:styleId="5992AADF723541648F01C364D35BFA4C">
    <w:name w:val="5992AADF723541648F01C364D35BFA4C"/>
  </w:style>
  <w:style w:type="paragraph" w:customStyle="1" w:styleId="4B6F31F49D3543E0837E688739D2C54D">
    <w:name w:val="4B6F31F49D3543E0837E688739D2C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851F2-9E79-4ADD-8B4A-87A697A9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dcterms:created xsi:type="dcterms:W3CDTF">2018-03-27T09:32:00Z</dcterms:created>
  <dcterms:modified xsi:type="dcterms:W3CDTF">2018-03-27T09:33:00Z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