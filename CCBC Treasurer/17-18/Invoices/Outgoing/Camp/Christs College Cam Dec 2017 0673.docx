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00" w:type="pct"/>
        <w:shd w:val="clear" w:color="auto" w:fill="7E97AD" w:themeFill="accent1"/>
        <w:tblLook w:val="04A0"/>
      </w:tblPr>
      <w:tblGrid>
        <w:gridCol w:w="5148"/>
      </w:tblGrid>
      <w:tr w:rsidR="00317386" w:rsidTr="00317386">
        <w:tc>
          <w:tcPr>
            <w:tcW w:w="5000" w:type="pct"/>
            <w:shd w:val="clear" w:color="auto" w:fill="7E97AD" w:themeFill="accent1"/>
            <w:vAlign w:val="center"/>
          </w:tcPr>
          <w:p w:rsidR="00317386" w:rsidRDefault="00317386" w:rsidP="00D97BFF">
            <w:pPr>
              <w:pStyle w:val="Title"/>
            </w:pPr>
            <w:r>
              <w:t xml:space="preserve">Invoice </w:t>
            </w:r>
            <w:r w:rsidR="00BA23A6">
              <w:t>0673</w:t>
            </w:r>
          </w:p>
        </w:tc>
      </w:tr>
      <w:tr w:rsidR="00317386" w:rsidTr="00317386">
        <w:tc>
          <w:tcPr>
            <w:tcW w:w="5000" w:type="pct"/>
            <w:shd w:val="clear" w:color="auto" w:fill="7E97AD" w:themeFill="accent1"/>
            <w:vAlign w:val="center"/>
          </w:tcPr>
          <w:p w:rsidR="00317386" w:rsidRDefault="00BA23A6" w:rsidP="00972604">
            <w:pPr>
              <w:pStyle w:val="Title"/>
            </w:pPr>
            <w:r>
              <w:t>15</w:t>
            </w:r>
            <w:r w:rsidR="00F92555">
              <w:t>/</w:t>
            </w:r>
            <w:r w:rsidR="006C65D8">
              <w:t>12</w:t>
            </w:r>
            <w:r w:rsidR="00F92555">
              <w:t>/2017</w:t>
            </w:r>
          </w:p>
        </w:tc>
      </w:tr>
    </w:tbl>
    <w:p w:rsidR="00112F8A" w:rsidRDefault="00112F8A"/>
    <w:tbl>
      <w:tblPr>
        <w:tblW w:w="5000" w:type="pct"/>
        <w:tblLook w:val="04A0"/>
      </w:tblPr>
      <w:tblGrid>
        <w:gridCol w:w="2574"/>
        <w:gridCol w:w="2574"/>
        <w:gridCol w:w="5148"/>
      </w:tblGrid>
      <w:tr w:rsidR="00112F8A"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112F8A" w:rsidRPr="00B933EE">
        <w:tc>
          <w:tcPr>
            <w:tcW w:w="1250" w:type="pct"/>
            <w:tcBorders>
              <w:top w:val="single" w:sz="4" w:space="0" w:color="7E97AD" w:themeColor="accent1"/>
            </w:tcBorders>
          </w:tcPr>
          <w:p w:rsidR="00B14051" w:rsidRDefault="00BA23A6" w:rsidP="002E1F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Christs College Cambridge</w:t>
            </w:r>
          </w:p>
          <w:p w:rsidR="00BA23A6" w:rsidRPr="00B933EE" w:rsidRDefault="00BA23A6" w:rsidP="002E1F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c/o Adam Atkinson</w:t>
            </w: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112F8A" w:rsidRPr="00B933EE" w:rsidRDefault="00112F8A" w:rsidP="00CC4379">
            <w:pPr>
              <w:rPr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:rsidR="00010C31" w:rsidRDefault="00010C31" w:rsidP="00010C31">
            <w:r>
              <w:t>Cheques payable to:</w:t>
            </w:r>
          </w:p>
          <w:p w:rsidR="00010C31" w:rsidRDefault="00010C31" w:rsidP="00010C31">
            <w:r>
              <w:t>iD Sports &amp; Leisure Ltd</w:t>
            </w:r>
          </w:p>
          <w:p w:rsidR="00010C31" w:rsidRDefault="00010C31" w:rsidP="00010C31"/>
          <w:p w:rsidR="00010C31" w:rsidRDefault="00010C31" w:rsidP="00010C31">
            <w:r>
              <w:t>Bank transfer:</w:t>
            </w:r>
          </w:p>
          <w:p w:rsidR="00010C31" w:rsidRDefault="00010C31" w:rsidP="00010C31">
            <w:r>
              <w:t>Barclays Bank, Worcester</w:t>
            </w:r>
          </w:p>
          <w:p w:rsidR="00010C31" w:rsidRDefault="00010C31" w:rsidP="00010C31">
            <w:r>
              <w:t>Sort Code: 20 98 61</w:t>
            </w:r>
          </w:p>
          <w:p w:rsidR="00CC4379" w:rsidRDefault="00010C31" w:rsidP="00010C31">
            <w:r>
              <w:t>A/C number: 83656012</w:t>
            </w:r>
          </w:p>
          <w:p w:rsidR="00DD53D8" w:rsidRPr="00B933EE" w:rsidRDefault="00DD53D8" w:rsidP="00010C31">
            <w:pPr>
              <w:rPr>
                <w:sz w:val="18"/>
                <w:szCs w:val="18"/>
              </w:rPr>
            </w:pPr>
          </w:p>
        </w:tc>
      </w:tr>
    </w:tbl>
    <w:tbl>
      <w:tblPr>
        <w:tblStyle w:val="InvoiceTable"/>
        <w:tblW w:w="5000" w:type="pct"/>
        <w:tblLook w:val="04E0"/>
      </w:tblPr>
      <w:tblGrid>
        <w:gridCol w:w="2060"/>
        <w:gridCol w:w="4118"/>
        <w:gridCol w:w="2059"/>
        <w:gridCol w:w="2059"/>
      </w:tblGrid>
      <w:tr w:rsidR="00112F8A" w:rsidRPr="00B933EE" w:rsidTr="00B14051">
        <w:trPr>
          <w:cnfStyle w:val="100000000000"/>
          <w:tblHeader/>
        </w:trPr>
        <w:tc>
          <w:tcPr>
            <w:tcW w:w="1000" w:type="pct"/>
          </w:tcPr>
          <w:p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Quantity</w:t>
            </w:r>
          </w:p>
        </w:tc>
        <w:tc>
          <w:tcPr>
            <w:tcW w:w="2000" w:type="pct"/>
          </w:tcPr>
          <w:p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Description</w:t>
            </w:r>
          </w:p>
        </w:tc>
        <w:tc>
          <w:tcPr>
            <w:tcW w:w="1000" w:type="pct"/>
          </w:tcPr>
          <w:p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Unit Price</w:t>
            </w:r>
          </w:p>
        </w:tc>
        <w:tc>
          <w:tcPr>
            <w:tcW w:w="1000" w:type="pct"/>
          </w:tcPr>
          <w:p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Total</w:t>
            </w:r>
          </w:p>
        </w:tc>
      </w:tr>
      <w:tr w:rsidR="00B14051" w:rsidRPr="00B933EE" w:rsidTr="00B14051">
        <w:tc>
          <w:tcPr>
            <w:tcW w:w="1000" w:type="pct"/>
            <w:vAlign w:val="top"/>
          </w:tcPr>
          <w:p w:rsidR="00B14051" w:rsidRPr="00B45D72" w:rsidRDefault="00BA23A6" w:rsidP="006160C4">
            <w:r>
              <w:t>29</w:t>
            </w:r>
          </w:p>
        </w:tc>
        <w:tc>
          <w:tcPr>
            <w:tcW w:w="2000" w:type="pct"/>
          </w:tcPr>
          <w:p w:rsidR="00B14051" w:rsidRPr="00B45D72" w:rsidRDefault="00BA23A6" w:rsidP="006160C4">
            <w:r>
              <w:t>T-shirts</w:t>
            </w:r>
          </w:p>
        </w:tc>
        <w:tc>
          <w:tcPr>
            <w:tcW w:w="1000" w:type="pct"/>
            <w:vAlign w:val="top"/>
          </w:tcPr>
          <w:p w:rsidR="00B14051" w:rsidRPr="00B45D72" w:rsidRDefault="00F92555" w:rsidP="00741AFD">
            <w:pPr>
              <w:jc w:val="right"/>
            </w:pPr>
            <w:r>
              <w:t>£</w:t>
            </w:r>
            <w:r w:rsidR="00BA23A6">
              <w:t>12.00</w:t>
            </w:r>
          </w:p>
        </w:tc>
        <w:tc>
          <w:tcPr>
            <w:tcW w:w="1000" w:type="pct"/>
            <w:vAlign w:val="top"/>
          </w:tcPr>
          <w:p w:rsidR="00B14051" w:rsidRPr="00B45D72" w:rsidRDefault="00F92555" w:rsidP="00741AFD">
            <w:pPr>
              <w:jc w:val="right"/>
            </w:pPr>
            <w:r>
              <w:t>£</w:t>
            </w:r>
            <w:r w:rsidR="006C65D8">
              <w:t>3</w:t>
            </w:r>
            <w:r w:rsidR="00BA23A6">
              <w:t>48.00</w:t>
            </w:r>
          </w:p>
        </w:tc>
      </w:tr>
      <w:tr w:rsidR="00B14051" w:rsidRPr="00B933EE" w:rsidTr="00B14051"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</w:tr>
      <w:tr w:rsidR="00B14051" w:rsidRPr="00B933EE" w:rsidTr="00B14051"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B14051"/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</w:tr>
      <w:tr w:rsidR="00B14051" w:rsidRPr="00B933EE" w:rsidTr="00B14051"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B14051">
            <w:pPr>
              <w:jc w:val="center"/>
            </w:pPr>
          </w:p>
        </w:tc>
        <w:tc>
          <w:tcPr>
            <w:tcW w:w="1000" w:type="pct"/>
          </w:tcPr>
          <w:p w:rsidR="00B14051" w:rsidRPr="00B45D72" w:rsidRDefault="00B14051" w:rsidP="00B14051"/>
        </w:tc>
      </w:tr>
      <w:tr w:rsidR="00B14051" w:rsidRPr="00B933EE" w:rsidTr="00B14051"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</w:tr>
      <w:tr w:rsidR="00B14051" w:rsidRPr="00B933EE" w:rsidTr="00B14051"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</w:tr>
      <w:tr w:rsidR="00B14051" w:rsidRPr="00B933EE" w:rsidTr="00B14051"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</w:tr>
      <w:tr w:rsidR="00B14051" w:rsidRPr="00B933EE" w:rsidTr="00B14051"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</w:tr>
      <w:tr w:rsidR="00B14051" w:rsidRPr="00B933EE" w:rsidTr="00B14051">
        <w:trPr>
          <w:cnfStyle w:val="010000000000"/>
        </w:trPr>
        <w:tc>
          <w:tcPr>
            <w:tcW w:w="1000" w:type="pct"/>
          </w:tcPr>
          <w:p w:rsidR="00B14051" w:rsidRPr="00B45D72" w:rsidRDefault="00B14051" w:rsidP="00010C31"/>
        </w:tc>
        <w:tc>
          <w:tcPr>
            <w:tcW w:w="2000" w:type="pct"/>
          </w:tcPr>
          <w:p w:rsidR="00B14051" w:rsidRPr="00B45D72" w:rsidRDefault="00B14051" w:rsidP="00010C31"/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  <w:tc>
          <w:tcPr>
            <w:tcW w:w="1000" w:type="pct"/>
          </w:tcPr>
          <w:p w:rsidR="00B14051" w:rsidRPr="00B45D72" w:rsidRDefault="00B14051" w:rsidP="00010C31">
            <w:pPr>
              <w:jc w:val="right"/>
            </w:pPr>
          </w:p>
        </w:tc>
      </w:tr>
    </w:tbl>
    <w:p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/>
      </w:tblPr>
      <w:tblGrid>
        <w:gridCol w:w="3089"/>
        <w:gridCol w:w="2059"/>
      </w:tblGrid>
      <w:tr w:rsidR="00112F8A" w:rsidTr="00112F8A">
        <w:trPr>
          <w:jc w:val="right"/>
        </w:trPr>
        <w:tc>
          <w:tcPr>
            <w:tcW w:w="3000" w:type="pct"/>
          </w:tcPr>
          <w:p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:rsidR="00112F8A" w:rsidRDefault="00F92555" w:rsidP="00741AFD">
            <w:pPr>
              <w:jc w:val="right"/>
            </w:pPr>
            <w:r>
              <w:t>£</w:t>
            </w:r>
            <w:r w:rsidR="00BA23A6">
              <w:t>348.00</w:t>
            </w:r>
          </w:p>
        </w:tc>
      </w:tr>
      <w:tr w:rsidR="00112F8A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:rsidR="00112F8A" w:rsidRDefault="00BE453E">
            <w:pPr>
              <w:pStyle w:val="TableHeading"/>
            </w:pPr>
            <w:r>
              <w:t>Shipping &amp; Handling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:rsidR="00112F8A" w:rsidRDefault="00BA23A6" w:rsidP="00972604">
            <w:pPr>
              <w:jc w:val="right"/>
            </w:pPr>
            <w:r>
              <w:t>£12.95</w:t>
            </w:r>
          </w:p>
        </w:tc>
      </w:tr>
      <w:tr w:rsidR="00112F8A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12F8A" w:rsidRDefault="00BE453E" w:rsidP="00A43890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Due By 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12F8A" w:rsidRDefault="00F92555" w:rsidP="00741AFD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£</w:t>
            </w:r>
            <w:r w:rsidR="00BA23A6">
              <w:rPr>
                <w:rStyle w:val="Strong"/>
              </w:rPr>
              <w:t>360.95</w:t>
            </w:r>
            <w:bookmarkStart w:id="0" w:name="_GoBack"/>
            <w:bookmarkEnd w:id="0"/>
          </w:p>
        </w:tc>
      </w:tr>
      <w:tr w:rsidR="00112F8A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112F8A" w:rsidRDefault="00112F8A"/>
        </w:tc>
      </w:tr>
    </w:tbl>
    <w:p w:rsidR="00F35BE8" w:rsidRDefault="00767061" w:rsidP="00B933EE">
      <w:pPr>
        <w:jc w:val="center"/>
      </w:pPr>
      <w:r>
        <w:t>Payment terms are</w:t>
      </w:r>
      <w:r w:rsidR="00A74263">
        <w:t>payment prior to</w:t>
      </w:r>
      <w:r w:rsidR="00623873">
        <w:t xml:space="preserve"> delivery</w:t>
      </w:r>
      <w:r w:rsidR="00F35BE8">
        <w:t>.</w:t>
      </w:r>
    </w:p>
    <w:sectPr w:rsidR="00F35BE8" w:rsidSect="00A648A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2BF" w:rsidRDefault="009332BF">
      <w:pPr>
        <w:spacing w:before="0" w:after="0"/>
      </w:pPr>
      <w:r>
        <w:separator/>
      </w:r>
    </w:p>
  </w:endnote>
  <w:endnote w:type="continuationSeparator" w:id="1">
    <w:p w:rsidR="009332BF" w:rsidRDefault="009332B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F8A" w:rsidRDefault="00BE453E">
    <w:pPr>
      <w:pStyle w:val="Footer"/>
    </w:pPr>
    <w:r>
      <w:t xml:space="preserve">Page </w:t>
    </w:r>
    <w:r w:rsidR="00A648A8">
      <w:fldChar w:fldCharType="begin"/>
    </w:r>
    <w:r>
      <w:instrText xml:space="preserve"> page </w:instrText>
    </w:r>
    <w:r w:rsidR="00A648A8">
      <w:fldChar w:fldCharType="separate"/>
    </w:r>
    <w:r w:rsidR="00D664EF">
      <w:rPr>
        <w:noProof/>
      </w:rPr>
      <w:t>2</w:t>
    </w:r>
    <w:r w:rsidR="00A648A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2BF" w:rsidRDefault="009332BF">
      <w:pPr>
        <w:spacing w:before="0" w:after="0"/>
      </w:pPr>
      <w:r>
        <w:separator/>
      </w:r>
    </w:p>
  </w:footnote>
  <w:footnote w:type="continuationSeparator" w:id="1">
    <w:p w:rsidR="009332BF" w:rsidRDefault="009332B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Content>
      <w:p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>
              <wp:extent cx="440573" cy="440573"/>
              <wp:effectExtent l="1905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573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5148"/>
      <w:gridCol w:w="5148"/>
    </w:tblGrid>
    <w:tr w:rsidR="00112F8A">
      <w:tc>
        <w:tcPr>
          <w:tcW w:w="5148" w:type="dxa"/>
        </w:tcPr>
        <w:p w:rsidR="00010C31" w:rsidRDefault="00010C31" w:rsidP="00010C31">
          <w:r>
            <w:t>iD Sports &amp; Leisure Ltd</w:t>
          </w:r>
        </w:p>
        <w:p w:rsidR="00010C31" w:rsidRDefault="00010C31" w:rsidP="00010C31">
          <w:r>
            <w:t>Unit 1, The Parks</w:t>
          </w:r>
        </w:p>
        <w:p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Spring Lane South</w:t>
          </w:r>
        </w:p>
        <w:p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Malvern</w:t>
          </w:r>
        </w:p>
        <w:p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WR14 1AT</w:t>
          </w:r>
        </w:p>
        <w:p w:rsidR="00010C31" w:rsidRDefault="00010C31" w:rsidP="00010C31">
          <w:r>
            <w:rPr>
              <w:rStyle w:val="Strong"/>
            </w:rPr>
            <w:t>Tel</w:t>
          </w:r>
          <w:r>
            <w:t xml:space="preserve"> +44 01684 899250 </w:t>
          </w:r>
        </w:p>
        <w:p w:rsidR="00010C31" w:rsidRDefault="00010C31" w:rsidP="00010C31">
          <w:pPr>
            <w:rPr>
              <w:kern w:val="0"/>
            </w:rPr>
          </w:pPr>
          <w:r>
            <w:rPr>
              <w:lang w:eastAsia="en-GB"/>
            </w:rPr>
            <w:t>Registered company No. 7139446</w:t>
          </w:r>
        </w:p>
        <w:p w:rsidR="00010C31" w:rsidRDefault="00010C31" w:rsidP="00010C31">
          <w:r>
            <w:rPr>
              <w:lang w:eastAsia="en-GB"/>
            </w:rPr>
            <w:t>VAT Reg No. GB986185271</w:t>
          </w:r>
        </w:p>
        <w:p w:rsidR="00112F8A" w:rsidRDefault="00112F8A" w:rsidP="00C0584A"/>
      </w:tc>
      <w:tc>
        <w:tcPr>
          <w:tcW w:w="5148" w:type="dxa"/>
        </w:tcPr>
        <w:p w:rsidR="00112F8A" w:rsidRDefault="00112F8A">
          <w:pPr>
            <w:pStyle w:val="Header"/>
          </w:pPr>
        </w:p>
      </w:tc>
    </w:tr>
  </w:tbl>
  <w:p w:rsidR="00112F8A" w:rsidRDefault="00112F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0584A"/>
    <w:rsid w:val="00004885"/>
    <w:rsid w:val="00010C31"/>
    <w:rsid w:val="00025129"/>
    <w:rsid w:val="000608F0"/>
    <w:rsid w:val="00063C11"/>
    <w:rsid w:val="00066EDB"/>
    <w:rsid w:val="00080C0F"/>
    <w:rsid w:val="000871A6"/>
    <w:rsid w:val="0009641F"/>
    <w:rsid w:val="00096D0A"/>
    <w:rsid w:val="000B699E"/>
    <w:rsid w:val="000C051C"/>
    <w:rsid w:val="000C446C"/>
    <w:rsid w:val="000D5979"/>
    <w:rsid w:val="0010622A"/>
    <w:rsid w:val="0010626E"/>
    <w:rsid w:val="00112F8A"/>
    <w:rsid w:val="00150D70"/>
    <w:rsid w:val="00172D57"/>
    <w:rsid w:val="001A2FE7"/>
    <w:rsid w:val="001A52CD"/>
    <w:rsid w:val="001B52DF"/>
    <w:rsid w:val="001B7CDC"/>
    <w:rsid w:val="001D31EA"/>
    <w:rsid w:val="001D6CF9"/>
    <w:rsid w:val="001F162E"/>
    <w:rsid w:val="00201AB5"/>
    <w:rsid w:val="002033AE"/>
    <w:rsid w:val="00236038"/>
    <w:rsid w:val="00255DA3"/>
    <w:rsid w:val="00262824"/>
    <w:rsid w:val="002939C9"/>
    <w:rsid w:val="002A69BB"/>
    <w:rsid w:val="002D1959"/>
    <w:rsid w:val="002E1F12"/>
    <w:rsid w:val="002F1988"/>
    <w:rsid w:val="00317386"/>
    <w:rsid w:val="003263DB"/>
    <w:rsid w:val="00332B12"/>
    <w:rsid w:val="003428FC"/>
    <w:rsid w:val="00343719"/>
    <w:rsid w:val="00351ABD"/>
    <w:rsid w:val="003624CA"/>
    <w:rsid w:val="0038304D"/>
    <w:rsid w:val="003946CE"/>
    <w:rsid w:val="003A15C4"/>
    <w:rsid w:val="003D560D"/>
    <w:rsid w:val="003D6577"/>
    <w:rsid w:val="003D7357"/>
    <w:rsid w:val="003F2E94"/>
    <w:rsid w:val="003F5649"/>
    <w:rsid w:val="00415D5C"/>
    <w:rsid w:val="00416840"/>
    <w:rsid w:val="004304CC"/>
    <w:rsid w:val="0046133F"/>
    <w:rsid w:val="00462FA6"/>
    <w:rsid w:val="004A18E2"/>
    <w:rsid w:val="004B0A0B"/>
    <w:rsid w:val="004E576A"/>
    <w:rsid w:val="00513032"/>
    <w:rsid w:val="005567A7"/>
    <w:rsid w:val="005A444B"/>
    <w:rsid w:val="005B199F"/>
    <w:rsid w:val="005B7B1F"/>
    <w:rsid w:val="005C083D"/>
    <w:rsid w:val="005E41D9"/>
    <w:rsid w:val="005F44D2"/>
    <w:rsid w:val="005F7726"/>
    <w:rsid w:val="005F7FC4"/>
    <w:rsid w:val="0060369F"/>
    <w:rsid w:val="006160C4"/>
    <w:rsid w:val="00623873"/>
    <w:rsid w:val="006350F4"/>
    <w:rsid w:val="006420C1"/>
    <w:rsid w:val="00662AD3"/>
    <w:rsid w:val="00674B96"/>
    <w:rsid w:val="00684D8B"/>
    <w:rsid w:val="0069179D"/>
    <w:rsid w:val="006B5CAD"/>
    <w:rsid w:val="006C220B"/>
    <w:rsid w:val="006C634D"/>
    <w:rsid w:val="006C65D8"/>
    <w:rsid w:val="006D277C"/>
    <w:rsid w:val="00702AED"/>
    <w:rsid w:val="0071348A"/>
    <w:rsid w:val="00717315"/>
    <w:rsid w:val="007211F5"/>
    <w:rsid w:val="00727990"/>
    <w:rsid w:val="00741AFD"/>
    <w:rsid w:val="007434CC"/>
    <w:rsid w:val="00767061"/>
    <w:rsid w:val="00772232"/>
    <w:rsid w:val="00787375"/>
    <w:rsid w:val="007A61CB"/>
    <w:rsid w:val="007C14C1"/>
    <w:rsid w:val="007D3F3C"/>
    <w:rsid w:val="007D5C23"/>
    <w:rsid w:val="008047D5"/>
    <w:rsid w:val="008066D4"/>
    <w:rsid w:val="008251DD"/>
    <w:rsid w:val="00831EF2"/>
    <w:rsid w:val="00847F81"/>
    <w:rsid w:val="00853F86"/>
    <w:rsid w:val="00871657"/>
    <w:rsid w:val="0087390B"/>
    <w:rsid w:val="008931E9"/>
    <w:rsid w:val="008A1C72"/>
    <w:rsid w:val="008B2693"/>
    <w:rsid w:val="008E2453"/>
    <w:rsid w:val="00906AE6"/>
    <w:rsid w:val="009111F3"/>
    <w:rsid w:val="009332BF"/>
    <w:rsid w:val="009408E1"/>
    <w:rsid w:val="00942BF1"/>
    <w:rsid w:val="00964737"/>
    <w:rsid w:val="00972604"/>
    <w:rsid w:val="00993D91"/>
    <w:rsid w:val="009A32CF"/>
    <w:rsid w:val="009B2284"/>
    <w:rsid w:val="009B4A2E"/>
    <w:rsid w:val="009C2834"/>
    <w:rsid w:val="009C55CA"/>
    <w:rsid w:val="009E174D"/>
    <w:rsid w:val="009E3C5A"/>
    <w:rsid w:val="009F0A9C"/>
    <w:rsid w:val="00A06E8A"/>
    <w:rsid w:val="00A13C14"/>
    <w:rsid w:val="00A43890"/>
    <w:rsid w:val="00A54447"/>
    <w:rsid w:val="00A648A8"/>
    <w:rsid w:val="00A74263"/>
    <w:rsid w:val="00A776C2"/>
    <w:rsid w:val="00A81E18"/>
    <w:rsid w:val="00A82B01"/>
    <w:rsid w:val="00AB63AC"/>
    <w:rsid w:val="00AB6571"/>
    <w:rsid w:val="00B14051"/>
    <w:rsid w:val="00B215F3"/>
    <w:rsid w:val="00B45D72"/>
    <w:rsid w:val="00B80A08"/>
    <w:rsid w:val="00B83D26"/>
    <w:rsid w:val="00B933EE"/>
    <w:rsid w:val="00BA23A6"/>
    <w:rsid w:val="00BB326B"/>
    <w:rsid w:val="00BE453E"/>
    <w:rsid w:val="00C0584A"/>
    <w:rsid w:val="00C5582D"/>
    <w:rsid w:val="00C63CD7"/>
    <w:rsid w:val="00C6436A"/>
    <w:rsid w:val="00C70E75"/>
    <w:rsid w:val="00C87918"/>
    <w:rsid w:val="00C94F20"/>
    <w:rsid w:val="00CA3917"/>
    <w:rsid w:val="00CA5E84"/>
    <w:rsid w:val="00CB3425"/>
    <w:rsid w:val="00CC4379"/>
    <w:rsid w:val="00CD3403"/>
    <w:rsid w:val="00D23AFA"/>
    <w:rsid w:val="00D33049"/>
    <w:rsid w:val="00D345A1"/>
    <w:rsid w:val="00D530FC"/>
    <w:rsid w:val="00D664EF"/>
    <w:rsid w:val="00D706BD"/>
    <w:rsid w:val="00D97BFF"/>
    <w:rsid w:val="00DA2B1D"/>
    <w:rsid w:val="00DB49AC"/>
    <w:rsid w:val="00DD3DEC"/>
    <w:rsid w:val="00DD53D8"/>
    <w:rsid w:val="00DE79E0"/>
    <w:rsid w:val="00DF7978"/>
    <w:rsid w:val="00E046A8"/>
    <w:rsid w:val="00E11FF3"/>
    <w:rsid w:val="00E15AD3"/>
    <w:rsid w:val="00E16C98"/>
    <w:rsid w:val="00E22CA1"/>
    <w:rsid w:val="00E31409"/>
    <w:rsid w:val="00E40DB4"/>
    <w:rsid w:val="00E42EB7"/>
    <w:rsid w:val="00E44BEA"/>
    <w:rsid w:val="00E74CE4"/>
    <w:rsid w:val="00E9525F"/>
    <w:rsid w:val="00E96039"/>
    <w:rsid w:val="00EA198D"/>
    <w:rsid w:val="00ED512D"/>
    <w:rsid w:val="00EE093B"/>
    <w:rsid w:val="00EE189C"/>
    <w:rsid w:val="00F27003"/>
    <w:rsid w:val="00F35BE8"/>
    <w:rsid w:val="00F365F3"/>
    <w:rsid w:val="00F368EF"/>
    <w:rsid w:val="00F53877"/>
    <w:rsid w:val="00F65ECB"/>
    <w:rsid w:val="00F92555"/>
    <w:rsid w:val="00FD20BE"/>
    <w:rsid w:val="00FE1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A8"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8A8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648A8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A648A8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sid w:val="00A648A8"/>
    <w:rPr>
      <w:kern w:val="20"/>
    </w:rPr>
  </w:style>
  <w:style w:type="paragraph" w:styleId="NoSpacing">
    <w:name w:val="No Spacing"/>
    <w:link w:val="NoSpacingChar"/>
    <w:uiPriority w:val="1"/>
    <w:qFormat/>
    <w:rsid w:val="00A648A8"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sid w:val="00A648A8"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48A8"/>
    <w:rPr>
      <w:szCs w:val="4"/>
    </w:rPr>
  </w:style>
  <w:style w:type="table" w:styleId="TableGrid">
    <w:name w:val="Table Grid"/>
    <w:basedOn w:val="TableNormal"/>
    <w:uiPriority w:val="59"/>
    <w:rsid w:val="00A648A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648A8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8A8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sid w:val="00A648A8"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rsid w:val="00A648A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sid w:val="00A648A8"/>
    <w:rPr>
      <w:kern w:val="20"/>
    </w:rPr>
  </w:style>
  <w:style w:type="paragraph" w:customStyle="1" w:styleId="TableHeading">
    <w:name w:val="Table Heading"/>
    <w:basedOn w:val="Normal"/>
    <w:qFormat/>
    <w:rsid w:val="00A648A8"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rsid w:val="00A648A8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</picture>
</mappings>
</file>

<file path=customXml/itemProps1.xml><?xml version="1.0" encoding="utf-8"?>
<ds:datastoreItem xmlns:ds="http://schemas.openxmlformats.org/officeDocument/2006/customXml" ds:itemID="{0000AA83-25D9-498A-A6E3-740020F477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 [work-at-home copy]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keyte</dc:creator>
  <cp:lastModifiedBy>Miriam</cp:lastModifiedBy>
  <cp:revision>2</cp:revision>
  <dcterms:created xsi:type="dcterms:W3CDTF">2018-01-03T08:43:00Z</dcterms:created>
  <dcterms:modified xsi:type="dcterms:W3CDTF">2018-01-03T08:43:00Z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